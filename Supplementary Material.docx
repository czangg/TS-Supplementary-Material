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C12B" w14:textId="40487D22" w:rsidR="007D3442" w:rsidRPr="009C59C8" w:rsidRDefault="007D3442" w:rsidP="007D3442">
      <w:pPr>
        <w:pStyle w:val="Articletitle"/>
        <w:rPr>
          <w:lang w:val="en-US"/>
        </w:rPr>
      </w:pPr>
      <w:r w:rsidRPr="00C538FE">
        <w:t xml:space="preserve">Supplementary Material </w:t>
      </w:r>
      <w:r w:rsidR="0061125A">
        <w:t>for</w:t>
      </w:r>
      <w:r w:rsidRPr="0061125A">
        <w:t xml:space="preserve"> “</w:t>
      </w:r>
      <w:r w:rsidR="0061125A" w:rsidRPr="0061125A">
        <w:t>Assessing Student Preferences for Quantitative Methods Courses Using Discrete Choice Experiments</w:t>
      </w:r>
      <w:r w:rsidRPr="0061125A">
        <w:t>”</w:t>
      </w:r>
    </w:p>
    <w:p w14:paraId="09B74CC0" w14:textId="46B94C96" w:rsidR="00C246C5" w:rsidRDefault="00C246C5" w:rsidP="009B24B5">
      <w:pPr>
        <w:pStyle w:val="Articletitle"/>
      </w:pPr>
    </w:p>
    <w:p w14:paraId="397D8D0D" w14:textId="75FE57E4" w:rsidR="00FB50D7" w:rsidRPr="00F26488" w:rsidRDefault="00F26488" w:rsidP="00F26488">
      <w:pPr>
        <w:pStyle w:val="Heading1"/>
        <w:spacing w:before="0" w:after="0" w:line="480" w:lineRule="auto"/>
        <w:rPr>
          <w:b w:val="0"/>
          <w:bCs w:val="0"/>
        </w:rPr>
      </w:pPr>
      <w:r w:rsidRPr="00F26488">
        <w:rPr>
          <w:b w:val="0"/>
          <w:bCs w:val="0"/>
        </w:rPr>
        <w:t>STEPS OF CREATING THE DISCRETE CHOICE EXPERIMENT</w:t>
      </w:r>
    </w:p>
    <w:p w14:paraId="658977E9" w14:textId="79EFE49D" w:rsidR="00183AED" w:rsidRPr="00183AED" w:rsidRDefault="00183AED" w:rsidP="00F26488">
      <w:pPr>
        <w:pStyle w:val="Paragraph"/>
        <w:spacing w:before="0"/>
        <w:jc w:val="both"/>
      </w:pPr>
      <w:r>
        <w:t>The following is a detailed description of the different steps to create a discrete choice experiment. The different steps are discussed in terms of determining a suitable discrete choice experiment to assess sociology students’ quantitative methods course preferences.</w:t>
      </w:r>
    </w:p>
    <w:p w14:paraId="5969CC7B" w14:textId="3F7997FE" w:rsidR="004C6C15" w:rsidRPr="003C0CFC" w:rsidRDefault="00F26488" w:rsidP="00F26488">
      <w:pPr>
        <w:pStyle w:val="Heading3"/>
        <w:spacing w:before="0" w:after="0" w:line="480" w:lineRule="auto"/>
        <w:rPr>
          <w:lang w:val="en-US"/>
        </w:rPr>
      </w:pPr>
      <w:r w:rsidRPr="003C0CFC">
        <w:rPr>
          <w:lang w:val="en-US"/>
        </w:rPr>
        <w:t>A) CHOOSING THE ATTRIBUTES FOR EXPERIMENTAL MANIPULATION</w:t>
      </w:r>
    </w:p>
    <w:p w14:paraId="4AD6645F" w14:textId="52E15A4A" w:rsidR="004C6C15" w:rsidRPr="003C0CFC" w:rsidRDefault="004C6C15" w:rsidP="00F26488">
      <w:pPr>
        <w:pStyle w:val="Newparagraph"/>
        <w:ind w:firstLine="0"/>
        <w:jc w:val="both"/>
        <w:rPr>
          <w:lang w:val="en-US"/>
        </w:rPr>
      </w:pPr>
      <w:r w:rsidRPr="003C0CFC">
        <w:rPr>
          <w:lang w:val="en-US"/>
        </w:rPr>
        <w:t>As with any research design, the first step involves matching the research question at hand to a suitable design. In the present case</w:t>
      </w:r>
      <w:r>
        <w:rPr>
          <w:lang w:val="en-US"/>
        </w:rPr>
        <w:t>,</w:t>
      </w:r>
      <w:r w:rsidRPr="003C0CFC">
        <w:rPr>
          <w:lang w:val="en-US"/>
        </w:rPr>
        <w:t xml:space="preserve"> we are interested in the question of what makes quantitative methods courses more attractive to sociology students</w:t>
      </w:r>
      <w:r>
        <w:rPr>
          <w:lang w:val="en-US"/>
        </w:rPr>
        <w:t xml:space="preserve">, which helps addressing </w:t>
      </w:r>
      <w:r w:rsidRPr="003C0CFC">
        <w:rPr>
          <w:lang w:val="en-US"/>
        </w:rPr>
        <w:t>statistical anxiety or low engagement</w:t>
      </w:r>
      <w:r>
        <w:rPr>
          <w:lang w:val="en-US"/>
        </w:rPr>
        <w:t xml:space="preserve"> in such courses</w:t>
      </w:r>
      <w:r w:rsidRPr="003C0CFC">
        <w:rPr>
          <w:lang w:val="en-US"/>
        </w:rPr>
        <w:t xml:space="preserve">. Against the background outlined in the </w:t>
      </w:r>
      <w:r w:rsidR="006C7D1C">
        <w:rPr>
          <w:lang w:val="en-US"/>
        </w:rPr>
        <w:t>article</w:t>
      </w:r>
      <w:r w:rsidRPr="003C0CFC">
        <w:rPr>
          <w:lang w:val="en-US"/>
        </w:rPr>
        <w:t xml:space="preserve"> and since we shouldn’t (cognitively) overwhelm our respondents by manipulating too many characteristics </w:t>
      </w:r>
      <w:r w:rsidRPr="003C0CFC">
        <w:rPr>
          <w:lang w:val="en-US"/>
        </w:rPr>
        <w:fldChar w:fldCharType="begin"/>
      </w:r>
      <w:r w:rsidR="00DA4D7A">
        <w:rPr>
          <w:lang w:val="en-US"/>
        </w:rPr>
        <w:instrText xml:space="preserve"> ADDIN ZOTERO_ITEM CSL_CITATION {"citationID":"4xS22jHl","properties":{"formattedCitation":"(Auspurg &amp; Hinz, 2015)","plainCitation":"(Auspurg &amp; Hinz, 2015)","noteIndex":0},"citationItems":[{"id":756,"uris":["http://zotero.org/users/1709640/items/DJQ927PU"],"itemData":{"id":756,"type":"book","collection-number":"175","collection-title":"Quantitative Applications in the Social Science","event-place":"Thousand Oaks","publisher":"Sage","publisher-place":"Thousand Oaks","title":"Factorial Survey Experiments","author":[{"family":"Auspurg","given":"Katrin"},{"family":"Hinz","given":"Thomas"}],"issued":{"date-parts":[["2015"]]}}}],"schema":"https://github.com/citation-style-language/schema/raw/master/csl-citation.json"} </w:instrText>
      </w:r>
      <w:r w:rsidRPr="003C0CFC">
        <w:rPr>
          <w:lang w:val="en-US"/>
        </w:rPr>
        <w:fldChar w:fldCharType="separate"/>
      </w:r>
      <w:r w:rsidR="00DA4D7A" w:rsidRPr="00DA4D7A">
        <w:t>(Auspurg &amp; Hinz, 2015)</w:t>
      </w:r>
      <w:r w:rsidRPr="003C0CFC">
        <w:rPr>
          <w:lang w:val="en-US"/>
        </w:rPr>
        <w:fldChar w:fldCharType="end"/>
      </w:r>
      <w:r w:rsidRPr="003C0CFC">
        <w:rPr>
          <w:lang w:val="en-US"/>
        </w:rPr>
        <w:t xml:space="preserve">, the following </w:t>
      </w:r>
      <w:r w:rsidR="00D36EE0">
        <w:rPr>
          <w:lang w:val="en-US"/>
        </w:rPr>
        <w:t xml:space="preserve">six </w:t>
      </w:r>
      <w:r w:rsidRPr="003C0CFC">
        <w:rPr>
          <w:lang w:val="en-US"/>
        </w:rPr>
        <w:t>aspects</w:t>
      </w:r>
      <w:r w:rsidR="00E02F31">
        <w:rPr>
          <w:lang w:val="en-US"/>
        </w:rPr>
        <w:t xml:space="preserve"> </w:t>
      </w:r>
      <w:r w:rsidRPr="003C0CFC">
        <w:rPr>
          <w:lang w:val="en-US"/>
        </w:rPr>
        <w:t>were chosen for experimental manipulation: The number of credit points students get, the prerequisites for the course, its schedule, the form of assessment, the teaching methods, and whether it is a course that can be taken by Bachelor’s and Master’s students alike.</w:t>
      </w:r>
    </w:p>
    <w:p w14:paraId="1DD57A9D" w14:textId="0C94CFBF" w:rsidR="004C6C15" w:rsidRPr="003C0CFC" w:rsidRDefault="004C6C15" w:rsidP="00F26488">
      <w:pPr>
        <w:pStyle w:val="Newparagraph"/>
        <w:jc w:val="both"/>
        <w:rPr>
          <w:lang w:val="en-US"/>
        </w:rPr>
      </w:pPr>
      <w:r w:rsidRPr="003C0CFC">
        <w:rPr>
          <w:lang w:val="en-US"/>
        </w:rPr>
        <w:t xml:space="preserve">Since students will be presented with hypothetical courses (vignettes), a valid design requires that they have sufficient information to </w:t>
      </w:r>
      <w:proofErr w:type="gramStart"/>
      <w:r w:rsidRPr="003C0CFC">
        <w:rPr>
          <w:lang w:val="en-US"/>
        </w:rPr>
        <w:t>make a decision</w:t>
      </w:r>
      <w:proofErr w:type="gramEnd"/>
      <w:r w:rsidRPr="003C0CFC">
        <w:rPr>
          <w:lang w:val="en-US"/>
        </w:rPr>
        <w:t xml:space="preserve">. Otherwise, they might resort to unobserved heuristics which could, in the worst case, bias the results </w:t>
      </w:r>
      <w:r w:rsidRPr="003C0CFC">
        <w:rPr>
          <w:lang w:val="en-US"/>
        </w:rPr>
        <w:fldChar w:fldCharType="begin"/>
      </w:r>
      <w:r w:rsidR="00DA4D7A">
        <w:rPr>
          <w:lang w:val="en-US"/>
        </w:rPr>
        <w:instrText xml:space="preserve"> ADDIN ZOTERO_ITEM CSL_CITATION {"citationID":"qo7dgISk","properties":{"formattedCitation":"(Zangger &amp; Becker, 2019)","plainCitation":"(Zangger &amp; Becker, 2019)","noteIndex":0},"citationItems":[{"id":2688,"uris":["http://zotero.org/users/1709640/items/ZAAUWWNF"],"itemData":{"id":2688,"type":"chapter","collection-title":"Research Handbooks in Sociology","container-title":"Research Handbook on the Sociology of Education","event-place":"Cheltenham","page":"153-171","publisher":"Edward Elgar","publisher-place":"Cheltenham","title":"Experiments in the sociology of education: causal inference and estimating causal effects in sociological research on education","author":[{"family":"Zangger","given":"Christoph"},{"family":"Becker","given":"Rolf"}],"editor":[{"family":"Becker","given":"Rolf"}],"issued":{"date-parts":[["2019"]]}}}],"schema":"https://github.com/citation-style-language/schema/raw/master/csl-citation.json"} </w:instrText>
      </w:r>
      <w:r w:rsidRPr="003C0CFC">
        <w:rPr>
          <w:lang w:val="en-US"/>
        </w:rPr>
        <w:fldChar w:fldCharType="separate"/>
      </w:r>
      <w:r w:rsidR="00DA4D7A" w:rsidRPr="00DA4D7A">
        <w:t>(Zangger &amp; Becker, 2019)</w:t>
      </w:r>
      <w:r w:rsidRPr="003C0CFC">
        <w:rPr>
          <w:lang w:val="en-US"/>
        </w:rPr>
        <w:fldChar w:fldCharType="end"/>
      </w:r>
      <w:r w:rsidRPr="003C0CFC">
        <w:rPr>
          <w:lang w:val="en-US"/>
        </w:rPr>
        <w:t xml:space="preserve">. To ensure that students base their decision only on the information presented to them, they </w:t>
      </w:r>
      <w:r>
        <w:rPr>
          <w:lang w:val="en-US"/>
        </w:rPr>
        <w:t>were</w:t>
      </w:r>
      <w:r w:rsidRPr="003C0CFC">
        <w:rPr>
          <w:lang w:val="en-US"/>
        </w:rPr>
        <w:t xml:space="preserve"> </w:t>
      </w:r>
      <w:r>
        <w:rPr>
          <w:lang w:val="en-US"/>
        </w:rPr>
        <w:t>informed</w:t>
      </w:r>
      <w:r w:rsidRPr="003C0CFC">
        <w:rPr>
          <w:lang w:val="en-US"/>
        </w:rPr>
        <w:t xml:space="preserve"> that the hypothetical course descriptions in each choice set </w:t>
      </w:r>
      <w:r>
        <w:rPr>
          <w:lang w:val="en-US"/>
        </w:rPr>
        <w:t>represent</w:t>
      </w:r>
      <w:r w:rsidRPr="003C0CFC">
        <w:rPr>
          <w:lang w:val="en-US"/>
        </w:rPr>
        <w:t xml:space="preserve"> different arrangements of the same course and that the alternatives do not differ other than by the dimensions specified in the vignettes. </w:t>
      </w:r>
    </w:p>
    <w:p w14:paraId="21CD944E" w14:textId="74CF5F6E" w:rsidR="004C6C15" w:rsidRPr="003C0CFC" w:rsidRDefault="00F26488" w:rsidP="00F26488">
      <w:pPr>
        <w:pStyle w:val="Heading3"/>
        <w:spacing w:before="0" w:after="0" w:line="480" w:lineRule="auto"/>
        <w:rPr>
          <w:lang w:val="en-US"/>
        </w:rPr>
      </w:pPr>
      <w:r w:rsidRPr="003C0CFC">
        <w:rPr>
          <w:lang w:val="en-US"/>
        </w:rPr>
        <w:lastRenderedPageBreak/>
        <w:t>B) CHOOSING THE LEVELS OF THE ATTRIBUTES</w:t>
      </w:r>
    </w:p>
    <w:p w14:paraId="66BF41CF" w14:textId="2968A6EC" w:rsidR="004C6C15" w:rsidRPr="003C0CFC" w:rsidRDefault="004C6C15" w:rsidP="00F26488">
      <w:pPr>
        <w:pStyle w:val="Newparagraph"/>
        <w:ind w:firstLine="0"/>
        <w:jc w:val="both"/>
        <w:rPr>
          <w:lang w:val="en-US"/>
        </w:rPr>
      </w:pPr>
      <w:r w:rsidRPr="003C0CFC">
        <w:rPr>
          <w:lang w:val="en-US"/>
        </w:rPr>
        <w:t xml:space="preserve">In a second step, we need to specify the different levels (values) of all the attributes in the experiment. To this end, we consider a qualitative and a quantitative aspect. Starting with the latter, we </w:t>
      </w:r>
      <w:proofErr w:type="gramStart"/>
      <w:r w:rsidRPr="003C0CFC">
        <w:rPr>
          <w:lang w:val="en-US"/>
        </w:rPr>
        <w:t>have to</w:t>
      </w:r>
      <w:proofErr w:type="gramEnd"/>
      <w:r w:rsidRPr="003C0CFC">
        <w:rPr>
          <w:lang w:val="en-US"/>
        </w:rPr>
        <w:t xml:space="preserve"> decide how many levels we need for each of the attributes. Foremost, this question is driven by the underlying research interest. However, there are good reasons not to include too many different levels for a dimension since the full factorial (universe of </w:t>
      </w:r>
      <w:r>
        <w:rPr>
          <w:lang w:val="en-US"/>
        </w:rPr>
        <w:t xml:space="preserve">all </w:t>
      </w:r>
      <w:r w:rsidRPr="003C0CFC">
        <w:rPr>
          <w:lang w:val="en-US"/>
        </w:rPr>
        <w:t xml:space="preserve">possible treatment combinations) increases exponentially with the number of levels, making it harder to find an efficient experimental design </w:t>
      </w:r>
      <w:r w:rsidRPr="003C0CFC">
        <w:rPr>
          <w:lang w:val="en-US"/>
        </w:rPr>
        <w:fldChar w:fldCharType="begin"/>
      </w:r>
      <w:r w:rsidR="00DA4D7A">
        <w:rPr>
          <w:lang w:val="en-US"/>
        </w:rPr>
        <w:instrText xml:space="preserve"> ADDIN ZOTERO_ITEM CSL_CITATION {"citationID":"jIzFidG1","properties":{"formattedCitation":"(Auspurg &amp; Hinz, 2015)","plainCitation":"(Auspurg &amp; Hinz, 2015)","noteIndex":0},"citationItems":[{"id":756,"uris":["http://zotero.org/users/1709640/items/DJQ927PU"],"itemData":{"id":756,"type":"book","collection-number":"175","collection-title":"Quantitative Applications in the Social Science","event-place":"Thousand Oaks","publisher":"Sage","publisher-place":"Thousand Oaks","title":"Factorial Survey Experiments","author":[{"family":"Auspurg","given":"Katrin"},{"family":"Hinz","given":"Thomas"}],"issued":{"date-parts":[["2015"]]}}}],"schema":"https://github.com/citation-style-language/schema/raw/master/csl-citation.json"} </w:instrText>
      </w:r>
      <w:r w:rsidRPr="003C0CFC">
        <w:rPr>
          <w:lang w:val="en-US"/>
        </w:rPr>
        <w:fldChar w:fldCharType="separate"/>
      </w:r>
      <w:r w:rsidR="00DA4D7A" w:rsidRPr="00DA4D7A">
        <w:t>(Auspurg &amp; Hinz, 2015)</w:t>
      </w:r>
      <w:r w:rsidRPr="003C0CFC">
        <w:rPr>
          <w:lang w:val="en-US"/>
        </w:rPr>
        <w:fldChar w:fldCharType="end"/>
      </w:r>
      <w:r w:rsidRPr="003C0CFC">
        <w:rPr>
          <w:lang w:val="en-US"/>
        </w:rPr>
        <w:t xml:space="preserve">. </w:t>
      </w:r>
      <w:r>
        <w:rPr>
          <w:lang w:val="en-US"/>
        </w:rPr>
        <w:t>If</w:t>
      </w:r>
      <w:r w:rsidRPr="003C0CFC">
        <w:rPr>
          <w:lang w:val="en-US"/>
        </w:rPr>
        <w:t xml:space="preserve"> the dimension to manipulate can be conceived as a metric variable, for example, the credit points students get for a course, an ex-ante consideration of the functional form of the effect can guide the decision. If we assume linear effects, two levels suffice, three allow for the estimation of (inversely) U-shaped effects, four for an S-shaped relationship with the outcome. Finally, ensuring that all dimensions in the experiment have a similar number of levels or multiples of each other </w:t>
      </w:r>
      <w:r>
        <w:rPr>
          <w:lang w:val="en-US"/>
        </w:rPr>
        <w:t>results in</w:t>
      </w:r>
      <w:r w:rsidRPr="003C0CFC">
        <w:rPr>
          <w:lang w:val="en-US"/>
        </w:rPr>
        <w:t xml:space="preserve"> more efficient designs </w:t>
      </w:r>
      <w:r w:rsidRPr="003C0CFC">
        <w:rPr>
          <w:lang w:val="en-US"/>
        </w:rPr>
        <w:fldChar w:fldCharType="begin"/>
      </w:r>
      <w:r w:rsidR="00DA4D7A">
        <w:rPr>
          <w:lang w:val="en-US"/>
        </w:rPr>
        <w:instrText xml:space="preserve"> ADDIN ZOTERO_ITEM CSL_CITATION {"citationID":"u8a8aHfN","properties":{"formattedCitation":"(Auspurg &amp; Hinz, 2015)","plainCitation":"(Auspurg &amp; Hinz, 2015)","noteIndex":0},"citationItems":[{"id":756,"uris":["http://zotero.org/users/1709640/items/DJQ927PU"],"itemData":{"id":756,"type":"book","collection-number":"175","collection-title":"Quantitative Applications in the Social Science","event-place":"Thousand Oaks","publisher":"Sage","publisher-place":"Thousand Oaks","title":"Factorial Survey Experiments","author":[{"family":"Auspurg","given":"Katrin"},{"family":"Hinz","given":"Thomas"}],"issued":{"date-parts":[["2015"]]}}}],"schema":"https://github.com/citation-style-language/schema/raw/master/csl-citation.json"} </w:instrText>
      </w:r>
      <w:r w:rsidRPr="003C0CFC">
        <w:rPr>
          <w:lang w:val="en-US"/>
        </w:rPr>
        <w:fldChar w:fldCharType="separate"/>
      </w:r>
      <w:r w:rsidR="00DA4D7A" w:rsidRPr="00DA4D7A">
        <w:t>(Auspurg &amp; Hinz, 2015)</w:t>
      </w:r>
      <w:r w:rsidRPr="003C0CFC">
        <w:rPr>
          <w:lang w:val="en-US"/>
        </w:rPr>
        <w:fldChar w:fldCharType="end"/>
      </w:r>
      <w:r w:rsidRPr="003C0CFC">
        <w:rPr>
          <w:lang w:val="en-US"/>
        </w:rPr>
        <w:t xml:space="preserve">. </w:t>
      </w:r>
    </w:p>
    <w:p w14:paraId="524C9B5C" w14:textId="6B125044" w:rsidR="004C6C15" w:rsidRPr="003C0CFC" w:rsidRDefault="004C6C15" w:rsidP="004C6C15">
      <w:pPr>
        <w:pStyle w:val="Newparagraph"/>
        <w:jc w:val="both"/>
        <w:rPr>
          <w:lang w:val="en-US"/>
        </w:rPr>
      </w:pPr>
      <w:r w:rsidRPr="003C0CFC">
        <w:rPr>
          <w:lang w:val="en-US"/>
        </w:rPr>
        <w:t xml:space="preserve">From a qualitative point of view, we must consider the exact values of the experimentally manipulated attributes. They should introduce enough variability to detect treatment effects while simultaneously not being too extreme such that they would dominate all other aspects of interest </w:t>
      </w:r>
      <w:r w:rsidRPr="003C0CFC">
        <w:rPr>
          <w:lang w:val="en-US"/>
        </w:rPr>
        <w:fldChar w:fldCharType="begin"/>
      </w:r>
      <w:r w:rsidR="00DA4D7A">
        <w:rPr>
          <w:lang w:val="en-US"/>
        </w:rPr>
        <w:instrText xml:space="preserve"> ADDIN ZOTERO_ITEM CSL_CITATION {"citationID":"tvEz2Non","properties":{"formattedCitation":"(Johnson et al., 2013)","plainCitation":"(Johnson et al., 2013)","noteIndex":0},"citationItems":[{"id":2022,"uris":["http://zotero.org/users/1709640/items/WNJTZ5E5"],"itemData":{"id":2022,"type":"article-journal","abstract":"Stated-preference methods are a class of evaluation techniques for\nstudying the preferences of patients and other stakeholders. While\nthese methods span a variety of techniques, conjoint-analysis\nmethods—and particularly discrete-choice experiments (DCEs)—have\nbecome the most frequently applied approach in health care in recent\nyears. Experimental design is an important stage in the development of\nsuch methods, but establishing a consensus on standards is hampered\nby lack of understanding of available techniques and software. This\nreport builds on the previous ISPOR Conjoint Analysis Task Force\nReport: Conjoint Analysis Applications in Health—A Checklist: A Report\nof the ISPOR Good Research Practices for Conjoint Analysis Task Force.\nThis report aims to assist researchers specifically in evaluating alternative\napproaches to experimental design, a difficult and important\nelement of successful DCEs. While this report does not endorse any\nspecific approach, it does provide a guide for choosing an approach that\nis appropriate for a particular study. In particular, it provides an\noverview of the role of experimental designs for the successful implementation\nof the DCE approach in health care studies, and it provides\nresearchers with an introduction to constructing experimental designs\non the basis of study objectives and the statistical model researchers\nhave selected for the study. The report outlines the theoretical requirements\nfor designs that identify choice-model preference parameters\nand summarizes and compares a number of available approaches for\nconstructing experimental designs. The task-force leadership group\nmet via bimonthly teleconferences and in person at ISPOR meetings\nin the United States and Europe. An international group of\nexperimental-design experts was consulted during this process to\ndiscuss existing approaches for experimental design and to review the\ntask force’s draft reports. In addition, ISPOR members contributed to\ndeveloping a consensus report by submitting written comments during\nthe review process and oral comments during two forum presentations\nat the ISPOR 16th and 17th Annual Interna","container-title":"Value in Health","issue":"1","page":"3-13","title":"Constructing Experimental Designs for Discrete-Choice Experiments: Report of the ISPOR Conjoint Analysis Experimental Design Good Research Practices Task Force","volume":"16","author":[{"family":"Johnson","given":"F. Reed"},{"family":"Lancsar","given":"Emily"},{"family":"Marshall","given":"Deborah"},{"family":"Kilambi","given":"Vikram"},{"family":"Mühlbacher","given":"Axel"},{"family":"Regier","given":"Dean A."},{"family":"Bresnahan","given":"Brian W."},{"family":"Kanninen","given":"Barbara"},{"family":"Bridges","given":"John F.P."}],"issued":{"date-parts":[["2013"]]}}}],"schema":"https://github.com/citation-style-language/schema/raw/master/csl-citation.json"} </w:instrText>
      </w:r>
      <w:r w:rsidRPr="003C0CFC">
        <w:rPr>
          <w:lang w:val="en-US"/>
        </w:rPr>
        <w:fldChar w:fldCharType="separate"/>
      </w:r>
      <w:r w:rsidR="00DA4D7A" w:rsidRPr="00DA4D7A">
        <w:t>(Johnson et al., 2013)</w:t>
      </w:r>
      <w:r w:rsidRPr="003C0CFC">
        <w:rPr>
          <w:lang w:val="en-US"/>
        </w:rPr>
        <w:fldChar w:fldCharType="end"/>
      </w:r>
      <w:r w:rsidRPr="003C0CFC">
        <w:rPr>
          <w:lang w:val="en-US"/>
        </w:rPr>
        <w:t>. For example, using the three values “1 ECTS”, “2 ECTS”, and “8 ECTS” for the credit points, the discriminatory power between the first two categories is likely too small whereas the third level could become a dominating factor that could drive students’ decision, irrespective of other dimensions that are manipulated in the experiment.</w:t>
      </w:r>
    </w:p>
    <w:p w14:paraId="5FF0E73F" w14:textId="426A31B7" w:rsidR="004C6C15" w:rsidRPr="003C0CFC" w:rsidRDefault="004C6C15" w:rsidP="004C6C15">
      <w:pPr>
        <w:pStyle w:val="Newparagraph"/>
        <w:jc w:val="both"/>
        <w:rPr>
          <w:lang w:val="en-US"/>
        </w:rPr>
      </w:pPr>
      <w:r w:rsidRPr="003C0CFC">
        <w:rPr>
          <w:lang w:val="en-US"/>
        </w:rPr>
        <w:t xml:space="preserve">In the current study, the levels summarized in </w:t>
      </w:r>
      <w:r w:rsidRPr="003C0CFC">
        <w:rPr>
          <w:lang w:val="en-US"/>
        </w:rPr>
        <w:fldChar w:fldCharType="begin"/>
      </w:r>
      <w:r w:rsidRPr="003C0CFC">
        <w:rPr>
          <w:lang w:val="en-US"/>
        </w:rPr>
        <w:instrText xml:space="preserve"> REF _Ref113962289 \h </w:instrText>
      </w:r>
      <w:r w:rsidRPr="003C0CFC">
        <w:rPr>
          <w:lang w:val="en-US"/>
        </w:rPr>
      </w:r>
      <w:r w:rsidRPr="003C0CFC">
        <w:rPr>
          <w:lang w:val="en-US"/>
        </w:rPr>
        <w:fldChar w:fldCharType="separate"/>
      </w:r>
      <w:r w:rsidRPr="003C0CFC">
        <w:rPr>
          <w:lang w:val="en-US"/>
        </w:rPr>
        <w:t xml:space="preserve">Table </w:t>
      </w:r>
      <w:r w:rsidRPr="003C0CFC">
        <w:rPr>
          <w:noProof/>
          <w:lang w:val="en-US"/>
        </w:rPr>
        <w:t>1</w:t>
      </w:r>
      <w:r w:rsidRPr="003C0CFC">
        <w:rPr>
          <w:lang w:val="en-US"/>
        </w:rPr>
        <w:fldChar w:fldCharType="end"/>
      </w:r>
      <w:r w:rsidR="007F120F">
        <w:rPr>
          <w:lang w:val="en-US"/>
        </w:rPr>
        <w:t xml:space="preserve"> in the main article</w:t>
      </w:r>
      <w:r w:rsidRPr="003C0CFC">
        <w:rPr>
          <w:lang w:val="en-US"/>
        </w:rPr>
        <w:t xml:space="preserve"> were chosen for the six dimensions of interest. The design is rather minimalistic and only two </w:t>
      </w:r>
      <w:r w:rsidRPr="003C0CFC">
        <w:rPr>
          <w:lang w:val="en-US"/>
        </w:rPr>
        <w:lastRenderedPageBreak/>
        <w:t xml:space="preserve">of the 6 attributes (prerequisites and mode of assessment) have three levels. Together, they yield a full factorial of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r>
          <w:rPr>
            <w:rFonts w:ascii="Cambria Math" w:hAnsi="Cambria Math"/>
            <w:lang w:val="en-US"/>
          </w:rPr>
          <m:t>=144</m:t>
        </m:r>
      </m:oMath>
      <w:r w:rsidRPr="003C0CFC">
        <w:rPr>
          <w:lang w:val="en-US"/>
        </w:rPr>
        <w:t xml:space="preserve"> different treatment combinations. For the validity of the experiment, it is further crucial to exclude illogical or implausible combinations of </w:t>
      </w:r>
      <w:r>
        <w:rPr>
          <w:lang w:val="en-US"/>
        </w:rPr>
        <w:t xml:space="preserve">the </w:t>
      </w:r>
      <w:r w:rsidRPr="003C0CFC">
        <w:rPr>
          <w:lang w:val="en-US"/>
        </w:rPr>
        <w:t xml:space="preserve">experimentally altered characteristics </w:t>
      </w:r>
      <w:r>
        <w:rPr>
          <w:lang w:val="en-US"/>
        </w:rPr>
        <w:t>during the</w:t>
      </w:r>
      <w:r w:rsidRPr="003C0CFC">
        <w:rPr>
          <w:lang w:val="en-US"/>
        </w:rPr>
        <w:t xml:space="preserve"> constructi</w:t>
      </w:r>
      <w:r>
        <w:rPr>
          <w:lang w:val="en-US"/>
        </w:rPr>
        <w:t>on of</w:t>
      </w:r>
      <w:r w:rsidRPr="003C0CFC">
        <w:rPr>
          <w:lang w:val="en-US"/>
        </w:rPr>
        <w:t xml:space="preserve"> the design. For a detailed discussion of this topic</w:t>
      </w:r>
      <w:r>
        <w:rPr>
          <w:lang w:val="en-US"/>
        </w:rPr>
        <w:t>,</w:t>
      </w:r>
      <w:r w:rsidRPr="003C0CFC">
        <w:rPr>
          <w:lang w:val="en-US"/>
        </w:rPr>
        <w:t xml:space="preserve"> see Auspurg &amp; Hinz </w:t>
      </w:r>
      <w:r w:rsidRPr="003C0CFC">
        <w:rPr>
          <w:lang w:val="en-US"/>
        </w:rPr>
        <w:fldChar w:fldCharType="begin"/>
      </w:r>
      <w:r>
        <w:rPr>
          <w:lang w:val="en-US"/>
        </w:rPr>
        <w:instrText xml:space="preserve"> ADDIN ZOTERO_ITEM CSL_CITATION {"citationID":"3Et26AjU","properties":{"formattedCitation":"(2015)","plainCitation":"(2015)","noteIndex":0},"citationItems":[{"id":756,"uris":["http://zotero.org/users/1709640/items/DJQ927PU"],"itemData":{"id":756,"type":"book","collection-number":"175","collection-title":"Quantitative Applications in the Social Science","event-place":"Thousand Oaks","publisher":"Sage","publisher-place":"Thousand Oaks","title":"Factorial Survey Experiments","author":[{"family":"Auspurg","given":"Katrin"},{"family":"Hinz","given":"Thomas"}],"issued":{"date-parts":[["2015"]]}},"label":"page","suppress-author":true}],"schema":"https://github.com/citation-style-language/schema/raw/master/csl-citation.json"} </w:instrText>
      </w:r>
      <w:r w:rsidRPr="003C0CFC">
        <w:rPr>
          <w:lang w:val="en-US"/>
        </w:rPr>
        <w:fldChar w:fldCharType="separate"/>
      </w:r>
      <w:r w:rsidRPr="003C0CFC">
        <w:rPr>
          <w:lang w:val="en-US"/>
        </w:rPr>
        <w:t>(2015)</w:t>
      </w:r>
      <w:r w:rsidRPr="003C0CFC">
        <w:rPr>
          <w:lang w:val="en-US"/>
        </w:rPr>
        <w:fldChar w:fldCharType="end"/>
      </w:r>
      <w:r w:rsidRPr="003C0CFC">
        <w:rPr>
          <w:lang w:val="en-US"/>
        </w:rPr>
        <w:t xml:space="preserve"> and Kuhfeld </w:t>
      </w:r>
      <w:r w:rsidRPr="003C0CFC">
        <w:rPr>
          <w:lang w:val="en-US"/>
        </w:rPr>
        <w:fldChar w:fldCharType="begin"/>
      </w:r>
      <w:r>
        <w:rPr>
          <w:lang w:val="en-US"/>
        </w:rPr>
        <w:instrText xml:space="preserve"> ADDIN ZOTERO_ITEM CSL_CITATION {"citationID":"qQggQTl2","properties":{"formattedCitation":"(2010)","plainCitation":"(2010)","noteIndex":0},"citationItems":[{"id":1024,"uris":["http://zotero.org/users/1709640/items/6KQ7XB5D"],"itemData":{"id":1024,"type":"book","event-place":"Cary, NC","publisher":"SAS Institute Inc.","publisher-place":"Cary, NC","title":"Marketing research methods in SAS","URL":"http://support.sas.com/techsup/technote/mr2010.pdf","author":[{"family":"Kuhfeld","given":"Warren F."}],"issued":{"date-parts":[["2010"]]}},"label":"page","suppress-author":true}],"schema":"https://github.com/citation-style-language/schema/raw/master/csl-citation.json"} </w:instrText>
      </w:r>
      <w:r w:rsidRPr="003C0CFC">
        <w:rPr>
          <w:lang w:val="en-US"/>
        </w:rPr>
        <w:fldChar w:fldCharType="separate"/>
      </w:r>
      <w:r w:rsidRPr="003C0CFC">
        <w:rPr>
          <w:lang w:val="en-US"/>
        </w:rPr>
        <w:t>(2010)</w:t>
      </w:r>
      <w:r w:rsidRPr="003C0CFC">
        <w:rPr>
          <w:lang w:val="en-US"/>
        </w:rPr>
        <w:fldChar w:fldCharType="end"/>
      </w:r>
      <w:r w:rsidRPr="003C0CFC">
        <w:rPr>
          <w:lang w:val="en-US"/>
        </w:rPr>
        <w:t>. In the present case, no combinations among the characteristics in Table 1 were considered illogical or implausible.</w:t>
      </w:r>
    </w:p>
    <w:p w14:paraId="49076128" w14:textId="0F65D979" w:rsidR="004C6C15" w:rsidRPr="003C0CFC" w:rsidRDefault="004C6C15" w:rsidP="00ED40F2">
      <w:pPr>
        <w:pStyle w:val="Newparagraph"/>
        <w:jc w:val="both"/>
        <w:rPr>
          <w:lang w:val="en-US"/>
        </w:rPr>
      </w:pPr>
      <w:r w:rsidRPr="003C0CFC">
        <w:rPr>
          <w:lang w:val="en-US"/>
        </w:rPr>
        <w:t xml:space="preserve">144 possible treatment combinations are still too many for the application in even large classrooms, since each vignette (arrangement of attributes) should be evaluated by at least five respondents </w:t>
      </w:r>
      <w:r w:rsidRPr="003C0CFC">
        <w:rPr>
          <w:lang w:val="en-US"/>
        </w:rPr>
        <w:fldChar w:fldCharType="begin"/>
      </w:r>
      <w:r w:rsidR="00DA4D7A">
        <w:rPr>
          <w:lang w:val="en-US"/>
        </w:rPr>
        <w:instrText xml:space="preserve"> ADDIN ZOTERO_ITEM CSL_CITATION {"citationID":"qXtsWSxa","properties":{"formattedCitation":"(Auspurg &amp; Hinz, 2015)","plainCitation":"(Auspurg &amp; Hinz, 2015)","noteIndex":0},"citationItems":[{"id":756,"uris":["http://zotero.org/users/1709640/items/DJQ927PU"],"itemData":{"id":756,"type":"book","collection-number":"175","collection-title":"Quantitative Applications in the Social Science","event-place":"Thousand Oaks","publisher":"Sage","publisher-place":"Thousand Oaks","title":"Factorial Survey Experiments","author":[{"family":"Auspurg","given":"Katrin"},{"family":"Hinz","given":"Thomas"}],"issued":{"date-parts":[["2015"]]}}}],"schema":"https://github.com/citation-style-language/schema/raw/master/csl-citation.json"} </w:instrText>
      </w:r>
      <w:r w:rsidRPr="003C0CFC">
        <w:rPr>
          <w:lang w:val="en-US"/>
        </w:rPr>
        <w:fldChar w:fldCharType="separate"/>
      </w:r>
      <w:r w:rsidR="00DA4D7A" w:rsidRPr="00DA4D7A">
        <w:t>(Auspurg &amp; Hinz, 2015)</w:t>
      </w:r>
      <w:r w:rsidRPr="003C0CFC">
        <w:rPr>
          <w:lang w:val="en-US"/>
        </w:rPr>
        <w:fldChar w:fldCharType="end"/>
      </w:r>
      <w:r w:rsidRPr="003C0CFC">
        <w:rPr>
          <w:lang w:val="en-US"/>
        </w:rPr>
        <w:t>. Thus, we need to find a design that works with a fraction of the vignette universe</w:t>
      </w:r>
      <w:r>
        <w:rPr>
          <w:lang w:val="en-US"/>
        </w:rPr>
        <w:t xml:space="preserve"> and</w:t>
      </w:r>
      <w:r w:rsidRPr="003C0CFC">
        <w:rPr>
          <w:lang w:val="en-US"/>
        </w:rPr>
        <w:t xml:space="preserve"> that still allows for the unbiased estimation of treatment effects.</w:t>
      </w:r>
    </w:p>
    <w:p w14:paraId="3B2705C9" w14:textId="00047885" w:rsidR="004C6C15" w:rsidRPr="003C0CFC" w:rsidRDefault="00ED40F2" w:rsidP="00ED40F2">
      <w:pPr>
        <w:pStyle w:val="Heading3"/>
        <w:spacing w:before="0" w:after="0" w:line="480" w:lineRule="auto"/>
        <w:rPr>
          <w:lang w:val="en-US"/>
        </w:rPr>
      </w:pPr>
      <w:r w:rsidRPr="003C0CFC">
        <w:rPr>
          <w:lang w:val="en-US"/>
        </w:rPr>
        <w:t>C) FINDING A D-EFFICIENT DESIGN</w:t>
      </w:r>
    </w:p>
    <w:p w14:paraId="6315CA15" w14:textId="685C59AB" w:rsidR="004C6C15" w:rsidRPr="003C0CFC" w:rsidRDefault="004C6C15" w:rsidP="00ED40F2">
      <w:pPr>
        <w:pStyle w:val="Paragraph"/>
        <w:spacing w:before="0"/>
        <w:jc w:val="both"/>
        <w:rPr>
          <w:lang w:val="en-US"/>
        </w:rPr>
      </w:pPr>
      <w:r w:rsidRPr="003C0CFC">
        <w:rPr>
          <w:lang w:val="en-US"/>
        </w:rPr>
        <w:t xml:space="preserve">Algorithmic searches are the most flexible way to find a suitable fractional factorial </w:t>
      </w:r>
      <w:r w:rsidRPr="003C0CFC">
        <w:rPr>
          <w:lang w:val="en-US"/>
        </w:rPr>
        <w:fldChar w:fldCharType="begin"/>
      </w:r>
      <w:r w:rsidR="00DA4D7A">
        <w:rPr>
          <w:lang w:val="en-US"/>
        </w:rPr>
        <w:instrText xml:space="preserve"> ADDIN ZOTERO_ITEM CSL_CITATION {"citationID":"Dx76CRpA","properties":{"formattedCitation":"(Kuhfeld, 1997)","plainCitation":"(Kuhfeld, 1997)","noteIndex":0},"citationItems":[{"id":95,"uris":["http://zotero.org/users/1709640/items/SEENYGAM"],"itemData":{"id":95,"type":"report","collection-title":"Research Paper Series","event-place":"Sequim, WA","language":"en","publisher":"Sawtooth Software Inc.","publisher-place":"Sequim, WA","source":"Zotero","title":"Efficient Experimental Designs Using Computerized Searches","author":[{"family":"Kuhfeld","given":"Warren F."}],"issued":{"date-parts":[["1997"]]}}}],"schema":"https://github.com/citation-style-language/schema/raw/master/csl-citation.json"} </w:instrText>
      </w:r>
      <w:r w:rsidRPr="003C0CFC">
        <w:rPr>
          <w:lang w:val="en-US"/>
        </w:rPr>
        <w:fldChar w:fldCharType="separate"/>
      </w:r>
      <w:r w:rsidR="00DA4D7A" w:rsidRPr="00DA4D7A">
        <w:t>(Kuhfeld, 1997)</w:t>
      </w:r>
      <w:r w:rsidRPr="003C0CFC">
        <w:rPr>
          <w:lang w:val="en-US"/>
        </w:rPr>
        <w:fldChar w:fldCharType="end"/>
      </w:r>
      <w:r w:rsidRPr="003C0CFC">
        <w:rPr>
          <w:lang w:val="en-US"/>
        </w:rPr>
        <w:t>. In this regard, we must consider two questions:</w:t>
      </w:r>
    </w:p>
    <w:p w14:paraId="55F66E34" w14:textId="77777777" w:rsidR="004C6C15" w:rsidRPr="003C0CFC" w:rsidRDefault="004C6C15" w:rsidP="004C6C15">
      <w:pPr>
        <w:pStyle w:val="Newparagraph"/>
        <w:numPr>
          <w:ilvl w:val="0"/>
          <w:numId w:val="33"/>
        </w:numPr>
        <w:jc w:val="both"/>
        <w:rPr>
          <w:lang w:val="en-US"/>
        </w:rPr>
      </w:pPr>
      <w:r w:rsidRPr="003C0CFC">
        <w:rPr>
          <w:lang w:val="en-US"/>
        </w:rPr>
        <w:t>How large should the fractional factorial be?</w:t>
      </w:r>
    </w:p>
    <w:p w14:paraId="69EEB447" w14:textId="77777777" w:rsidR="004C6C15" w:rsidRPr="003C0CFC" w:rsidRDefault="004C6C15" w:rsidP="004C6C15">
      <w:pPr>
        <w:pStyle w:val="Newparagraph"/>
        <w:numPr>
          <w:ilvl w:val="0"/>
          <w:numId w:val="33"/>
        </w:numPr>
        <w:jc w:val="both"/>
        <w:rPr>
          <w:lang w:val="en-US"/>
        </w:rPr>
      </w:pPr>
      <w:r w:rsidRPr="003C0CFC">
        <w:rPr>
          <w:lang w:val="en-US"/>
        </w:rPr>
        <w:t>What kind of interaction effects do we expect among the experimentally manipulated dimensions?</w:t>
      </w:r>
    </w:p>
    <w:p w14:paraId="0586FD82" w14:textId="2C979BA9" w:rsidR="004C6C15" w:rsidRPr="003C0CFC" w:rsidRDefault="004C6C15" w:rsidP="004C6C15">
      <w:pPr>
        <w:pStyle w:val="Newparagraph"/>
        <w:jc w:val="both"/>
        <w:rPr>
          <w:lang w:val="en-US"/>
        </w:rPr>
      </w:pPr>
      <w:r w:rsidRPr="003C0CFC">
        <w:rPr>
          <w:lang w:val="en-US"/>
        </w:rPr>
        <w:t xml:space="preserve">To address the two questions, we use the SAS-macros developed by Warren Kuhfeld </w:t>
      </w:r>
      <w:r w:rsidRPr="003C0CFC">
        <w:rPr>
          <w:lang w:val="en-US"/>
        </w:rPr>
        <w:fldChar w:fldCharType="begin"/>
      </w:r>
      <w:r>
        <w:rPr>
          <w:lang w:val="en-US"/>
        </w:rPr>
        <w:instrText xml:space="preserve"> ADDIN ZOTERO_ITEM CSL_CITATION {"citationID":"KWTxPVon","properties":{"formattedCitation":"(2010)","plainCitation":"(2010)","noteIndex":0},"citationItems":[{"id":1024,"uris":["http://zotero.org/users/1709640/items/6KQ7XB5D"],"itemData":{"id":1024,"type":"book","event-place":"Cary, NC","publisher":"SAS Institute Inc.","publisher-place":"Cary, NC","title":"Marketing research methods in SAS","URL":"http://support.sas.com/techsup/technote/mr2010.pdf","author":[{"family":"Kuhfeld","given":"Warren F."}],"issued":{"date-parts":[["2010"]]}},"suppress-author":true}],"schema":"https://github.com/citation-style-language/schema/raw/master/csl-citation.json"} </w:instrText>
      </w:r>
      <w:r w:rsidRPr="003C0CFC">
        <w:rPr>
          <w:lang w:val="en-US"/>
        </w:rPr>
        <w:fldChar w:fldCharType="separate"/>
      </w:r>
      <w:r w:rsidRPr="003C0CFC">
        <w:rPr>
          <w:lang w:val="en-US"/>
        </w:rPr>
        <w:t>(2010)</w:t>
      </w:r>
      <w:r w:rsidRPr="003C0CFC">
        <w:rPr>
          <w:lang w:val="en-US"/>
        </w:rPr>
        <w:fldChar w:fldCharType="end"/>
      </w:r>
      <w:r w:rsidRPr="003C0CFC">
        <w:rPr>
          <w:lang w:val="en-US"/>
        </w:rPr>
        <w:t>.</w:t>
      </w:r>
      <w:r w:rsidRPr="003C0CFC">
        <w:rPr>
          <w:rStyle w:val="FootnoteReference"/>
          <w:lang w:val="en-US"/>
        </w:rPr>
        <w:footnoteReference w:id="2"/>
      </w:r>
      <w:r w:rsidRPr="003C0CFC">
        <w:rPr>
          <w:lang w:val="en-US"/>
        </w:rPr>
        <w:t xml:space="preserve"> All the code can be found in Appendix A; the data are available </w:t>
      </w:r>
      <w:r>
        <w:rPr>
          <w:lang w:val="en-US"/>
        </w:rPr>
        <w:t>at</w:t>
      </w:r>
      <w:r w:rsidRPr="003C0CFC">
        <w:rPr>
          <w:lang w:val="en-US"/>
        </w:rPr>
        <w:t xml:space="preserve"> [blinded for review]. In a first step, we determine suitable sizes for a fractional factorial using the </w:t>
      </w:r>
      <w:r w:rsidRPr="003C0CFC">
        <w:rPr>
          <w:i/>
          <w:iCs/>
          <w:lang w:val="en-US"/>
        </w:rPr>
        <w:t xml:space="preserve">%mktruns </w:t>
      </w:r>
      <w:r w:rsidRPr="003C0CFC">
        <w:rPr>
          <w:lang w:val="en-US"/>
        </w:rPr>
        <w:t xml:space="preserve">macro. It requires the number of levels of all the dimensions that we want to manipulate (here: </w:t>
      </w:r>
      <w:r w:rsidRPr="003C0CFC">
        <w:rPr>
          <w:i/>
          <w:iCs/>
          <w:lang w:val="en-US"/>
        </w:rPr>
        <w:t>%</w:t>
      </w:r>
      <w:proofErr w:type="gramStart"/>
      <w:r w:rsidRPr="003C0CFC">
        <w:rPr>
          <w:i/>
          <w:iCs/>
          <w:lang w:val="en-US"/>
        </w:rPr>
        <w:t>mktruns(</w:t>
      </w:r>
      <w:proofErr w:type="gramEnd"/>
      <w:r w:rsidRPr="003C0CFC">
        <w:rPr>
          <w:i/>
          <w:iCs/>
          <w:lang w:val="en-US"/>
        </w:rPr>
        <w:t>2 3 2 3 2 2)</w:t>
      </w:r>
      <w:r w:rsidRPr="003C0CFC">
        <w:rPr>
          <w:lang w:val="en-US"/>
        </w:rPr>
        <w:t xml:space="preserve">). The smallest possible design is called </w:t>
      </w:r>
      <w:r w:rsidRPr="003C0CFC">
        <w:rPr>
          <w:i/>
          <w:iCs/>
          <w:lang w:val="en-US"/>
        </w:rPr>
        <w:lastRenderedPageBreak/>
        <w:t>saturated design</w:t>
      </w:r>
      <w:r w:rsidRPr="003C0CFC">
        <w:rPr>
          <w:lang w:val="en-US"/>
        </w:rPr>
        <w:t xml:space="preserve">. It is defined by the degrees of freedom, accounting for one reference group in each of the dimensions. In the present case, the saturated design would comprise 9 out of the 144 different treatment combinations (1+2+1+2+1+1 and an additional </w:t>
      </w:r>
      <w:r w:rsidR="00ED40F2">
        <w:rPr>
          <w:noProof/>
          <w:lang w:val="en-US"/>
        </w:rPr>
        <mc:AlternateContent>
          <mc:Choice Requires="wpg">
            <w:drawing>
              <wp:anchor distT="0" distB="0" distL="114300" distR="114300" simplePos="0" relativeHeight="251660288" behindDoc="0" locked="0" layoutInCell="1" allowOverlap="1" wp14:anchorId="0280EF52" wp14:editId="0C261BFF">
                <wp:simplePos x="0" y="0"/>
                <wp:positionH relativeFrom="column">
                  <wp:posOffset>-3810</wp:posOffset>
                </wp:positionH>
                <wp:positionV relativeFrom="paragraph">
                  <wp:posOffset>1318631</wp:posOffset>
                </wp:positionV>
                <wp:extent cx="5396865" cy="2477135"/>
                <wp:effectExtent l="0" t="0" r="0" b="0"/>
                <wp:wrapTopAndBottom/>
                <wp:docPr id="1984858323" name="Group 1"/>
                <wp:cNvGraphicFramePr/>
                <a:graphic xmlns:a="http://schemas.openxmlformats.org/drawingml/2006/main">
                  <a:graphicData uri="http://schemas.microsoft.com/office/word/2010/wordprocessingGroup">
                    <wpg:wgp>
                      <wpg:cNvGrpSpPr/>
                      <wpg:grpSpPr>
                        <a:xfrm>
                          <a:off x="0" y="0"/>
                          <a:ext cx="5396865" cy="2477135"/>
                          <a:chOff x="0" y="0"/>
                          <a:chExt cx="5396865" cy="2477135"/>
                        </a:xfrm>
                      </wpg:grpSpPr>
                      <pic:pic xmlns:pic="http://schemas.openxmlformats.org/drawingml/2006/picture">
                        <pic:nvPicPr>
                          <pic:cNvPr id="1" name="Grafik 1" descr="A screen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42925" y="219075"/>
                            <a:ext cx="4324985" cy="2258060"/>
                          </a:xfrm>
                          <a:prstGeom prst="rect">
                            <a:avLst/>
                          </a:prstGeom>
                        </pic:spPr>
                      </pic:pic>
                      <wps:wsp>
                        <wps:cNvPr id="4" name="Textfeld 4"/>
                        <wps:cNvSpPr txBox="1"/>
                        <wps:spPr>
                          <a:xfrm>
                            <a:off x="0" y="0"/>
                            <a:ext cx="5396865" cy="200025"/>
                          </a:xfrm>
                          <a:prstGeom prst="rect">
                            <a:avLst/>
                          </a:prstGeom>
                          <a:solidFill>
                            <a:prstClr val="white"/>
                          </a:solidFill>
                          <a:ln>
                            <a:noFill/>
                          </a:ln>
                        </wps:spPr>
                        <wps:txbx>
                          <w:txbxContent>
                            <w:p w14:paraId="285CFAD2" w14:textId="7F5543B7" w:rsidR="00FA72FF" w:rsidRPr="00403343" w:rsidRDefault="00FA72FF" w:rsidP="00FA72FF">
                              <w:pPr>
                                <w:pStyle w:val="Caption"/>
                                <w:rPr>
                                  <w:i w:val="0"/>
                                  <w:iCs w:val="0"/>
                                  <w:color w:val="auto"/>
                                  <w:sz w:val="24"/>
                                  <w:szCs w:val="24"/>
                                </w:rPr>
                              </w:pPr>
                              <w:bookmarkStart w:id="0" w:name="_Ref100997865"/>
                              <w:r w:rsidRPr="00403343">
                                <w:rPr>
                                  <w:i w:val="0"/>
                                  <w:iCs w:val="0"/>
                                  <w:color w:val="auto"/>
                                  <w:sz w:val="24"/>
                                  <w:szCs w:val="24"/>
                                </w:rPr>
                                <w:t xml:space="preserve">Figure </w:t>
                              </w:r>
                              <w:bookmarkEnd w:id="0"/>
                              <w:r w:rsidR="00145335">
                                <w:rPr>
                                  <w:i w:val="0"/>
                                  <w:iCs w:val="0"/>
                                  <w:color w:val="auto"/>
                                  <w:sz w:val="24"/>
                                  <w:szCs w:val="24"/>
                                </w:rPr>
                                <w:t>S1</w:t>
                              </w:r>
                              <w:r w:rsidRPr="00403343">
                                <w:rPr>
                                  <w:i w:val="0"/>
                                  <w:iCs w:val="0"/>
                                  <w:color w:val="auto"/>
                                  <w:sz w:val="24"/>
                                  <w:szCs w:val="24"/>
                                </w:rPr>
                                <w:t xml:space="preserve">: Output from </w:t>
                              </w:r>
                              <w:r w:rsidRPr="00403343">
                                <w:rPr>
                                  <w:color w:val="auto"/>
                                  <w:sz w:val="24"/>
                                  <w:szCs w:val="24"/>
                                </w:rPr>
                                <w:t>%mktruns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280EF52" id="Group 1" o:spid="_x0000_s1026" style="position:absolute;left:0;text-align:left;margin-left:-.3pt;margin-top:103.85pt;width:424.95pt;height:195.05pt;z-index:251660288" coordsize="53968,24771" o:gfxdata="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A screenshot of a computer&#10;&#10;Description automatically generated" style="position:absolute;left:5429;top:2190;width:43250;height:22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">
                  <v:imagedata r:id="rId9" o:title="A screenshot of a computer&#10;&#10;Description automatically generated"/>
                </v:shape>
                <v:shapetype id="_x0000_t202" coordsize="21600,21600" o:spt="202" path="m,l,21600r21600,l21600,xe">
                  <v:stroke joinstyle="miter"/>
                  <v:path gradientshapeok="t" o:connecttype="rect"/>
                </v:shapetype>
                <v:shape id="Textfeld 4" o:spid="_x0000_s1028" type="#_x0000_t202" style="position:absolute;width:5396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85CFAD2" w14:textId="7F5543B7" w:rsidR="00FA72FF" w:rsidRPr="00403343" w:rsidRDefault="00FA72FF" w:rsidP="00FA72FF">
                        <w:pPr>
                          <w:pStyle w:val="Beschriftung"/>
                          <w:rPr>
                            <w:i w:val="0"/>
                            <w:iCs w:val="0"/>
                            <w:color w:val="auto"/>
                            <w:sz w:val="24"/>
                            <w:szCs w:val="24"/>
                          </w:rPr>
                        </w:pPr>
                        <w:bookmarkStart w:id="1" w:name="_Ref100997865"/>
                        <w:r w:rsidRPr="00403343">
                          <w:rPr>
                            <w:i w:val="0"/>
                            <w:iCs w:val="0"/>
                            <w:color w:val="auto"/>
                            <w:sz w:val="24"/>
                            <w:szCs w:val="24"/>
                          </w:rPr>
                          <w:t xml:space="preserve">Figure </w:t>
                        </w:r>
                        <w:bookmarkEnd w:id="1"/>
                        <w:r w:rsidR="00145335">
                          <w:rPr>
                            <w:i w:val="0"/>
                            <w:iCs w:val="0"/>
                            <w:color w:val="auto"/>
                            <w:sz w:val="24"/>
                            <w:szCs w:val="24"/>
                          </w:rPr>
                          <w:t>S1</w:t>
                        </w:r>
                        <w:r w:rsidRPr="00403343">
                          <w:rPr>
                            <w:i w:val="0"/>
                            <w:iCs w:val="0"/>
                            <w:color w:val="auto"/>
                            <w:sz w:val="24"/>
                            <w:szCs w:val="24"/>
                          </w:rPr>
                          <w:t xml:space="preserve">: Output from </w:t>
                        </w:r>
                        <w:r w:rsidRPr="00403343">
                          <w:rPr>
                            <w:color w:val="auto"/>
                            <w:sz w:val="24"/>
                            <w:szCs w:val="24"/>
                          </w:rPr>
                          <w:t>%</w:t>
                        </w:r>
                        <w:proofErr w:type="spellStart"/>
                        <w:r w:rsidRPr="00403343">
                          <w:rPr>
                            <w:color w:val="auto"/>
                            <w:sz w:val="24"/>
                            <w:szCs w:val="24"/>
                          </w:rPr>
                          <w:t>mktruns</w:t>
                        </w:r>
                        <w:proofErr w:type="spellEnd"/>
                      </w:p>
                    </w:txbxContent>
                  </v:textbox>
                </v:shape>
                <w10:wrap type="topAndBottom"/>
              </v:group>
            </w:pict>
          </mc:Fallback>
        </mc:AlternateContent>
      </w:r>
      <w:r w:rsidRPr="003C0CFC">
        <w:rPr>
          <w:lang w:val="en-US"/>
        </w:rPr>
        <w:t>parameter for the intercept).</w:t>
      </w:r>
    </w:p>
    <w:p w14:paraId="3F33A739" w14:textId="2D0CCBB2" w:rsidR="004C6C15" w:rsidRPr="003C0CFC" w:rsidRDefault="004C6C15" w:rsidP="00CB642E">
      <w:pPr>
        <w:pStyle w:val="Newparagraph"/>
        <w:jc w:val="both"/>
        <w:rPr>
          <w:lang w:val="en-US"/>
        </w:rPr>
      </w:pPr>
      <w:r>
        <w:rPr>
          <w:lang w:val="en-US"/>
        </w:rPr>
        <w:t xml:space="preserve">From </w:t>
      </w:r>
      <w:r w:rsidRPr="003C0CFC">
        <w:rPr>
          <w:lang w:val="en-US"/>
        </w:rPr>
        <w:fldChar w:fldCharType="begin"/>
      </w:r>
      <w:r w:rsidRPr="003C0CFC">
        <w:rPr>
          <w:lang w:val="en-US"/>
        </w:rPr>
        <w:instrText xml:space="preserve"> REF _Ref100997865 \h  \* MERGEFORMAT </w:instrText>
      </w:r>
      <w:r w:rsidRPr="003C0CFC">
        <w:rPr>
          <w:lang w:val="en-US"/>
        </w:rPr>
      </w:r>
      <w:r w:rsidRPr="003C0CFC">
        <w:rPr>
          <w:lang w:val="en-US"/>
        </w:rPr>
        <w:fldChar w:fldCharType="separate"/>
      </w:r>
      <w:r w:rsidRPr="003C0CFC">
        <w:rPr>
          <w:lang w:val="en-US"/>
        </w:rPr>
        <w:t xml:space="preserve">Figure </w:t>
      </w:r>
      <w:r w:rsidR="00145335">
        <w:rPr>
          <w:lang w:val="en-US"/>
        </w:rPr>
        <w:t>S1</w:t>
      </w:r>
      <w:r w:rsidRPr="003C0CFC">
        <w:rPr>
          <w:lang w:val="en-US"/>
        </w:rPr>
        <w:fldChar w:fldCharType="end"/>
      </w:r>
      <w:r w:rsidRPr="003C0CFC">
        <w:rPr>
          <w:lang w:val="en-US"/>
        </w:rPr>
        <w:t xml:space="preserve"> </w:t>
      </w:r>
      <w:r>
        <w:rPr>
          <w:lang w:val="en-US"/>
        </w:rPr>
        <w:t>we infer</w:t>
      </w:r>
      <w:r w:rsidRPr="003C0CFC">
        <w:rPr>
          <w:lang w:val="en-US"/>
        </w:rPr>
        <w:t xml:space="preserve"> that, in the present context, a sample size of 36 or 72 out of the 144 total vignettes would result in fully efficient, orthogonal designs. However, this number is still too large for many settings (e.g., when assessing the needs and preferences of seminar attendees or if we want to dry-run our intended course design with a small sample of students). In the context of the present study, we opt for a fractional factorial with only 12 different vignettes (treatment combinations) to ensure that we get at least 5 judgements of each vignette and choice set from different students. </w:t>
      </w:r>
    </w:p>
    <w:p w14:paraId="0BD51780" w14:textId="77777777" w:rsidR="00FA72FF" w:rsidRPr="003C0CFC" w:rsidRDefault="00FA72FF" w:rsidP="00FA72FF">
      <w:pPr>
        <w:pStyle w:val="Newparagraph"/>
        <w:rPr>
          <w:lang w:val="en-US"/>
        </w:rPr>
      </w:pPr>
      <w:r w:rsidRPr="003C0CFC">
        <w:rPr>
          <w:noProof/>
          <w:lang w:val="en-US" w:eastAsia="de-CH"/>
        </w:rPr>
        <w:drawing>
          <wp:anchor distT="0" distB="0" distL="114300" distR="114300" simplePos="0" relativeHeight="251662336" behindDoc="0" locked="0" layoutInCell="1" allowOverlap="1" wp14:anchorId="29203BFA" wp14:editId="3159BE5F">
            <wp:simplePos x="0" y="0"/>
            <wp:positionH relativeFrom="margin">
              <wp:posOffset>0</wp:posOffset>
            </wp:positionH>
            <wp:positionV relativeFrom="paragraph">
              <wp:posOffset>711200</wp:posOffset>
            </wp:positionV>
            <wp:extent cx="5497830" cy="609600"/>
            <wp:effectExtent l="0" t="0" r="762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03429" cy="610167"/>
                    </a:xfrm>
                    <a:prstGeom prst="rect">
                      <a:avLst/>
                    </a:prstGeom>
                  </pic:spPr>
                </pic:pic>
              </a:graphicData>
            </a:graphic>
            <wp14:sizeRelH relativeFrom="margin">
              <wp14:pctWidth>0</wp14:pctWidth>
            </wp14:sizeRelH>
            <wp14:sizeRelV relativeFrom="margin">
              <wp14:pctHeight>0</wp14:pctHeight>
            </wp14:sizeRelV>
          </wp:anchor>
        </w:drawing>
      </w:r>
      <w:r w:rsidRPr="003C0CFC">
        <w:rPr>
          <w:noProof/>
          <w:lang w:val="en-US" w:eastAsia="de-CH"/>
        </w:rPr>
        <mc:AlternateContent>
          <mc:Choice Requires="wps">
            <w:drawing>
              <wp:anchor distT="0" distB="0" distL="114300" distR="114300" simplePos="0" relativeHeight="251663360" behindDoc="0" locked="0" layoutInCell="1" allowOverlap="1" wp14:anchorId="0EF3EA87" wp14:editId="5AE91169">
                <wp:simplePos x="0" y="0"/>
                <wp:positionH relativeFrom="margin">
                  <wp:posOffset>0</wp:posOffset>
                </wp:positionH>
                <wp:positionV relativeFrom="paragraph">
                  <wp:posOffset>349250</wp:posOffset>
                </wp:positionV>
                <wp:extent cx="5497830" cy="209550"/>
                <wp:effectExtent l="0" t="0" r="7620" b="0"/>
                <wp:wrapTopAndBottom/>
                <wp:docPr id="6" name="Textfeld 6"/>
                <wp:cNvGraphicFramePr/>
                <a:graphic xmlns:a="http://schemas.openxmlformats.org/drawingml/2006/main">
                  <a:graphicData uri="http://schemas.microsoft.com/office/word/2010/wordprocessingShape">
                    <wps:wsp>
                      <wps:cNvSpPr txBox="1"/>
                      <wps:spPr>
                        <a:xfrm>
                          <a:off x="0" y="0"/>
                          <a:ext cx="5497830" cy="209550"/>
                        </a:xfrm>
                        <a:prstGeom prst="rect">
                          <a:avLst/>
                        </a:prstGeom>
                        <a:solidFill>
                          <a:prstClr val="white"/>
                        </a:solidFill>
                        <a:ln>
                          <a:noFill/>
                        </a:ln>
                      </wps:spPr>
                      <wps:txbx>
                        <w:txbxContent>
                          <w:p w14:paraId="6B718754" w14:textId="2407E119" w:rsidR="00FA72FF" w:rsidRPr="00350BD9" w:rsidRDefault="00FA72FF" w:rsidP="00FA72FF">
                            <w:pPr>
                              <w:pStyle w:val="Caption"/>
                              <w:rPr>
                                <w:i w:val="0"/>
                                <w:iCs w:val="0"/>
                                <w:color w:val="auto"/>
                                <w:sz w:val="24"/>
                                <w:szCs w:val="24"/>
                              </w:rPr>
                            </w:pPr>
                            <w:bookmarkStart w:id="1" w:name="_Ref101710345"/>
                            <w:r w:rsidRPr="00350BD9">
                              <w:rPr>
                                <w:i w:val="0"/>
                                <w:iCs w:val="0"/>
                                <w:color w:val="auto"/>
                                <w:sz w:val="24"/>
                                <w:szCs w:val="24"/>
                              </w:rPr>
                              <w:t xml:space="preserve">Figure </w:t>
                            </w:r>
                            <w:bookmarkEnd w:id="1"/>
                            <w:r w:rsidR="00CB642E">
                              <w:rPr>
                                <w:i w:val="0"/>
                                <w:iCs w:val="0"/>
                                <w:color w:val="auto"/>
                                <w:sz w:val="24"/>
                                <w:szCs w:val="24"/>
                              </w:rPr>
                              <w:t>S2</w:t>
                            </w:r>
                            <w:r w:rsidRPr="00350BD9">
                              <w:rPr>
                                <w:i w:val="0"/>
                                <w:iCs w:val="0"/>
                                <w:color w:val="auto"/>
                                <w:sz w:val="24"/>
                                <w:szCs w:val="24"/>
                              </w:rPr>
                              <w:t xml:space="preserve">: </w:t>
                            </w:r>
                            <w:r w:rsidRPr="006925F9">
                              <w:rPr>
                                <w:color w:val="auto"/>
                                <w:sz w:val="24"/>
                                <w:szCs w:val="24"/>
                              </w:rPr>
                              <w:t>D</w:t>
                            </w:r>
                            <w:r w:rsidRPr="00350BD9">
                              <w:rPr>
                                <w:i w:val="0"/>
                                <w:iCs w:val="0"/>
                                <w:color w:val="auto"/>
                                <w:sz w:val="24"/>
                                <w:szCs w:val="24"/>
                              </w:rPr>
                              <w:t xml:space="preserve">-efficiency using </w:t>
                            </w:r>
                            <w:r w:rsidRPr="006925F9">
                              <w:rPr>
                                <w:color w:val="auto"/>
                                <w:sz w:val="24"/>
                                <w:szCs w:val="24"/>
                              </w:rPr>
                              <w:t>%mktex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3EA87" id="Textfeld 6" o:spid="_x0000_s1029" type="#_x0000_t202" style="position:absolute;left:0;text-align:left;margin-left:0;margin-top:27.5pt;width:432.9pt;height:1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" stroked="f">
                <v:textbox inset="0,0,0,0">
                  <w:txbxContent>
                    <w:p w14:paraId="6B718754" w14:textId="2407E119" w:rsidR="00FA72FF" w:rsidRPr="00350BD9" w:rsidRDefault="00FA72FF" w:rsidP="00FA72FF">
                      <w:pPr>
                        <w:pStyle w:val="Beschriftung"/>
                        <w:rPr>
                          <w:i w:val="0"/>
                          <w:iCs w:val="0"/>
                          <w:color w:val="auto"/>
                          <w:sz w:val="24"/>
                          <w:szCs w:val="24"/>
                        </w:rPr>
                      </w:pPr>
                      <w:bookmarkStart w:id="3" w:name="_Ref101710345"/>
                      <w:r w:rsidRPr="00350BD9">
                        <w:rPr>
                          <w:i w:val="0"/>
                          <w:iCs w:val="0"/>
                          <w:color w:val="auto"/>
                          <w:sz w:val="24"/>
                          <w:szCs w:val="24"/>
                        </w:rPr>
                        <w:t xml:space="preserve">Figure </w:t>
                      </w:r>
                      <w:bookmarkEnd w:id="3"/>
                      <w:r w:rsidR="00CB642E">
                        <w:rPr>
                          <w:i w:val="0"/>
                          <w:iCs w:val="0"/>
                          <w:color w:val="auto"/>
                          <w:sz w:val="24"/>
                          <w:szCs w:val="24"/>
                        </w:rPr>
                        <w:t>S2</w:t>
                      </w:r>
                      <w:r w:rsidRPr="00350BD9">
                        <w:rPr>
                          <w:i w:val="0"/>
                          <w:iCs w:val="0"/>
                          <w:color w:val="auto"/>
                          <w:sz w:val="24"/>
                          <w:szCs w:val="24"/>
                        </w:rPr>
                        <w:t xml:space="preserve">: </w:t>
                      </w:r>
                      <w:r w:rsidRPr="006925F9">
                        <w:rPr>
                          <w:color w:val="auto"/>
                          <w:sz w:val="24"/>
                          <w:szCs w:val="24"/>
                        </w:rPr>
                        <w:t>D</w:t>
                      </w:r>
                      <w:r w:rsidRPr="00350BD9">
                        <w:rPr>
                          <w:i w:val="0"/>
                          <w:iCs w:val="0"/>
                          <w:color w:val="auto"/>
                          <w:sz w:val="24"/>
                          <w:szCs w:val="24"/>
                        </w:rPr>
                        <w:t xml:space="preserve">-efficiency using </w:t>
                      </w:r>
                      <w:r w:rsidRPr="006925F9">
                        <w:rPr>
                          <w:color w:val="auto"/>
                          <w:sz w:val="24"/>
                          <w:szCs w:val="24"/>
                        </w:rPr>
                        <w:t>%</w:t>
                      </w:r>
                      <w:proofErr w:type="spellStart"/>
                      <w:r w:rsidRPr="006925F9">
                        <w:rPr>
                          <w:color w:val="auto"/>
                          <w:sz w:val="24"/>
                          <w:szCs w:val="24"/>
                        </w:rPr>
                        <w:t>mktex</w:t>
                      </w:r>
                      <w:proofErr w:type="spellEnd"/>
                    </w:p>
                  </w:txbxContent>
                </v:textbox>
                <w10:wrap type="topAndBottom" anchorx="margin"/>
              </v:shape>
            </w:pict>
          </mc:Fallback>
        </mc:AlternateContent>
      </w:r>
    </w:p>
    <w:p w14:paraId="62A0035E" w14:textId="77777777" w:rsidR="004C6C15" w:rsidRDefault="004C6C15" w:rsidP="004C6C15">
      <w:pPr>
        <w:pStyle w:val="Newparagraph"/>
        <w:jc w:val="both"/>
        <w:rPr>
          <w:lang w:val="en-US"/>
        </w:rPr>
      </w:pPr>
    </w:p>
    <w:p w14:paraId="2FAE2A5B" w14:textId="59B6B8CD" w:rsidR="004C6C15" w:rsidRPr="003C0CFC" w:rsidRDefault="004C6C15" w:rsidP="004C6C15">
      <w:pPr>
        <w:pStyle w:val="Newparagraph"/>
        <w:jc w:val="both"/>
        <w:rPr>
          <w:lang w:val="en-US"/>
        </w:rPr>
      </w:pPr>
      <w:r w:rsidRPr="003C0CFC">
        <w:rPr>
          <w:lang w:val="en-US"/>
        </w:rPr>
        <w:t xml:space="preserve">In a next step, we evaluate the efficiency of a fractional factorial with 12 vignettes using the </w:t>
      </w:r>
      <w:r w:rsidRPr="003C0CFC">
        <w:rPr>
          <w:i/>
          <w:iCs/>
          <w:lang w:val="en-US"/>
        </w:rPr>
        <w:t>%mktex</w:t>
      </w:r>
      <w:r w:rsidRPr="003C0CFC">
        <w:rPr>
          <w:lang w:val="en-US"/>
        </w:rPr>
        <w:t xml:space="preserve"> macro. Its main argument</w:t>
      </w:r>
      <w:r w:rsidR="00E75CF1">
        <w:rPr>
          <w:lang w:val="en-US"/>
        </w:rPr>
        <w:t>s</w:t>
      </w:r>
      <w:r w:rsidRPr="003C0CFC">
        <w:rPr>
          <w:lang w:val="en-US"/>
        </w:rPr>
        <w:t xml:space="preserve"> are the experimentally altered dimensions and we also need to specify any interaction effects that we want to estimate among the </w:t>
      </w:r>
      <w:r w:rsidRPr="003C0CFC">
        <w:rPr>
          <w:lang w:val="en-US"/>
        </w:rPr>
        <w:lastRenderedPageBreak/>
        <w:t xml:space="preserve">dimensions. Moreover, a random seed </w:t>
      </w:r>
      <w:r>
        <w:rPr>
          <w:lang w:val="en-US"/>
        </w:rPr>
        <w:t>ensures</w:t>
      </w:r>
      <w:r w:rsidRPr="003C0CFC">
        <w:rPr>
          <w:lang w:val="en-US"/>
        </w:rPr>
        <w:t xml:space="preserve"> reproducibility. In the present case, we opt for a </w:t>
      </w:r>
      <w:r>
        <w:rPr>
          <w:lang w:val="en-US"/>
        </w:rPr>
        <w:t xml:space="preserve">main effects-only </w:t>
      </w:r>
      <w:r w:rsidRPr="003C0CFC">
        <w:rPr>
          <w:lang w:val="en-US"/>
        </w:rPr>
        <w:t>design. Doing so results in a more efficient design</w:t>
      </w:r>
      <w:r>
        <w:rPr>
          <w:lang w:val="en-US"/>
        </w:rPr>
        <w:t>, but</w:t>
      </w:r>
      <w:r w:rsidRPr="003C0CFC">
        <w:rPr>
          <w:lang w:val="en-US"/>
        </w:rPr>
        <w:t xml:space="preserve"> at the cost that the estimation of interaction effects among the dimensions </w:t>
      </w:r>
      <w:r>
        <w:rPr>
          <w:lang w:val="en-US"/>
        </w:rPr>
        <w:t xml:space="preserve">in the experiment </w:t>
      </w:r>
      <w:r w:rsidRPr="003C0CFC">
        <w:rPr>
          <w:lang w:val="en-US"/>
        </w:rPr>
        <w:t xml:space="preserve">might </w:t>
      </w:r>
      <w:r>
        <w:rPr>
          <w:lang w:val="en-US"/>
        </w:rPr>
        <w:t>be</w:t>
      </w:r>
      <w:r w:rsidRPr="003C0CFC">
        <w:rPr>
          <w:lang w:val="en-US"/>
        </w:rPr>
        <w:t xml:space="preserve"> confounded</w:t>
      </w:r>
      <w:r>
        <w:rPr>
          <w:lang w:val="en-US"/>
        </w:rPr>
        <w:t>.</w:t>
      </w:r>
      <w:r w:rsidRPr="003C0CFC">
        <w:rPr>
          <w:lang w:val="en-US"/>
        </w:rPr>
        <w:t xml:space="preserve"> The following statement in SAS is used to find a suitable design: </w:t>
      </w:r>
    </w:p>
    <w:p w14:paraId="479BAC8A" w14:textId="77777777" w:rsidR="004C6C15" w:rsidRPr="003C0CFC" w:rsidRDefault="004C6C15" w:rsidP="004C6C15">
      <w:pPr>
        <w:pStyle w:val="Newparagraph"/>
        <w:jc w:val="both"/>
        <w:rPr>
          <w:i/>
          <w:lang w:val="en-US"/>
        </w:rPr>
      </w:pPr>
      <w:r w:rsidRPr="003C0CFC">
        <w:rPr>
          <w:i/>
          <w:lang w:val="en-US"/>
        </w:rPr>
        <w:t>%</w:t>
      </w:r>
      <w:proofErr w:type="gramStart"/>
      <w:r w:rsidRPr="003C0CFC">
        <w:rPr>
          <w:i/>
          <w:lang w:val="en-US"/>
        </w:rPr>
        <w:t>mktex(</w:t>
      </w:r>
      <w:proofErr w:type="gramEnd"/>
      <w:r w:rsidRPr="003C0CFC">
        <w:rPr>
          <w:i/>
          <w:lang w:val="en-US"/>
        </w:rPr>
        <w:t xml:space="preserve">2 3 2 3 2 2, n=12, seed=32719); </w:t>
      </w:r>
    </w:p>
    <w:p w14:paraId="3A370EE9" w14:textId="7F1D5088" w:rsidR="004C6C15" w:rsidRPr="003C0CFC" w:rsidRDefault="00E762D9" w:rsidP="004C6C15">
      <w:pPr>
        <w:pStyle w:val="Newparagraph"/>
        <w:ind w:firstLine="0"/>
        <w:jc w:val="both"/>
        <w:rPr>
          <w:lang w:val="en-US"/>
        </w:rPr>
      </w:pPr>
      <w:r w:rsidRPr="003C0CFC">
        <w:rPr>
          <w:noProof/>
          <w:lang w:val="en-US" w:eastAsia="de-CH"/>
        </w:rPr>
        <mc:AlternateContent>
          <mc:Choice Requires="wps">
            <w:drawing>
              <wp:anchor distT="0" distB="0" distL="114300" distR="114300" simplePos="0" relativeHeight="251666432" behindDoc="0" locked="0" layoutInCell="1" allowOverlap="1" wp14:anchorId="7D808E51" wp14:editId="0CD061A6">
                <wp:simplePos x="0" y="0"/>
                <wp:positionH relativeFrom="margin">
                  <wp:posOffset>0</wp:posOffset>
                </wp:positionH>
                <wp:positionV relativeFrom="paragraph">
                  <wp:posOffset>2859405</wp:posOffset>
                </wp:positionV>
                <wp:extent cx="4208145" cy="238125"/>
                <wp:effectExtent l="0" t="0" r="1905" b="9525"/>
                <wp:wrapTopAndBottom/>
                <wp:docPr id="3" name="Textfeld 3"/>
                <wp:cNvGraphicFramePr/>
                <a:graphic xmlns:a="http://schemas.openxmlformats.org/drawingml/2006/main">
                  <a:graphicData uri="http://schemas.microsoft.com/office/word/2010/wordprocessingShape">
                    <wps:wsp>
                      <wps:cNvSpPr txBox="1"/>
                      <wps:spPr>
                        <a:xfrm>
                          <a:off x="0" y="0"/>
                          <a:ext cx="4208145" cy="238125"/>
                        </a:xfrm>
                        <a:prstGeom prst="rect">
                          <a:avLst/>
                        </a:prstGeom>
                        <a:solidFill>
                          <a:prstClr val="white"/>
                        </a:solidFill>
                        <a:ln>
                          <a:noFill/>
                        </a:ln>
                      </wps:spPr>
                      <wps:txbx>
                        <w:txbxContent>
                          <w:p w14:paraId="13994F76" w14:textId="2A2B2B2E" w:rsidR="00FA72FF" w:rsidRPr="00F65DF3" w:rsidRDefault="00FA72FF" w:rsidP="00FA72FF">
                            <w:pPr>
                              <w:pStyle w:val="Caption"/>
                              <w:rPr>
                                <w:noProof/>
                                <w:sz w:val="24"/>
                                <w:szCs w:val="24"/>
                                <w:lang w:val="en-US"/>
                              </w:rPr>
                            </w:pPr>
                            <w:bookmarkStart w:id="2" w:name="_Ref101771526"/>
                            <w:r w:rsidRPr="00524559">
                              <w:rPr>
                                <w:i w:val="0"/>
                                <w:iCs w:val="0"/>
                                <w:color w:val="auto"/>
                                <w:sz w:val="24"/>
                                <w:szCs w:val="24"/>
                              </w:rPr>
                              <w:t>F</w:t>
                            </w:r>
                            <w:r w:rsidRPr="00125A51">
                              <w:rPr>
                                <w:i w:val="0"/>
                                <w:iCs w:val="0"/>
                                <w:color w:val="auto"/>
                                <w:sz w:val="24"/>
                                <w:szCs w:val="24"/>
                              </w:rPr>
                              <w:t xml:space="preserve">igure </w:t>
                            </w:r>
                            <w:bookmarkEnd w:id="2"/>
                            <w:r w:rsidR="00C326FE">
                              <w:rPr>
                                <w:i w:val="0"/>
                                <w:iCs w:val="0"/>
                                <w:color w:val="auto"/>
                                <w:sz w:val="24"/>
                                <w:szCs w:val="24"/>
                              </w:rPr>
                              <w:t>S3</w:t>
                            </w:r>
                            <w:r w:rsidRPr="00125A51">
                              <w:rPr>
                                <w:i w:val="0"/>
                                <w:iCs w:val="0"/>
                                <w:color w:val="auto"/>
                                <w:sz w:val="24"/>
                                <w:szCs w:val="24"/>
                              </w:rPr>
                              <w:t xml:space="preserve">: Results from </w:t>
                            </w:r>
                            <w:r w:rsidRPr="00BE35D2">
                              <w:rPr>
                                <w:iCs w:val="0"/>
                                <w:color w:val="auto"/>
                                <w:sz w:val="24"/>
                                <w:szCs w:val="24"/>
                              </w:rPr>
                              <w:t>%</w:t>
                            </w:r>
                            <w:r w:rsidRPr="00125A51">
                              <w:rPr>
                                <w:iCs w:val="0"/>
                                <w:color w:val="auto"/>
                                <w:sz w:val="24"/>
                                <w:szCs w:val="24"/>
                              </w:rPr>
                              <w:t>mkteval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08E51" id="Textfeld 3" o:spid="_x0000_s1030" type="#_x0000_t202" style="position:absolute;left:0;text-align:left;margin-left:0;margin-top:225.15pt;width:331.35pt;height:1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" stroked="f">
                <v:textbox inset="0,0,0,0">
                  <w:txbxContent>
                    <w:p w14:paraId="13994F76" w14:textId="2A2B2B2E" w:rsidR="00FA72FF" w:rsidRPr="00F65DF3" w:rsidRDefault="00FA72FF" w:rsidP="00FA72FF">
                      <w:pPr>
                        <w:pStyle w:val="Beschriftung"/>
                        <w:rPr>
                          <w:noProof/>
                          <w:sz w:val="24"/>
                          <w:szCs w:val="24"/>
                          <w:lang w:val="en-US"/>
                        </w:rPr>
                      </w:pPr>
                      <w:bookmarkStart w:id="5" w:name="_Ref101771526"/>
                      <w:r w:rsidRPr="00524559">
                        <w:rPr>
                          <w:i w:val="0"/>
                          <w:iCs w:val="0"/>
                          <w:color w:val="auto"/>
                          <w:sz w:val="24"/>
                          <w:szCs w:val="24"/>
                        </w:rPr>
                        <w:t>F</w:t>
                      </w:r>
                      <w:r w:rsidRPr="00125A51">
                        <w:rPr>
                          <w:i w:val="0"/>
                          <w:iCs w:val="0"/>
                          <w:color w:val="auto"/>
                          <w:sz w:val="24"/>
                          <w:szCs w:val="24"/>
                        </w:rPr>
                        <w:t xml:space="preserve">igure </w:t>
                      </w:r>
                      <w:bookmarkEnd w:id="5"/>
                      <w:r w:rsidR="00C326FE">
                        <w:rPr>
                          <w:i w:val="0"/>
                          <w:iCs w:val="0"/>
                          <w:color w:val="auto"/>
                          <w:sz w:val="24"/>
                          <w:szCs w:val="24"/>
                        </w:rPr>
                        <w:t>S3</w:t>
                      </w:r>
                      <w:r w:rsidRPr="00125A51">
                        <w:rPr>
                          <w:i w:val="0"/>
                          <w:iCs w:val="0"/>
                          <w:color w:val="auto"/>
                          <w:sz w:val="24"/>
                          <w:szCs w:val="24"/>
                        </w:rPr>
                        <w:t xml:space="preserve">: Results from </w:t>
                      </w:r>
                      <w:r w:rsidRPr="00BE35D2">
                        <w:rPr>
                          <w:iCs w:val="0"/>
                          <w:color w:val="auto"/>
                          <w:sz w:val="24"/>
                          <w:szCs w:val="24"/>
                        </w:rPr>
                        <w:t>%</w:t>
                      </w:r>
                      <w:proofErr w:type="spellStart"/>
                      <w:r w:rsidRPr="00125A51">
                        <w:rPr>
                          <w:iCs w:val="0"/>
                          <w:color w:val="auto"/>
                          <w:sz w:val="24"/>
                          <w:szCs w:val="24"/>
                        </w:rPr>
                        <w:t>mkteval</w:t>
                      </w:r>
                      <w:proofErr w:type="spellEnd"/>
                    </w:p>
                  </w:txbxContent>
                </v:textbox>
                <w10:wrap type="topAndBottom" anchorx="margin"/>
              </v:shape>
            </w:pict>
          </mc:Fallback>
        </mc:AlternateContent>
      </w:r>
      <w:r w:rsidRPr="003C0CFC">
        <w:rPr>
          <w:noProof/>
          <w:lang w:val="en-US" w:eastAsia="de-CH"/>
        </w:rPr>
        <w:drawing>
          <wp:anchor distT="0" distB="0" distL="114300" distR="114300" simplePos="0" relativeHeight="251665408" behindDoc="1" locked="0" layoutInCell="1" allowOverlap="1" wp14:anchorId="5AFBDDC3" wp14:editId="12DEEA54">
            <wp:simplePos x="0" y="0"/>
            <wp:positionH relativeFrom="margin">
              <wp:posOffset>1193165</wp:posOffset>
            </wp:positionH>
            <wp:positionV relativeFrom="paragraph">
              <wp:posOffset>3107954</wp:posOffset>
            </wp:positionV>
            <wp:extent cx="3007995" cy="1617980"/>
            <wp:effectExtent l="0" t="0" r="1905" b="1270"/>
            <wp:wrapTopAndBottom/>
            <wp:docPr id="2" name="Grafik 2" descr="A white square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A white square with blue and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7995" cy="1617980"/>
                    </a:xfrm>
                    <a:prstGeom prst="rect">
                      <a:avLst/>
                    </a:prstGeom>
                  </pic:spPr>
                </pic:pic>
              </a:graphicData>
            </a:graphic>
            <wp14:sizeRelH relativeFrom="margin">
              <wp14:pctWidth>0</wp14:pctWidth>
            </wp14:sizeRelH>
            <wp14:sizeRelV relativeFrom="margin">
              <wp14:pctHeight>0</wp14:pctHeight>
            </wp14:sizeRelV>
          </wp:anchor>
        </w:drawing>
      </w:r>
      <w:r w:rsidR="004C6C15" w:rsidRPr="003C0CFC">
        <w:rPr>
          <w:lang w:val="en-US"/>
        </w:rPr>
        <w:fldChar w:fldCharType="begin"/>
      </w:r>
      <w:r w:rsidR="004C6C15" w:rsidRPr="003C0CFC">
        <w:rPr>
          <w:lang w:val="en-US"/>
        </w:rPr>
        <w:instrText xml:space="preserve"> REF _Ref101710345 \h  \* MERGEFORMAT </w:instrText>
      </w:r>
      <w:r w:rsidR="004C6C15" w:rsidRPr="003C0CFC">
        <w:rPr>
          <w:lang w:val="en-US"/>
        </w:rPr>
      </w:r>
      <w:r w:rsidR="004C6C15" w:rsidRPr="003C0CFC">
        <w:rPr>
          <w:lang w:val="en-US"/>
        </w:rPr>
        <w:fldChar w:fldCharType="separate"/>
      </w:r>
      <w:r w:rsidR="004C6C15" w:rsidRPr="003C0CFC">
        <w:rPr>
          <w:lang w:val="en-US"/>
        </w:rPr>
        <w:t xml:space="preserve">Figure </w:t>
      </w:r>
      <w:r w:rsidR="004B0138">
        <w:rPr>
          <w:lang w:val="en-US"/>
        </w:rPr>
        <w:t>S2</w:t>
      </w:r>
      <w:r w:rsidR="004C6C15" w:rsidRPr="003C0CFC">
        <w:rPr>
          <w:lang w:val="en-US"/>
        </w:rPr>
        <w:fldChar w:fldCharType="end"/>
      </w:r>
      <w:r w:rsidR="004C6C15" w:rsidRPr="003C0CFC">
        <w:rPr>
          <w:lang w:val="en-US"/>
        </w:rPr>
        <w:t xml:space="preserve"> depicts the result of this command. The fractional factorial with 12 different vignettes has a </w:t>
      </w:r>
      <w:r w:rsidR="004C6C15" w:rsidRPr="003C0CFC">
        <w:rPr>
          <w:i/>
          <w:lang w:val="en-US"/>
        </w:rPr>
        <w:t>D</w:t>
      </w:r>
      <w:r w:rsidR="004C6C15" w:rsidRPr="003C0CFC">
        <w:rPr>
          <w:lang w:val="en-US"/>
        </w:rPr>
        <w:t xml:space="preserve">-efficiency of 98.58, which is very close to the maximum value of 100 for a fully efficient design. To check the design in more detail, we use </w:t>
      </w:r>
      <w:r w:rsidR="004C6C15" w:rsidRPr="003C0CFC">
        <w:rPr>
          <w:i/>
          <w:lang w:val="en-US"/>
        </w:rPr>
        <w:t>%mkteval</w:t>
      </w:r>
      <w:r w:rsidR="004C6C15" w:rsidRPr="003C0CFC">
        <w:rPr>
          <w:iCs/>
          <w:lang w:val="en-US"/>
        </w:rPr>
        <w:t>, which requires only the name of the design it should evaluate (named “design” by default)</w:t>
      </w:r>
      <w:r w:rsidR="004C6C15" w:rsidRPr="003C0CFC">
        <w:rPr>
          <w:lang w:val="en-US"/>
        </w:rPr>
        <w:t xml:space="preserve">. The output in </w:t>
      </w:r>
      <w:r w:rsidR="004C6C15" w:rsidRPr="003C0CFC">
        <w:rPr>
          <w:lang w:val="en-US"/>
        </w:rPr>
        <w:fldChar w:fldCharType="begin"/>
      </w:r>
      <w:r w:rsidR="004C6C15" w:rsidRPr="003C0CFC">
        <w:rPr>
          <w:lang w:val="en-US"/>
        </w:rPr>
        <w:instrText xml:space="preserve"> REF _Ref101771526 \h  \* MERGEFORMAT </w:instrText>
      </w:r>
      <w:r w:rsidR="004C6C15" w:rsidRPr="003C0CFC">
        <w:rPr>
          <w:lang w:val="en-US"/>
        </w:rPr>
      </w:r>
      <w:r w:rsidR="004C6C15" w:rsidRPr="003C0CFC">
        <w:rPr>
          <w:lang w:val="en-US"/>
        </w:rPr>
        <w:fldChar w:fldCharType="separate"/>
      </w:r>
      <w:r w:rsidR="004C6C15" w:rsidRPr="003C0CFC">
        <w:rPr>
          <w:lang w:val="en-US"/>
        </w:rPr>
        <w:t xml:space="preserve">Figure </w:t>
      </w:r>
      <w:r w:rsidR="00627335">
        <w:rPr>
          <w:lang w:val="en-US"/>
        </w:rPr>
        <w:t>S3</w:t>
      </w:r>
      <w:r w:rsidR="004C6C15" w:rsidRPr="003C0CFC">
        <w:rPr>
          <w:lang w:val="en-US"/>
        </w:rPr>
        <w:fldChar w:fldCharType="end"/>
      </w:r>
      <w:r w:rsidR="004C6C15" w:rsidRPr="003C0CFC">
        <w:rPr>
          <w:lang w:val="en-US"/>
        </w:rPr>
        <w:t xml:space="preserve"> gives the correlations among the 6 attributes in the experiment. In a fully efficient design, all the off-diagonal elements in </w:t>
      </w:r>
      <w:r w:rsidR="004C6C15" w:rsidRPr="003C0CFC">
        <w:rPr>
          <w:lang w:val="en-US"/>
        </w:rPr>
        <w:fldChar w:fldCharType="begin"/>
      </w:r>
      <w:r w:rsidR="004C6C15" w:rsidRPr="003C0CFC">
        <w:rPr>
          <w:lang w:val="en-US"/>
        </w:rPr>
        <w:instrText xml:space="preserve"> REF _Ref101771526 \h  \* MERGEFORMAT </w:instrText>
      </w:r>
      <w:r w:rsidR="004C6C15" w:rsidRPr="003C0CFC">
        <w:rPr>
          <w:lang w:val="en-US"/>
        </w:rPr>
      </w:r>
      <w:r w:rsidR="004C6C15" w:rsidRPr="003C0CFC">
        <w:rPr>
          <w:lang w:val="en-US"/>
        </w:rPr>
        <w:fldChar w:fldCharType="separate"/>
      </w:r>
      <w:r w:rsidR="004C6C15" w:rsidRPr="003C0CFC">
        <w:rPr>
          <w:lang w:val="en-US"/>
        </w:rPr>
        <w:t xml:space="preserve">Figure </w:t>
      </w:r>
      <w:r w:rsidR="00F149C6">
        <w:rPr>
          <w:lang w:val="en-US"/>
        </w:rPr>
        <w:t>S</w:t>
      </w:r>
      <w:r w:rsidR="00C326FE">
        <w:rPr>
          <w:lang w:val="en-US"/>
        </w:rPr>
        <w:t>3</w:t>
      </w:r>
      <w:r w:rsidR="004C6C15" w:rsidRPr="003C0CFC">
        <w:rPr>
          <w:lang w:val="en-US"/>
        </w:rPr>
        <w:fldChar w:fldCharType="end"/>
      </w:r>
      <w:r w:rsidR="004C6C15" w:rsidRPr="003C0CFC">
        <w:rPr>
          <w:lang w:val="en-US"/>
        </w:rPr>
        <w:t xml:space="preserve"> should be 0 (orthogonality). In the present case, there is a correlation of 0.25 between the second (prerequisites) and fourth dimension (mode of assessment). </w:t>
      </w:r>
    </w:p>
    <w:p w14:paraId="65356FBA" w14:textId="65956E81" w:rsidR="004C6C15" w:rsidRPr="003C0CFC" w:rsidRDefault="004C6C15" w:rsidP="00E762D9">
      <w:pPr>
        <w:pStyle w:val="Newparagraph"/>
        <w:ind w:firstLine="0"/>
        <w:rPr>
          <w:lang w:val="en-US"/>
        </w:rPr>
      </w:pPr>
      <w:r w:rsidRPr="003C0CFC">
        <w:rPr>
          <w:lang w:val="en-US"/>
        </w:rPr>
        <w:t xml:space="preserve">In a factorial survey experiment, we could directly use this design by presenting one or several vignettes to respondents. Meanwhile, in a choice experiment, we first need to efficiently allocate the 12 vignettes to different choice sets. The macro </w:t>
      </w:r>
      <w:r w:rsidRPr="003C0CFC">
        <w:rPr>
          <w:i/>
          <w:lang w:val="en-US"/>
        </w:rPr>
        <w:t>%choiceff</w:t>
      </w:r>
      <w:r w:rsidRPr="003C0CFC">
        <w:rPr>
          <w:lang w:val="en-US"/>
        </w:rPr>
        <w:t xml:space="preserve"> will do this for us. It requires the fractional factorial as main argument (again named “design” </w:t>
      </w:r>
      <w:r>
        <w:rPr>
          <w:lang w:val="en-US"/>
        </w:rPr>
        <w:t>by default</w:t>
      </w:r>
      <w:r w:rsidRPr="003C0CFC">
        <w:rPr>
          <w:lang w:val="en-US"/>
        </w:rPr>
        <w:t xml:space="preserve">). Moreover, we need to specify the model (here: a standard orthogonal design with main effects only, using x1, x2, etc. as placeholders for the experimentally varied dimensions), the number of </w:t>
      </w:r>
      <w:proofErr w:type="gramStart"/>
      <w:r w:rsidRPr="003C0CFC">
        <w:rPr>
          <w:lang w:val="en-US"/>
        </w:rPr>
        <w:t>choice</w:t>
      </w:r>
      <w:proofErr w:type="gramEnd"/>
      <w:r w:rsidRPr="003C0CFC">
        <w:rPr>
          <w:lang w:val="en-US"/>
        </w:rPr>
        <w:t xml:space="preserve"> sets to be constructed, and the </w:t>
      </w:r>
      <w:r w:rsidRPr="003C0CFC">
        <w:rPr>
          <w:lang w:val="en-US"/>
        </w:rPr>
        <w:lastRenderedPageBreak/>
        <w:t xml:space="preserve">number of alternatives per choice set (“flags”). Finally, we specify a random seed, set a maximum of 30 </w:t>
      </w:r>
      <w:proofErr w:type="gramStart"/>
      <w:r w:rsidRPr="003C0CFC">
        <w:rPr>
          <w:lang w:val="en-US"/>
        </w:rPr>
        <w:t>searches</w:t>
      </w:r>
      <w:proofErr w:type="gramEnd"/>
      <w:r w:rsidRPr="003C0CFC">
        <w:rPr>
          <w:lang w:val="en-US"/>
        </w:rPr>
        <w:t xml:space="preserve"> and ask for a relative measure of efficiency using the following code:</w:t>
      </w:r>
    </w:p>
    <w:p w14:paraId="4E0C10C1" w14:textId="77777777" w:rsidR="004C6C15" w:rsidRPr="003C0CFC" w:rsidRDefault="004C6C15" w:rsidP="004C6C15">
      <w:pPr>
        <w:pStyle w:val="Newparagraph"/>
        <w:jc w:val="both"/>
        <w:rPr>
          <w:i/>
          <w:lang w:val="en-US"/>
        </w:rPr>
      </w:pPr>
      <w:r w:rsidRPr="003C0CFC">
        <w:rPr>
          <w:i/>
          <w:lang w:val="en-US"/>
        </w:rPr>
        <w:t>%</w:t>
      </w:r>
      <w:proofErr w:type="gramStart"/>
      <w:r w:rsidRPr="003C0CFC">
        <w:rPr>
          <w:i/>
          <w:lang w:val="en-US"/>
        </w:rPr>
        <w:t>choiceff(</w:t>
      </w:r>
      <w:proofErr w:type="gramEnd"/>
      <w:r w:rsidRPr="003C0CFC">
        <w:rPr>
          <w:i/>
          <w:lang w:val="en-US"/>
        </w:rPr>
        <w:t xml:space="preserve">data=design, </w:t>
      </w:r>
    </w:p>
    <w:p w14:paraId="3FEBA251" w14:textId="77777777" w:rsidR="004C6C15" w:rsidRPr="003C0CFC" w:rsidRDefault="004C6C15" w:rsidP="004C6C15">
      <w:pPr>
        <w:pStyle w:val="Newparagraph"/>
        <w:jc w:val="both"/>
        <w:rPr>
          <w:i/>
          <w:lang w:val="en-US"/>
        </w:rPr>
      </w:pPr>
      <w:r w:rsidRPr="003C0CFC">
        <w:rPr>
          <w:i/>
          <w:lang w:val="en-US"/>
        </w:rPr>
        <w:tab/>
      </w:r>
      <w:r w:rsidRPr="003C0CFC">
        <w:rPr>
          <w:i/>
          <w:lang w:val="en-US"/>
        </w:rPr>
        <w:tab/>
        <w:t xml:space="preserve">  model=</w:t>
      </w:r>
      <w:proofErr w:type="gramStart"/>
      <w:r w:rsidRPr="003C0CFC">
        <w:rPr>
          <w:i/>
          <w:lang w:val="en-US"/>
        </w:rPr>
        <w:t>class(</w:t>
      </w:r>
      <w:proofErr w:type="gramEnd"/>
      <w:r w:rsidRPr="003C0CFC">
        <w:rPr>
          <w:i/>
          <w:lang w:val="en-US"/>
        </w:rPr>
        <w:t xml:space="preserve">x1 x2 x3 x4 x5 x6 / standorth), </w:t>
      </w:r>
    </w:p>
    <w:p w14:paraId="4DBECDF9" w14:textId="77777777" w:rsidR="004C6C15" w:rsidRPr="003C0CFC" w:rsidRDefault="004C6C15" w:rsidP="004C6C15">
      <w:pPr>
        <w:pStyle w:val="Newparagraph"/>
        <w:jc w:val="both"/>
        <w:rPr>
          <w:i/>
          <w:lang w:val="en-US"/>
        </w:rPr>
      </w:pPr>
      <w:r w:rsidRPr="003C0CFC">
        <w:rPr>
          <w:i/>
          <w:lang w:val="en-US"/>
        </w:rPr>
        <w:tab/>
      </w:r>
      <w:r w:rsidRPr="003C0CFC">
        <w:rPr>
          <w:i/>
          <w:lang w:val="en-US"/>
        </w:rPr>
        <w:tab/>
        <w:t xml:space="preserve">  nsets=12, flags=3,</w:t>
      </w:r>
    </w:p>
    <w:p w14:paraId="2BF0AD6A" w14:textId="77777777" w:rsidR="004C6C15" w:rsidRPr="003C0CFC" w:rsidRDefault="004C6C15" w:rsidP="004C6C15">
      <w:pPr>
        <w:pStyle w:val="Newparagraph"/>
        <w:jc w:val="both"/>
        <w:rPr>
          <w:i/>
          <w:lang w:val="en-US"/>
        </w:rPr>
      </w:pPr>
      <w:r w:rsidRPr="003C0CFC">
        <w:rPr>
          <w:i/>
          <w:lang w:val="en-US"/>
        </w:rPr>
        <w:t xml:space="preserve">         </w:t>
      </w:r>
      <w:r w:rsidRPr="003C0CFC">
        <w:rPr>
          <w:i/>
          <w:lang w:val="en-US"/>
        </w:rPr>
        <w:tab/>
      </w:r>
      <w:r w:rsidRPr="003C0CFC">
        <w:rPr>
          <w:i/>
          <w:lang w:val="en-US"/>
        </w:rPr>
        <w:tab/>
        <w:t xml:space="preserve"> seed=23843, maxiter=30, options=relative, beta=zero</w:t>
      </w:r>
      <w:proofErr w:type="gramStart"/>
      <w:r w:rsidRPr="003C0CFC">
        <w:rPr>
          <w:i/>
          <w:lang w:val="en-US"/>
        </w:rPr>
        <w:t>);</w:t>
      </w:r>
      <w:proofErr w:type="gramEnd"/>
    </w:p>
    <w:p w14:paraId="4B397AD2" w14:textId="182271DB" w:rsidR="004C6C15" w:rsidRPr="003C0CFC" w:rsidRDefault="004C6C15" w:rsidP="004C6C15">
      <w:pPr>
        <w:pStyle w:val="Newparagraph"/>
        <w:ind w:firstLine="0"/>
        <w:jc w:val="both"/>
        <w:rPr>
          <w:lang w:val="en-US"/>
        </w:rPr>
      </w:pPr>
      <w:r w:rsidRPr="003C0CFC">
        <w:rPr>
          <w:lang w:val="en-US"/>
        </w:rPr>
        <w:fldChar w:fldCharType="begin"/>
      </w:r>
      <w:r w:rsidRPr="003C0CFC">
        <w:rPr>
          <w:lang w:val="en-US"/>
        </w:rPr>
        <w:instrText xml:space="preserve"> REF _Ref101785785 \h  \* MERGEFORMAT </w:instrText>
      </w:r>
      <w:r w:rsidRPr="003C0CFC">
        <w:rPr>
          <w:lang w:val="en-US"/>
        </w:rPr>
      </w:r>
      <w:r w:rsidRPr="003C0CFC">
        <w:rPr>
          <w:lang w:val="en-US"/>
        </w:rPr>
        <w:fldChar w:fldCharType="separate"/>
      </w:r>
      <w:r w:rsidRPr="003C0CFC">
        <w:rPr>
          <w:lang w:val="en-US"/>
        </w:rPr>
        <w:t xml:space="preserve">Figure </w:t>
      </w:r>
      <w:r w:rsidR="00160951">
        <w:rPr>
          <w:lang w:val="en-US"/>
        </w:rPr>
        <w:t>S4</w:t>
      </w:r>
      <w:r w:rsidRPr="003C0CFC">
        <w:rPr>
          <w:lang w:val="en-US"/>
        </w:rPr>
        <w:fldChar w:fldCharType="end"/>
      </w:r>
      <w:r w:rsidRPr="003C0CFC">
        <w:rPr>
          <w:lang w:val="en-US"/>
        </w:rPr>
        <w:t xml:space="preserve"> tells us that, from the 30 designs that the algorithm considered, design number 3 was the most efficient one. In contrast to the </w:t>
      </w:r>
      <w:r w:rsidRPr="003C0CFC">
        <w:rPr>
          <w:i/>
          <w:lang w:val="en-US"/>
        </w:rPr>
        <w:t>D</w:t>
      </w:r>
      <w:r w:rsidRPr="003C0CFC">
        <w:rPr>
          <w:lang w:val="en-US"/>
        </w:rPr>
        <w:t xml:space="preserve">-efficiency of the fractional factorial in </w:t>
      </w:r>
      <w:r w:rsidRPr="003C0CFC">
        <w:rPr>
          <w:lang w:val="en-US"/>
        </w:rPr>
        <w:fldChar w:fldCharType="begin"/>
      </w:r>
      <w:r w:rsidRPr="003C0CFC">
        <w:rPr>
          <w:lang w:val="en-US"/>
        </w:rPr>
        <w:instrText xml:space="preserve"> REF _Ref101710345 \h  \* MERGEFORMAT </w:instrText>
      </w:r>
      <w:r w:rsidRPr="003C0CFC">
        <w:rPr>
          <w:lang w:val="en-US"/>
        </w:rPr>
      </w:r>
      <w:r w:rsidRPr="003C0CFC">
        <w:rPr>
          <w:lang w:val="en-US"/>
        </w:rPr>
        <w:fldChar w:fldCharType="separate"/>
      </w:r>
      <w:r w:rsidRPr="003C0CFC">
        <w:rPr>
          <w:lang w:val="en-US"/>
        </w:rPr>
        <w:t>Figure 3</w:t>
      </w:r>
      <w:r w:rsidRPr="003C0CFC">
        <w:rPr>
          <w:lang w:val="en-US"/>
        </w:rPr>
        <w:fldChar w:fldCharType="end"/>
      </w:r>
      <w:r w:rsidRPr="003C0CFC">
        <w:rPr>
          <w:lang w:val="en-US"/>
        </w:rPr>
        <w:t xml:space="preserve">, the relative </w:t>
      </w:r>
      <w:r w:rsidRPr="003C0CFC">
        <w:rPr>
          <w:i/>
          <w:lang w:val="en-US"/>
        </w:rPr>
        <w:t>D</w:t>
      </w:r>
      <w:r w:rsidRPr="003C0CFC">
        <w:rPr>
          <w:lang w:val="en-US"/>
        </w:rPr>
        <w:t xml:space="preserve">-efficiency in </w:t>
      </w:r>
      <w:r w:rsidRPr="003C0CFC">
        <w:rPr>
          <w:lang w:val="en-US"/>
        </w:rPr>
        <w:fldChar w:fldCharType="begin"/>
      </w:r>
      <w:r w:rsidRPr="003C0CFC">
        <w:rPr>
          <w:lang w:val="en-US"/>
        </w:rPr>
        <w:instrText xml:space="preserve"> REF _Ref101785785 \h </w:instrText>
      </w:r>
      <w:r w:rsidRPr="003C0CFC">
        <w:rPr>
          <w:lang w:val="en-US"/>
        </w:rPr>
      </w:r>
      <w:r w:rsidRPr="003C0CFC">
        <w:rPr>
          <w:lang w:val="en-US"/>
        </w:rPr>
        <w:fldChar w:fldCharType="separate"/>
      </w:r>
      <w:r w:rsidRPr="00832081">
        <w:rPr>
          <w:lang w:val="en-US"/>
        </w:rPr>
        <w:t xml:space="preserve">Figure </w:t>
      </w:r>
      <w:r w:rsidRPr="00832081">
        <w:rPr>
          <w:noProof/>
          <w:lang w:val="en-US"/>
        </w:rPr>
        <w:t>5</w:t>
      </w:r>
      <w:r w:rsidRPr="003C0CFC">
        <w:rPr>
          <w:lang w:val="en-US"/>
        </w:rPr>
        <w:fldChar w:fldCharType="end"/>
      </w:r>
      <w:r w:rsidRPr="003C0CFC">
        <w:rPr>
          <w:lang w:val="en-US"/>
        </w:rPr>
        <w:t xml:space="preserve"> cannot be interpreted in absolute terms but only in relation to other designs. Here, we construct 12 different choice sets, each with three alternatives. However, since the fractional factorial that we specified as an input comprises only 12 different vignettes, it would suffice to construct 4 different choice sets with three alternatives each. Doing so results in a less efficient design with a relative </w:t>
      </w:r>
      <w:r w:rsidRPr="003C0CFC">
        <w:rPr>
          <w:i/>
          <w:lang w:val="en-US"/>
        </w:rPr>
        <w:t>D</w:t>
      </w:r>
      <w:r w:rsidRPr="003C0CFC">
        <w:rPr>
          <w:lang w:val="en-US"/>
        </w:rPr>
        <w:t xml:space="preserve">-efficiency of 77.89 and variances for all the attributes that are about three times larger than the one in </w:t>
      </w:r>
      <w:r w:rsidRPr="003C0CFC">
        <w:rPr>
          <w:lang w:val="en-US"/>
        </w:rPr>
        <w:fldChar w:fldCharType="begin"/>
      </w:r>
      <w:r w:rsidRPr="003C0CFC">
        <w:rPr>
          <w:lang w:val="en-US"/>
        </w:rPr>
        <w:instrText xml:space="preserve"> REF _Ref101785785 \h  \* MERGEFORMAT </w:instrText>
      </w:r>
      <w:r w:rsidRPr="003C0CFC">
        <w:rPr>
          <w:lang w:val="en-US"/>
        </w:rPr>
      </w:r>
      <w:r w:rsidRPr="003C0CFC">
        <w:rPr>
          <w:lang w:val="en-US"/>
        </w:rPr>
        <w:fldChar w:fldCharType="separate"/>
      </w:r>
      <w:r w:rsidRPr="003C0CFC">
        <w:rPr>
          <w:lang w:val="en-US"/>
        </w:rPr>
        <w:t>Figure 5</w:t>
      </w:r>
      <w:r w:rsidRPr="003C0CFC">
        <w:rPr>
          <w:lang w:val="en-US"/>
        </w:rPr>
        <w:fldChar w:fldCharType="end"/>
      </w:r>
      <w:r w:rsidRPr="003C0CFC">
        <w:rPr>
          <w:lang w:val="en-US"/>
        </w:rPr>
        <w:t xml:space="preserve">. Although this loss in efficiency could </w:t>
      </w:r>
      <w:r>
        <w:rPr>
          <w:lang w:val="en-US"/>
        </w:rPr>
        <w:t>potentially</w:t>
      </w:r>
      <w:r w:rsidRPr="003C0CFC">
        <w:rPr>
          <w:lang w:val="en-US"/>
        </w:rPr>
        <w:t xml:space="preserve"> be offset by a larger number of evaluations of each choice set, we nevertheless proceed with the design in </w:t>
      </w:r>
      <w:r w:rsidRPr="003C0CFC">
        <w:rPr>
          <w:lang w:val="en-US"/>
        </w:rPr>
        <w:fldChar w:fldCharType="begin"/>
      </w:r>
      <w:r w:rsidRPr="003C0CFC">
        <w:rPr>
          <w:lang w:val="en-US"/>
        </w:rPr>
        <w:instrText xml:space="preserve"> REF _Ref101785785 \h  \* MERGEFORMAT </w:instrText>
      </w:r>
      <w:r w:rsidRPr="003C0CFC">
        <w:rPr>
          <w:lang w:val="en-US"/>
        </w:rPr>
      </w:r>
      <w:r w:rsidRPr="003C0CFC">
        <w:rPr>
          <w:lang w:val="en-US"/>
        </w:rPr>
        <w:fldChar w:fldCharType="separate"/>
      </w:r>
      <w:r w:rsidRPr="003C0CFC">
        <w:rPr>
          <w:lang w:val="en-US"/>
        </w:rPr>
        <w:t>Figure 5</w:t>
      </w:r>
      <w:r w:rsidRPr="003C0CFC">
        <w:rPr>
          <w:lang w:val="en-US"/>
        </w:rPr>
        <w:fldChar w:fldCharType="end"/>
      </w:r>
      <w:r w:rsidRPr="003C0CFC">
        <w:rPr>
          <w:lang w:val="en-US"/>
        </w:rPr>
        <w:t xml:space="preserve"> to present one last step: the blocking of choice sets to different decks which are then presented to students.</w:t>
      </w:r>
    </w:p>
    <w:p w14:paraId="3AA71A9B" w14:textId="50094E42" w:rsidR="004C6C15" w:rsidRPr="003C0CFC" w:rsidRDefault="002F4F29" w:rsidP="004C6C15">
      <w:pPr>
        <w:pStyle w:val="Newparagraph"/>
        <w:jc w:val="both"/>
        <w:rPr>
          <w:lang w:val="en-US"/>
        </w:rPr>
      </w:pPr>
      <w:r w:rsidRPr="003C0CFC">
        <w:rPr>
          <w:noProof/>
          <w:lang w:val="en-US" w:eastAsia="de-CH"/>
        </w:rPr>
        <w:lastRenderedPageBreak/>
        <mc:AlternateContent>
          <mc:Choice Requires="wps">
            <w:drawing>
              <wp:anchor distT="0" distB="0" distL="114300" distR="114300" simplePos="0" relativeHeight="251669504" behindDoc="0" locked="0" layoutInCell="1" allowOverlap="1" wp14:anchorId="32844532" wp14:editId="100C1E4F">
                <wp:simplePos x="0" y="0"/>
                <wp:positionH relativeFrom="margin">
                  <wp:align>left</wp:align>
                </wp:positionH>
                <wp:positionV relativeFrom="paragraph">
                  <wp:posOffset>-14605</wp:posOffset>
                </wp:positionV>
                <wp:extent cx="4032250" cy="171450"/>
                <wp:effectExtent l="0" t="0" r="6350" b="0"/>
                <wp:wrapNone/>
                <wp:docPr id="9" name="Textfeld 9"/>
                <wp:cNvGraphicFramePr/>
                <a:graphic xmlns:a="http://schemas.openxmlformats.org/drawingml/2006/main">
                  <a:graphicData uri="http://schemas.microsoft.com/office/word/2010/wordprocessingShape">
                    <wps:wsp>
                      <wps:cNvSpPr txBox="1"/>
                      <wps:spPr>
                        <a:xfrm>
                          <a:off x="0" y="0"/>
                          <a:ext cx="4032250" cy="171450"/>
                        </a:xfrm>
                        <a:prstGeom prst="rect">
                          <a:avLst/>
                        </a:prstGeom>
                        <a:solidFill>
                          <a:prstClr val="white"/>
                        </a:solidFill>
                        <a:ln>
                          <a:noFill/>
                        </a:ln>
                      </wps:spPr>
                      <wps:txbx>
                        <w:txbxContent>
                          <w:p w14:paraId="2D22D58F" w14:textId="312301E1" w:rsidR="00FA72FF" w:rsidRDefault="00FA72FF" w:rsidP="00FA72FF">
                            <w:pPr>
                              <w:pStyle w:val="Caption"/>
                              <w:rPr>
                                <w:iCs w:val="0"/>
                                <w:color w:val="auto"/>
                                <w:sz w:val="24"/>
                                <w:szCs w:val="24"/>
                                <w:lang w:val="en-US"/>
                              </w:rPr>
                            </w:pPr>
                            <w:bookmarkStart w:id="3" w:name="_Ref101785785"/>
                            <w:r w:rsidRPr="001B1CEE">
                              <w:rPr>
                                <w:i w:val="0"/>
                                <w:iCs w:val="0"/>
                                <w:color w:val="auto"/>
                                <w:sz w:val="24"/>
                                <w:szCs w:val="24"/>
                                <w:lang w:val="en-US"/>
                              </w:rPr>
                              <w:t xml:space="preserve">Figure </w:t>
                            </w:r>
                            <w:bookmarkEnd w:id="3"/>
                            <w:r w:rsidR="007477EE">
                              <w:rPr>
                                <w:i w:val="0"/>
                                <w:iCs w:val="0"/>
                                <w:color w:val="auto"/>
                                <w:sz w:val="24"/>
                                <w:szCs w:val="24"/>
                                <w:lang w:val="en-US"/>
                              </w:rPr>
                              <w:t>S4</w:t>
                            </w:r>
                            <w:r w:rsidRPr="001B1CEE">
                              <w:rPr>
                                <w:i w:val="0"/>
                                <w:iCs w:val="0"/>
                                <w:color w:val="auto"/>
                                <w:sz w:val="24"/>
                                <w:szCs w:val="24"/>
                                <w:lang w:val="en-US"/>
                              </w:rPr>
                              <w:t xml:space="preserve">: Result from </w:t>
                            </w:r>
                            <w:r w:rsidRPr="001B1CEE">
                              <w:rPr>
                                <w:iCs w:val="0"/>
                                <w:color w:val="auto"/>
                                <w:sz w:val="24"/>
                                <w:szCs w:val="24"/>
                                <w:lang w:val="en-US"/>
                              </w:rPr>
                              <w:t>%choiceff</w:t>
                            </w:r>
                          </w:p>
                          <w:p w14:paraId="2C67A950" w14:textId="77777777" w:rsidR="00FA72FF" w:rsidRPr="004869BF" w:rsidRDefault="00FA72FF" w:rsidP="00FA72FF">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2844532" id="Textfeld 9" o:spid="_x0000_s1031" type="#_x0000_t202" style="position:absolute;left:0;text-align:left;margin-left:0;margin-top:-1.15pt;width:317.5pt;height:13.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" stroked="f">
                <v:textbox inset="0,0,0,0">
                  <w:txbxContent>
                    <w:p w14:paraId="2D22D58F" w14:textId="312301E1" w:rsidR="00FA72FF" w:rsidRDefault="00FA72FF" w:rsidP="00FA72FF">
                      <w:pPr>
                        <w:pStyle w:val="Beschriftung"/>
                        <w:rPr>
                          <w:iCs w:val="0"/>
                          <w:color w:val="auto"/>
                          <w:sz w:val="24"/>
                          <w:szCs w:val="24"/>
                          <w:lang w:val="en-US"/>
                        </w:rPr>
                      </w:pPr>
                      <w:bookmarkStart w:id="7" w:name="_Ref101785785"/>
                      <w:r w:rsidRPr="001B1CEE">
                        <w:rPr>
                          <w:i w:val="0"/>
                          <w:iCs w:val="0"/>
                          <w:color w:val="auto"/>
                          <w:sz w:val="24"/>
                          <w:szCs w:val="24"/>
                          <w:lang w:val="en-US"/>
                        </w:rPr>
                        <w:t xml:space="preserve">Figure </w:t>
                      </w:r>
                      <w:bookmarkEnd w:id="7"/>
                      <w:r w:rsidR="007477EE">
                        <w:rPr>
                          <w:i w:val="0"/>
                          <w:iCs w:val="0"/>
                          <w:color w:val="auto"/>
                          <w:sz w:val="24"/>
                          <w:szCs w:val="24"/>
                          <w:lang w:val="en-US"/>
                        </w:rPr>
                        <w:t>S4</w:t>
                      </w:r>
                      <w:r w:rsidRPr="001B1CEE">
                        <w:rPr>
                          <w:i w:val="0"/>
                          <w:iCs w:val="0"/>
                          <w:color w:val="auto"/>
                          <w:sz w:val="24"/>
                          <w:szCs w:val="24"/>
                          <w:lang w:val="en-US"/>
                        </w:rPr>
                        <w:t xml:space="preserve">: Result from </w:t>
                      </w:r>
                      <w:r w:rsidRPr="001B1CEE">
                        <w:rPr>
                          <w:iCs w:val="0"/>
                          <w:color w:val="auto"/>
                          <w:sz w:val="24"/>
                          <w:szCs w:val="24"/>
                          <w:lang w:val="en-US"/>
                        </w:rPr>
                        <w:t>%</w:t>
                      </w:r>
                      <w:proofErr w:type="spellStart"/>
                      <w:r w:rsidRPr="001B1CEE">
                        <w:rPr>
                          <w:iCs w:val="0"/>
                          <w:color w:val="auto"/>
                          <w:sz w:val="24"/>
                          <w:szCs w:val="24"/>
                          <w:lang w:val="en-US"/>
                        </w:rPr>
                        <w:t>choiceff</w:t>
                      </w:r>
                      <w:proofErr w:type="spellEnd"/>
                    </w:p>
                    <w:p w14:paraId="2C67A950" w14:textId="77777777" w:rsidR="00FA72FF" w:rsidRPr="004869BF" w:rsidRDefault="00FA72FF" w:rsidP="00FA72FF">
                      <w:pPr>
                        <w:rPr>
                          <w:lang w:val="en-US"/>
                        </w:rPr>
                      </w:pPr>
                    </w:p>
                  </w:txbxContent>
                </v:textbox>
                <w10:wrap anchorx="margin"/>
              </v:shape>
            </w:pict>
          </mc:Fallback>
        </mc:AlternateContent>
      </w:r>
      <w:r w:rsidRPr="003C0CFC">
        <w:rPr>
          <w:noProof/>
          <w:lang w:val="en-US" w:eastAsia="de-CH"/>
        </w:rPr>
        <w:drawing>
          <wp:anchor distT="0" distB="0" distL="114300" distR="114300" simplePos="0" relativeHeight="251671552" behindDoc="0" locked="0" layoutInCell="1" allowOverlap="1" wp14:anchorId="7F70CF46" wp14:editId="5A16D62B">
            <wp:simplePos x="0" y="0"/>
            <wp:positionH relativeFrom="column">
              <wp:posOffset>674370</wp:posOffset>
            </wp:positionH>
            <wp:positionV relativeFrom="paragraph">
              <wp:posOffset>157744</wp:posOffset>
            </wp:positionV>
            <wp:extent cx="3934460" cy="3390900"/>
            <wp:effectExtent l="0" t="0" r="8890" b="0"/>
            <wp:wrapTopAndBottom/>
            <wp:docPr id="7" name="Grafik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A screenshot of a compu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34460" cy="3390900"/>
                    </a:xfrm>
                    <a:prstGeom prst="rect">
                      <a:avLst/>
                    </a:prstGeom>
                  </pic:spPr>
                </pic:pic>
              </a:graphicData>
            </a:graphic>
          </wp:anchor>
        </w:drawing>
      </w:r>
      <w:r w:rsidR="004C6C15" w:rsidRPr="003C0CFC">
        <w:rPr>
          <w:lang w:val="en-US"/>
        </w:rPr>
        <w:t xml:space="preserve">Since rating all 12 choice sets likely overburdens students, the experiment is split into two. The </w:t>
      </w:r>
      <w:r w:rsidR="004C6C15" w:rsidRPr="003C0CFC">
        <w:rPr>
          <w:i/>
          <w:lang w:val="en-US"/>
        </w:rPr>
        <w:t>%mktblock</w:t>
      </w:r>
      <w:r w:rsidR="004C6C15" w:rsidRPr="003C0CFC">
        <w:rPr>
          <w:lang w:val="en-US"/>
        </w:rPr>
        <w:t xml:space="preserve"> macro optimally allocates the choice sets to different decks. It requires the design that was chosen by </w:t>
      </w:r>
      <w:r w:rsidR="004C6C15" w:rsidRPr="003C0CFC">
        <w:rPr>
          <w:i/>
          <w:lang w:val="en-US"/>
        </w:rPr>
        <w:t>%choiceff</w:t>
      </w:r>
      <w:r w:rsidR="004C6C15" w:rsidRPr="003C0CFC">
        <w:rPr>
          <w:lang w:val="en-US"/>
        </w:rPr>
        <w:t xml:space="preserve"> (which is called “best” if not specified otherwise), the number of alternatives, and the attributes (“factors”). Moreover, we specify the number of blocks (“nblocks”), that is, the number of decks to which the choice sets are blocked. The following code blocks the design into two different decks. The resulting designs are named </w:t>
      </w:r>
      <w:r w:rsidR="004C6C15" w:rsidRPr="003C0CFC">
        <w:rPr>
          <w:i/>
          <w:lang w:val="en-US"/>
        </w:rPr>
        <w:t>blocked</w:t>
      </w:r>
      <w:r w:rsidR="004C6C15" w:rsidRPr="003C0CFC">
        <w:rPr>
          <w:lang w:val="en-US"/>
        </w:rPr>
        <w:t xml:space="preserve"> and </w:t>
      </w:r>
      <w:r w:rsidR="004C6C15" w:rsidRPr="003C0CFC">
        <w:rPr>
          <w:i/>
          <w:lang w:val="en-US"/>
        </w:rPr>
        <w:t>blockedr</w:t>
      </w:r>
      <w:r w:rsidR="004C6C15" w:rsidRPr="003C0CFC">
        <w:rPr>
          <w:lang w:val="en-US"/>
        </w:rPr>
        <w:t>, the latter comprising randomly reordered choice sets within decks:</w:t>
      </w:r>
    </w:p>
    <w:p w14:paraId="37B4798F" w14:textId="330AFE92" w:rsidR="004C6C15" w:rsidRPr="003C0CFC" w:rsidRDefault="004C6C15" w:rsidP="004C6C15">
      <w:pPr>
        <w:pStyle w:val="Newparagraph"/>
        <w:jc w:val="both"/>
        <w:rPr>
          <w:i/>
          <w:lang w:val="en-US"/>
        </w:rPr>
      </w:pPr>
      <w:r w:rsidRPr="003C0CFC">
        <w:rPr>
          <w:i/>
          <w:lang w:val="en-US"/>
        </w:rPr>
        <w:t>%</w:t>
      </w:r>
      <w:proofErr w:type="gramStart"/>
      <w:r w:rsidRPr="003C0CFC">
        <w:rPr>
          <w:i/>
          <w:lang w:val="en-US"/>
        </w:rPr>
        <w:t>mktblock(</w:t>
      </w:r>
      <w:proofErr w:type="gramEnd"/>
      <w:r w:rsidRPr="003C0CFC">
        <w:rPr>
          <w:i/>
          <w:lang w:val="en-US"/>
        </w:rPr>
        <w:t xml:space="preserve">data=best, nalts=3, nblocks=2, factors=x1-x6, </w:t>
      </w:r>
    </w:p>
    <w:p w14:paraId="21A84735" w14:textId="710562A1" w:rsidR="004C6C15" w:rsidRPr="003C0CFC" w:rsidRDefault="004C6C15" w:rsidP="004C6C15">
      <w:pPr>
        <w:pStyle w:val="Newparagraph"/>
        <w:jc w:val="both"/>
        <w:rPr>
          <w:i/>
          <w:lang w:val="en-US"/>
        </w:rPr>
      </w:pPr>
      <w:r w:rsidRPr="003C0CFC">
        <w:rPr>
          <w:i/>
          <w:lang w:val="en-US"/>
        </w:rPr>
        <w:tab/>
      </w:r>
      <w:r w:rsidRPr="003C0CFC">
        <w:rPr>
          <w:i/>
          <w:lang w:val="en-US"/>
        </w:rPr>
        <w:tab/>
      </w:r>
      <w:r w:rsidRPr="003C0CFC">
        <w:rPr>
          <w:i/>
          <w:lang w:val="en-US"/>
        </w:rPr>
        <w:tab/>
        <w:t>out=blocked, outr=blockedr, seed=472</w:t>
      </w:r>
      <w:proofErr w:type="gramStart"/>
      <w:r w:rsidRPr="003C0CFC">
        <w:rPr>
          <w:i/>
          <w:lang w:val="en-US"/>
        </w:rPr>
        <w:t>);</w:t>
      </w:r>
      <w:proofErr w:type="gramEnd"/>
    </w:p>
    <w:p w14:paraId="4FC07114" w14:textId="23D3D9FD" w:rsidR="004C6C15" w:rsidRPr="003C0CFC" w:rsidRDefault="004C6C15" w:rsidP="002F4F29">
      <w:pPr>
        <w:pStyle w:val="Newparagraph"/>
        <w:ind w:firstLine="0"/>
        <w:jc w:val="both"/>
        <w:rPr>
          <w:lang w:val="en-US"/>
        </w:rPr>
      </w:pPr>
      <w:r w:rsidRPr="003C0CFC">
        <w:rPr>
          <w:lang w:val="en-US"/>
        </w:rPr>
        <w:t>Having now found an efficient experimental design, we finally export the (randomized) blocked design and implement it in an online questionnaire.</w:t>
      </w:r>
    </w:p>
    <w:p w14:paraId="24BEE848" w14:textId="04E3C313" w:rsidR="004C6C15" w:rsidRPr="003C0CFC" w:rsidRDefault="002F4F29" w:rsidP="002F4F29">
      <w:pPr>
        <w:pStyle w:val="Heading3"/>
        <w:spacing w:before="0" w:after="0" w:line="480" w:lineRule="auto"/>
        <w:rPr>
          <w:lang w:val="en-US"/>
        </w:rPr>
      </w:pPr>
      <w:r w:rsidRPr="003C0CFC">
        <w:rPr>
          <w:lang w:val="en-US"/>
        </w:rPr>
        <w:t>D) IMPLEMENTING THE EXPERIMENTAL DESIGN</w:t>
      </w:r>
    </w:p>
    <w:p w14:paraId="4AE1C7BB" w14:textId="2EB5B5E2" w:rsidR="004C6C15" w:rsidRPr="003C0CFC" w:rsidRDefault="004C6C15" w:rsidP="002F4F29">
      <w:pPr>
        <w:pStyle w:val="Newparagraph"/>
        <w:ind w:firstLine="0"/>
        <w:jc w:val="both"/>
        <w:rPr>
          <w:lang w:val="en-US"/>
        </w:rPr>
      </w:pPr>
      <w:r w:rsidRPr="003C0CFC">
        <w:rPr>
          <w:lang w:val="en-US"/>
        </w:rPr>
        <w:t xml:space="preserve">Just like factorial survey experiments, discrete choice experiments can be either implemented in a paper and pencil (PAPI) or online questionnaire. The process is </w:t>
      </w:r>
      <w:r w:rsidRPr="003C0CFC">
        <w:rPr>
          <w:lang w:val="en-US"/>
        </w:rPr>
        <w:lastRenderedPageBreak/>
        <w:t xml:space="preserve">discussed in detail in the book by Auspurg and Hinz </w:t>
      </w:r>
      <w:r w:rsidRPr="003C0CFC">
        <w:rPr>
          <w:lang w:val="en-US"/>
        </w:rPr>
        <w:fldChar w:fldCharType="begin"/>
      </w:r>
      <w:r>
        <w:rPr>
          <w:lang w:val="en-US"/>
        </w:rPr>
        <w:instrText xml:space="preserve"> ADDIN ZOTERO_ITEM CSL_CITATION {"citationID":"gKCiHFu5","properties":{"formattedCitation":"(2015)","plainCitation":"(2015)","noteIndex":0},"citationItems":[{"id":756,"uris":["http://zotero.org/users/1709640/items/DJQ927PU"],"itemData":{"id":756,"type":"book","collection-number":"175","collection-title":"Quantitative Applications in the Social Science","event-place":"Thousand Oaks","publisher":"Sage","publisher-place":"Thousand Oaks","title":"Factorial Survey Experiments","author":[{"family":"Auspurg","given":"Katrin"},{"family":"Hinz","given":"Thomas"}],"issued":{"date-parts":[["2015"]]}},"suppress-author":true}],"schema":"https://github.com/citation-style-language/schema/raw/master/csl-citation.json"} </w:instrText>
      </w:r>
      <w:r w:rsidRPr="003C0CFC">
        <w:rPr>
          <w:lang w:val="en-US"/>
        </w:rPr>
        <w:fldChar w:fldCharType="separate"/>
      </w:r>
      <w:r w:rsidRPr="003C0CFC">
        <w:rPr>
          <w:lang w:val="en-US"/>
        </w:rPr>
        <w:t>(2015)</w:t>
      </w:r>
      <w:r w:rsidRPr="003C0CFC">
        <w:rPr>
          <w:lang w:val="en-US"/>
        </w:rPr>
        <w:fldChar w:fldCharType="end"/>
      </w:r>
      <w:r w:rsidRPr="003C0CFC">
        <w:rPr>
          <w:lang w:val="en-US"/>
        </w:rPr>
        <w:t xml:space="preserve"> and comprises labelling the different levels of the experimentally manipulated dimensions, adding an ID variable for later merging of the collected data with the experimental design, and exporting the labelled design. The code for the first part of these steps</w:t>
      </w:r>
      <w:r>
        <w:rPr>
          <w:lang w:val="en-US"/>
        </w:rPr>
        <w:t xml:space="preserve"> can be found</w:t>
      </w:r>
      <w:r w:rsidRPr="003C0CFC">
        <w:rPr>
          <w:lang w:val="en-US"/>
        </w:rPr>
        <w:t xml:space="preserve"> in Appendix A.</w:t>
      </w:r>
    </w:p>
    <w:p w14:paraId="52B825E7" w14:textId="75D6DEDD" w:rsidR="004C6C15" w:rsidRPr="003C0CFC" w:rsidRDefault="004C6C15" w:rsidP="004C6C15">
      <w:pPr>
        <w:pStyle w:val="Newparagraph"/>
        <w:jc w:val="both"/>
        <w:rPr>
          <w:lang w:val="en-US"/>
        </w:rPr>
      </w:pPr>
      <w:r w:rsidRPr="003C0CFC">
        <w:rPr>
          <w:lang w:val="en-US"/>
        </w:rPr>
        <w:t xml:space="preserve">Implementing a discrete choice experiment in an online questionnaire is, however, somewhat more demanding. Since most platforms for online surveys were not designed to incorporate choice experiments, the corresponding question type often needs to be constructed by hand. To this end, the survey platform should allow for adding HTML elements. In addition to the steps briefly summarized before, we need to implement the graphical representation of the choice experiment in a tabular form (see </w:t>
      </w:r>
      <w:r w:rsidRPr="003C0CFC">
        <w:rPr>
          <w:lang w:val="en-US"/>
        </w:rPr>
        <w:fldChar w:fldCharType="begin"/>
      </w:r>
      <w:r w:rsidRPr="003C0CFC">
        <w:rPr>
          <w:lang w:val="en-US"/>
        </w:rPr>
        <w:instrText xml:space="preserve"> REF _Ref113962243 \h  \* MERGEFORMAT </w:instrText>
      </w:r>
      <w:r w:rsidRPr="003C0CFC">
        <w:rPr>
          <w:lang w:val="en-US"/>
        </w:rPr>
      </w:r>
      <w:r w:rsidRPr="003C0CFC">
        <w:rPr>
          <w:lang w:val="en-US"/>
        </w:rPr>
        <w:fldChar w:fldCharType="separate"/>
      </w:r>
      <w:r w:rsidRPr="003C0CFC">
        <w:rPr>
          <w:lang w:val="en-US"/>
        </w:rPr>
        <w:t>Figure 1</w:t>
      </w:r>
      <w:r w:rsidRPr="003C0CFC">
        <w:rPr>
          <w:lang w:val="en-US"/>
        </w:rPr>
        <w:fldChar w:fldCharType="end"/>
      </w:r>
      <w:r w:rsidR="00C8401C">
        <w:rPr>
          <w:lang w:val="en-US"/>
        </w:rPr>
        <w:t xml:space="preserve"> in the main article</w:t>
      </w:r>
      <w:r w:rsidRPr="003C0CFC">
        <w:rPr>
          <w:lang w:val="en-US"/>
        </w:rPr>
        <w:t xml:space="preserve">) and we have to specify all the place-holders for our experimentally altered characteristics in the HTML code. </w:t>
      </w:r>
      <w:r>
        <w:rPr>
          <w:lang w:val="en-US"/>
        </w:rPr>
        <w:t>Appendix B contains the</w:t>
      </w:r>
      <w:r w:rsidRPr="003C0CFC">
        <w:rPr>
          <w:lang w:val="en-US"/>
        </w:rPr>
        <w:t xml:space="preserve"> HTML code used in the </w:t>
      </w:r>
      <w:r>
        <w:rPr>
          <w:lang w:val="en-US"/>
        </w:rPr>
        <w:t>present</w:t>
      </w:r>
      <w:r w:rsidRPr="003C0CFC">
        <w:rPr>
          <w:lang w:val="en-US"/>
        </w:rPr>
        <w:t xml:space="preserve"> study</w:t>
      </w:r>
      <w:r>
        <w:rPr>
          <w:lang w:val="en-US"/>
        </w:rPr>
        <w:t>.</w:t>
      </w:r>
      <w:r w:rsidRPr="003C0CFC">
        <w:rPr>
          <w:lang w:val="en-US"/>
        </w:rPr>
        <w:t xml:space="preserve"> </w:t>
      </w:r>
      <w:r>
        <w:rPr>
          <w:lang w:val="en-US"/>
        </w:rPr>
        <w:t>With minor modifications, it</w:t>
      </w:r>
      <w:r w:rsidRPr="003C0CFC">
        <w:rPr>
          <w:lang w:val="en-US"/>
        </w:rPr>
        <w:t xml:space="preserve"> can be adapted to other choice experiments. Depending on the online-survey platform used, an alternative strategy would be to let the survey platform itself assign the choice sets to respondents randomly (when using Qualtrics, for example, this is an often-chosen way of implementing choice experiments).</w:t>
      </w:r>
    </w:p>
    <w:p w14:paraId="4E6B7FED" w14:textId="77777777" w:rsidR="004C6C15" w:rsidRPr="004C6C15" w:rsidRDefault="004C6C15" w:rsidP="004C6C15"/>
    <w:p w14:paraId="1E036D99" w14:textId="77777777" w:rsidR="00686A55" w:rsidRDefault="00686A55">
      <w:pPr>
        <w:spacing w:line="240" w:lineRule="auto"/>
        <w:rPr>
          <w:rFonts w:cs="Arial"/>
          <w:b/>
          <w:bCs/>
          <w:kern w:val="32"/>
          <w:szCs w:val="32"/>
        </w:rPr>
      </w:pPr>
      <w:r>
        <w:br w:type="page"/>
      </w:r>
    </w:p>
    <w:p w14:paraId="0AB6A09C" w14:textId="158A8D5E" w:rsidR="00482588" w:rsidRPr="002F25A8" w:rsidRDefault="002F25A8" w:rsidP="002F25A8">
      <w:pPr>
        <w:pStyle w:val="Heading1"/>
        <w:spacing w:before="0" w:after="0" w:line="480" w:lineRule="auto"/>
        <w:rPr>
          <w:b w:val="0"/>
          <w:bCs w:val="0"/>
        </w:rPr>
      </w:pPr>
      <w:r w:rsidRPr="002F25A8">
        <w:rPr>
          <w:b w:val="0"/>
          <w:bCs w:val="0"/>
        </w:rPr>
        <w:lastRenderedPageBreak/>
        <w:t>APPENDIX A</w:t>
      </w:r>
    </w:p>
    <w:p w14:paraId="6F562E92" w14:textId="7352D867" w:rsidR="008B38FF" w:rsidRPr="00C538FE" w:rsidRDefault="00E20034" w:rsidP="00BA12C6">
      <w:pPr>
        <w:jc w:val="both"/>
      </w:pPr>
      <w:r w:rsidRPr="00C538FE">
        <w:t>The code below was used to construct a D-efficient experimental design for the choice experiment using the free-to-use service of SAS on demand</w:t>
      </w:r>
      <w:r w:rsidR="00EB65D5" w:rsidRPr="00C538FE">
        <w:t xml:space="preserve"> (</w:t>
      </w:r>
      <w:hyperlink r:id="rId13" w:history="1">
        <w:r w:rsidR="00EB65D5" w:rsidRPr="00C538FE">
          <w:rPr>
            <w:rStyle w:val="Hyperlink"/>
          </w:rPr>
          <w:t>https://welcome.oda.sas.com/login</w:t>
        </w:r>
      </w:hyperlink>
      <w:r w:rsidR="00EB65D5" w:rsidRPr="00C538FE">
        <w:t>)</w:t>
      </w:r>
      <w:r w:rsidRPr="00C538FE">
        <w:t>.</w:t>
      </w:r>
      <w:r w:rsidR="00EB65D5" w:rsidRPr="00C538FE">
        <w:t xml:space="preserve"> </w:t>
      </w:r>
      <w:r w:rsidRPr="00C538FE">
        <w:t xml:space="preserve"> </w:t>
      </w:r>
      <w:r w:rsidR="00680E80">
        <w:t>The export from SAS is then processed further in Stata for implementation in an online or paper-and-pencil survey. The corresponding Stata code can also be found below.</w:t>
      </w:r>
    </w:p>
    <w:p w14:paraId="308DAB10" w14:textId="6360DAA6" w:rsidR="00E20034" w:rsidRPr="00C538FE" w:rsidRDefault="00E20034" w:rsidP="00482588"/>
    <w:p w14:paraId="15B10266" w14:textId="66A64BE6" w:rsidR="00E20034" w:rsidRPr="00C538FE" w:rsidRDefault="006A46F5" w:rsidP="00482588">
      <w:r w:rsidRPr="00C538FE">
        <w:t xml:space="preserve">SAS </w:t>
      </w:r>
      <w:r w:rsidR="00E20034" w:rsidRPr="00C538FE">
        <w:t xml:space="preserve">Code: </w:t>
      </w:r>
    </w:p>
    <w:p w14:paraId="1D7AEB73" w14:textId="6E929982" w:rsidR="00E20034" w:rsidRPr="00C538FE" w:rsidRDefault="00E20034" w:rsidP="00482588">
      <w:pPr>
        <w:rPr>
          <w:sz w:val="20"/>
          <w:szCs w:val="20"/>
        </w:rPr>
      </w:pPr>
    </w:p>
    <w:p w14:paraId="1B09640F"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w:t>
      </w:r>
    </w:p>
    <w:p w14:paraId="525064E5" w14:textId="6D04EFA6" w:rsidR="006A46F5" w:rsidRPr="00C538FE" w:rsidRDefault="00543E03" w:rsidP="006A46F5">
      <w:pPr>
        <w:spacing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Course Choice</w:t>
      </w:r>
      <w:r>
        <w:rPr>
          <w:rFonts w:ascii="Courier New" w:hAnsi="Courier New" w:cs="Courier New"/>
          <w:sz w:val="20"/>
          <w:szCs w:val="20"/>
        </w:rPr>
        <w:tab/>
        <w:t xml:space="preserve">    </w:t>
      </w:r>
      <w:r>
        <w:rPr>
          <w:rFonts w:ascii="Courier New" w:hAnsi="Courier New" w:cs="Courier New"/>
          <w:sz w:val="20"/>
          <w:szCs w:val="20"/>
        </w:rPr>
        <w:tab/>
      </w:r>
      <w:r w:rsidR="006A46F5" w:rsidRPr="00C538FE">
        <w:rPr>
          <w:rFonts w:ascii="Courier New" w:hAnsi="Courier New" w:cs="Courier New"/>
          <w:sz w:val="20"/>
          <w:szCs w:val="20"/>
        </w:rPr>
        <w:t>****</w:t>
      </w:r>
    </w:p>
    <w:p w14:paraId="713B9009"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w:t>
      </w:r>
    </w:p>
    <w:p w14:paraId="1511AA39" w14:textId="77777777" w:rsidR="006A46F5" w:rsidRPr="00C538FE" w:rsidRDefault="006A46F5" w:rsidP="006A46F5">
      <w:pPr>
        <w:spacing w:line="240" w:lineRule="auto"/>
        <w:rPr>
          <w:rFonts w:ascii="Courier New" w:hAnsi="Courier New" w:cs="Courier New"/>
          <w:sz w:val="20"/>
          <w:szCs w:val="20"/>
        </w:rPr>
      </w:pPr>
    </w:p>
    <w:p w14:paraId="61BC1769"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w:t>
      </w:r>
    </w:p>
    <w:p w14:paraId="07DAF4A9"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Dimensions (generic design)</w:t>
      </w:r>
    </w:p>
    <w:p w14:paraId="75E89EE1" w14:textId="77777777" w:rsidR="006A46F5" w:rsidRPr="00C538FE" w:rsidRDefault="006A46F5" w:rsidP="006A46F5">
      <w:pPr>
        <w:spacing w:line="240" w:lineRule="auto"/>
        <w:rPr>
          <w:rFonts w:ascii="Courier New" w:hAnsi="Courier New" w:cs="Courier New"/>
          <w:sz w:val="20"/>
          <w:szCs w:val="20"/>
        </w:rPr>
      </w:pPr>
    </w:p>
    <w:p w14:paraId="7824135F"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x1: ECTS (2 levels)</w:t>
      </w:r>
    </w:p>
    <w:p w14:paraId="1B082A9C"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x2: prerequisites (3 levels)</w:t>
      </w:r>
    </w:p>
    <w:p w14:paraId="23576955"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x3: schedule (2 levels)</w:t>
      </w:r>
    </w:p>
    <w:p w14:paraId="6B70A05E"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x4: assessments (3 levels)</w:t>
      </w:r>
    </w:p>
    <w:p w14:paraId="5AC522B8"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x5: organization (2 levels)</w:t>
      </w:r>
    </w:p>
    <w:p w14:paraId="57D1CE53"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x6: pre-/post graduate mixed (2 levels</w:t>
      </w:r>
      <w:proofErr w:type="gramStart"/>
      <w:r w:rsidRPr="00C538FE">
        <w:rPr>
          <w:rFonts w:ascii="Courier New" w:hAnsi="Courier New" w:cs="Courier New"/>
          <w:sz w:val="20"/>
          <w:szCs w:val="20"/>
        </w:rPr>
        <w:t>);</w:t>
      </w:r>
      <w:proofErr w:type="gramEnd"/>
    </w:p>
    <w:p w14:paraId="26E52C0F" w14:textId="77777777" w:rsidR="006A46F5" w:rsidRPr="00C538FE" w:rsidRDefault="006A46F5" w:rsidP="006A46F5">
      <w:pPr>
        <w:spacing w:line="240" w:lineRule="auto"/>
        <w:rPr>
          <w:rFonts w:ascii="Courier New" w:hAnsi="Courier New" w:cs="Courier New"/>
          <w:sz w:val="20"/>
          <w:szCs w:val="20"/>
        </w:rPr>
      </w:pPr>
    </w:p>
    <w:p w14:paraId="40D7F020" w14:textId="77777777" w:rsidR="006A46F5" w:rsidRPr="00C538FE" w:rsidRDefault="006A46F5" w:rsidP="006A46F5">
      <w:pPr>
        <w:spacing w:line="240" w:lineRule="auto"/>
        <w:rPr>
          <w:rFonts w:ascii="Courier New" w:hAnsi="Courier New" w:cs="Courier New"/>
          <w:sz w:val="20"/>
          <w:szCs w:val="20"/>
        </w:rPr>
      </w:pPr>
    </w:p>
    <w:p w14:paraId="3723C9B3"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 1. Find suitable design </w:t>
      </w:r>
      <w:proofErr w:type="gramStart"/>
      <w:r w:rsidRPr="00C538FE">
        <w:rPr>
          <w:rFonts w:ascii="Courier New" w:hAnsi="Courier New" w:cs="Courier New"/>
          <w:sz w:val="20"/>
          <w:szCs w:val="20"/>
        </w:rPr>
        <w:t>sizes</w:t>
      </w:r>
      <w:proofErr w:type="gramEnd"/>
      <w:r w:rsidRPr="00C538FE">
        <w:rPr>
          <w:rFonts w:ascii="Courier New" w:hAnsi="Courier New" w:cs="Courier New"/>
          <w:sz w:val="20"/>
          <w:szCs w:val="20"/>
        </w:rPr>
        <w:t xml:space="preserve"> </w:t>
      </w:r>
    </w:p>
    <w:p w14:paraId="72FDBC34"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ab/>
        <w:t>(</w:t>
      </w:r>
      <w:proofErr w:type="gramStart"/>
      <w:r w:rsidRPr="00C538FE">
        <w:rPr>
          <w:rFonts w:ascii="Courier New" w:hAnsi="Courier New" w:cs="Courier New"/>
          <w:sz w:val="20"/>
          <w:szCs w:val="20"/>
        </w:rPr>
        <w:t>specify</w:t>
      </w:r>
      <w:proofErr w:type="gramEnd"/>
      <w:r w:rsidRPr="00C538FE">
        <w:rPr>
          <w:rFonts w:ascii="Courier New" w:hAnsi="Courier New" w:cs="Courier New"/>
          <w:sz w:val="20"/>
          <w:szCs w:val="20"/>
        </w:rPr>
        <w:t xml:space="preserve"> the no levels of the six variables above);</w:t>
      </w:r>
    </w:p>
    <w:p w14:paraId="0B2A117A"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w:t>
      </w:r>
      <w:proofErr w:type="gramStart"/>
      <w:r w:rsidRPr="00C538FE">
        <w:rPr>
          <w:rFonts w:ascii="Courier New" w:hAnsi="Courier New" w:cs="Courier New"/>
          <w:sz w:val="20"/>
          <w:szCs w:val="20"/>
        </w:rPr>
        <w:t>mktruns(</w:t>
      </w:r>
      <w:proofErr w:type="gramEnd"/>
      <w:r w:rsidRPr="00C538FE">
        <w:rPr>
          <w:rFonts w:ascii="Courier New" w:hAnsi="Courier New" w:cs="Courier New"/>
          <w:sz w:val="20"/>
          <w:szCs w:val="20"/>
        </w:rPr>
        <w:t>2 3 2 3 2 2);</w:t>
      </w:r>
    </w:p>
    <w:p w14:paraId="67ED2F17" w14:textId="77777777" w:rsidR="006A46F5" w:rsidRPr="00C538FE" w:rsidRDefault="006A46F5" w:rsidP="006A46F5">
      <w:pPr>
        <w:spacing w:line="240" w:lineRule="auto"/>
        <w:rPr>
          <w:rFonts w:ascii="Courier New" w:hAnsi="Courier New" w:cs="Courier New"/>
          <w:sz w:val="20"/>
          <w:szCs w:val="20"/>
        </w:rPr>
      </w:pPr>
    </w:p>
    <w:p w14:paraId="113460EC" w14:textId="77777777" w:rsidR="006A46F5" w:rsidRPr="00C538FE" w:rsidRDefault="006A46F5" w:rsidP="006A46F5">
      <w:pPr>
        <w:spacing w:line="240" w:lineRule="auto"/>
        <w:rPr>
          <w:rFonts w:ascii="Courier New" w:hAnsi="Courier New" w:cs="Courier New"/>
          <w:sz w:val="20"/>
          <w:szCs w:val="20"/>
        </w:rPr>
      </w:pPr>
    </w:p>
    <w:p w14:paraId="2176EFDD" w14:textId="77777777" w:rsidR="006A46F5" w:rsidRPr="00C538FE" w:rsidRDefault="006A46F5" w:rsidP="006A46F5">
      <w:pPr>
        <w:spacing w:line="240" w:lineRule="auto"/>
        <w:rPr>
          <w:rFonts w:ascii="Courier New" w:hAnsi="Courier New" w:cs="Courier New"/>
          <w:sz w:val="20"/>
          <w:szCs w:val="20"/>
        </w:rPr>
      </w:pPr>
    </w:p>
    <w:p w14:paraId="6ADCB89D"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2. Construct a linear arrangement (vignettes</w:t>
      </w:r>
      <w:proofErr w:type="gramStart"/>
      <w:r w:rsidRPr="00C538FE">
        <w:rPr>
          <w:rFonts w:ascii="Courier New" w:hAnsi="Courier New" w:cs="Courier New"/>
          <w:sz w:val="20"/>
          <w:szCs w:val="20"/>
        </w:rPr>
        <w:t>);</w:t>
      </w:r>
      <w:proofErr w:type="gramEnd"/>
    </w:p>
    <w:p w14:paraId="30A35C3E"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w:t>
      </w:r>
      <w:proofErr w:type="gramStart"/>
      <w:r w:rsidRPr="00C538FE">
        <w:rPr>
          <w:rFonts w:ascii="Courier New" w:hAnsi="Courier New" w:cs="Courier New"/>
          <w:sz w:val="20"/>
          <w:szCs w:val="20"/>
        </w:rPr>
        <w:t>mktex(</w:t>
      </w:r>
      <w:proofErr w:type="gramEnd"/>
      <w:r w:rsidRPr="00C538FE">
        <w:rPr>
          <w:rFonts w:ascii="Courier New" w:hAnsi="Courier New" w:cs="Courier New"/>
          <w:sz w:val="20"/>
          <w:szCs w:val="20"/>
        </w:rPr>
        <w:t>2 3 2 3 2 2, n=12, seed=32719);</w:t>
      </w:r>
    </w:p>
    <w:p w14:paraId="06167E15" w14:textId="77777777" w:rsidR="006A46F5" w:rsidRPr="00C538FE" w:rsidRDefault="006A46F5" w:rsidP="006A46F5">
      <w:pPr>
        <w:spacing w:line="240" w:lineRule="auto"/>
        <w:rPr>
          <w:rFonts w:ascii="Courier New" w:hAnsi="Courier New" w:cs="Courier New"/>
          <w:sz w:val="20"/>
          <w:szCs w:val="20"/>
        </w:rPr>
      </w:pPr>
    </w:p>
    <w:p w14:paraId="27EFB104" w14:textId="77777777" w:rsidR="006A46F5" w:rsidRPr="00C538FE" w:rsidRDefault="006A46F5" w:rsidP="006A46F5">
      <w:pPr>
        <w:spacing w:line="240" w:lineRule="auto"/>
        <w:rPr>
          <w:rFonts w:ascii="Courier New" w:hAnsi="Courier New" w:cs="Courier New"/>
          <w:sz w:val="20"/>
          <w:szCs w:val="20"/>
        </w:rPr>
      </w:pPr>
    </w:p>
    <w:p w14:paraId="3166A193" w14:textId="77777777" w:rsidR="006A46F5" w:rsidRPr="00C538FE" w:rsidRDefault="006A46F5" w:rsidP="006A46F5">
      <w:pPr>
        <w:spacing w:line="240" w:lineRule="auto"/>
        <w:rPr>
          <w:rFonts w:ascii="Courier New" w:hAnsi="Courier New" w:cs="Courier New"/>
          <w:sz w:val="20"/>
          <w:szCs w:val="20"/>
        </w:rPr>
      </w:pPr>
    </w:p>
    <w:p w14:paraId="495143F1"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 3. Evaluate the </w:t>
      </w:r>
      <w:proofErr w:type="gramStart"/>
      <w:r w:rsidRPr="00C538FE">
        <w:rPr>
          <w:rFonts w:ascii="Courier New" w:hAnsi="Courier New" w:cs="Courier New"/>
          <w:sz w:val="20"/>
          <w:szCs w:val="20"/>
        </w:rPr>
        <w:t>design;</w:t>
      </w:r>
      <w:proofErr w:type="gramEnd"/>
    </w:p>
    <w:p w14:paraId="4DA84F97" w14:textId="77777777" w:rsidR="006A46F5" w:rsidRPr="00C538FE" w:rsidRDefault="006A46F5" w:rsidP="006A46F5">
      <w:pPr>
        <w:spacing w:line="240" w:lineRule="auto"/>
        <w:rPr>
          <w:rFonts w:ascii="Courier New" w:hAnsi="Courier New" w:cs="Courier New"/>
          <w:sz w:val="20"/>
          <w:szCs w:val="20"/>
        </w:rPr>
      </w:pPr>
    </w:p>
    <w:p w14:paraId="4D0221EE"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/*Have a look at the vignettes*/</w:t>
      </w:r>
    </w:p>
    <w:p w14:paraId="65DC8BA3"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proc print data=design; </w:t>
      </w:r>
      <w:proofErr w:type="gramStart"/>
      <w:r w:rsidRPr="00C538FE">
        <w:rPr>
          <w:rFonts w:ascii="Courier New" w:hAnsi="Courier New" w:cs="Courier New"/>
          <w:sz w:val="20"/>
          <w:szCs w:val="20"/>
        </w:rPr>
        <w:t>run;</w:t>
      </w:r>
      <w:proofErr w:type="gramEnd"/>
    </w:p>
    <w:p w14:paraId="58E5E6CC" w14:textId="77777777" w:rsidR="006A46F5" w:rsidRPr="00C538FE" w:rsidRDefault="006A46F5" w:rsidP="006A46F5">
      <w:pPr>
        <w:spacing w:line="240" w:lineRule="auto"/>
        <w:rPr>
          <w:rFonts w:ascii="Courier New" w:hAnsi="Courier New" w:cs="Courier New"/>
          <w:sz w:val="20"/>
          <w:szCs w:val="20"/>
        </w:rPr>
      </w:pPr>
    </w:p>
    <w:p w14:paraId="06D4003F"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%mkteval(data=design</w:t>
      </w:r>
      <w:proofErr w:type="gramStart"/>
      <w:r w:rsidRPr="00C538FE">
        <w:rPr>
          <w:rFonts w:ascii="Courier New" w:hAnsi="Courier New" w:cs="Courier New"/>
          <w:sz w:val="20"/>
          <w:szCs w:val="20"/>
        </w:rPr>
        <w:t>);</w:t>
      </w:r>
      <w:proofErr w:type="gramEnd"/>
    </w:p>
    <w:p w14:paraId="0E1A2617" w14:textId="77777777" w:rsidR="006A46F5" w:rsidRPr="00C538FE" w:rsidRDefault="006A46F5" w:rsidP="006A46F5">
      <w:pPr>
        <w:spacing w:line="240" w:lineRule="auto"/>
        <w:rPr>
          <w:rFonts w:ascii="Courier New" w:hAnsi="Courier New" w:cs="Courier New"/>
          <w:sz w:val="20"/>
          <w:szCs w:val="20"/>
        </w:rPr>
      </w:pPr>
    </w:p>
    <w:p w14:paraId="1C33F27C" w14:textId="77777777" w:rsidR="006A46F5" w:rsidRPr="00C538FE" w:rsidRDefault="006A46F5" w:rsidP="006A46F5">
      <w:pPr>
        <w:spacing w:line="240" w:lineRule="auto"/>
        <w:rPr>
          <w:rFonts w:ascii="Courier New" w:hAnsi="Courier New" w:cs="Courier New"/>
          <w:sz w:val="20"/>
          <w:szCs w:val="20"/>
        </w:rPr>
      </w:pPr>
    </w:p>
    <w:p w14:paraId="0FEA4662" w14:textId="77777777" w:rsidR="006A46F5" w:rsidRPr="00C538FE" w:rsidRDefault="006A46F5" w:rsidP="006A46F5">
      <w:pPr>
        <w:spacing w:line="240" w:lineRule="auto"/>
        <w:rPr>
          <w:rFonts w:ascii="Courier New" w:hAnsi="Courier New" w:cs="Courier New"/>
          <w:sz w:val="20"/>
          <w:szCs w:val="20"/>
        </w:rPr>
      </w:pPr>
    </w:p>
    <w:p w14:paraId="299ACE15"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 4. Construct the choice </w:t>
      </w:r>
      <w:proofErr w:type="gramStart"/>
      <w:r w:rsidRPr="00C538FE">
        <w:rPr>
          <w:rFonts w:ascii="Courier New" w:hAnsi="Courier New" w:cs="Courier New"/>
          <w:sz w:val="20"/>
          <w:szCs w:val="20"/>
        </w:rPr>
        <w:t>sets;</w:t>
      </w:r>
      <w:proofErr w:type="gramEnd"/>
    </w:p>
    <w:p w14:paraId="32E0C31D" w14:textId="77777777" w:rsidR="006A46F5" w:rsidRPr="00C538FE" w:rsidRDefault="006A46F5" w:rsidP="006A46F5">
      <w:pPr>
        <w:spacing w:line="240" w:lineRule="auto"/>
        <w:rPr>
          <w:rFonts w:ascii="Courier New" w:hAnsi="Courier New" w:cs="Courier New"/>
          <w:sz w:val="20"/>
          <w:szCs w:val="20"/>
        </w:rPr>
      </w:pPr>
    </w:p>
    <w:p w14:paraId="73A9EDF3"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/*Minimal design allocating the 12 vignettes to 4 coice sets, each with 3 alternatives*/</w:t>
      </w:r>
    </w:p>
    <w:p w14:paraId="591A68E1"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w:t>
      </w:r>
      <w:proofErr w:type="gramStart"/>
      <w:r w:rsidRPr="00C538FE">
        <w:rPr>
          <w:rFonts w:ascii="Courier New" w:hAnsi="Courier New" w:cs="Courier New"/>
          <w:sz w:val="20"/>
          <w:szCs w:val="20"/>
        </w:rPr>
        <w:t>choiceff(</w:t>
      </w:r>
      <w:proofErr w:type="gramEnd"/>
      <w:r w:rsidRPr="00C538FE">
        <w:rPr>
          <w:rFonts w:ascii="Courier New" w:hAnsi="Courier New" w:cs="Courier New"/>
          <w:sz w:val="20"/>
          <w:szCs w:val="20"/>
        </w:rPr>
        <w:t xml:space="preserve">data=design, </w:t>
      </w:r>
    </w:p>
    <w:p w14:paraId="65366544"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lastRenderedPageBreak/>
        <w:tab/>
      </w:r>
      <w:r w:rsidRPr="00C538FE">
        <w:rPr>
          <w:rFonts w:ascii="Courier New" w:hAnsi="Courier New" w:cs="Courier New"/>
          <w:sz w:val="20"/>
          <w:szCs w:val="20"/>
        </w:rPr>
        <w:tab/>
        <w:t xml:space="preserve">  model=</w:t>
      </w:r>
      <w:proofErr w:type="gramStart"/>
      <w:r w:rsidRPr="00C538FE">
        <w:rPr>
          <w:rFonts w:ascii="Courier New" w:hAnsi="Courier New" w:cs="Courier New"/>
          <w:sz w:val="20"/>
          <w:szCs w:val="20"/>
        </w:rPr>
        <w:t>class(</w:t>
      </w:r>
      <w:proofErr w:type="gramEnd"/>
      <w:r w:rsidRPr="00C538FE">
        <w:rPr>
          <w:rFonts w:ascii="Courier New" w:hAnsi="Courier New" w:cs="Courier New"/>
          <w:sz w:val="20"/>
          <w:szCs w:val="20"/>
        </w:rPr>
        <w:t xml:space="preserve">x1 x2 x3 x4 x5 x6 / standorth), </w:t>
      </w:r>
    </w:p>
    <w:p w14:paraId="72D7C043"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ab/>
      </w:r>
      <w:r w:rsidRPr="00C538FE">
        <w:rPr>
          <w:rFonts w:ascii="Courier New" w:hAnsi="Courier New" w:cs="Courier New"/>
          <w:sz w:val="20"/>
          <w:szCs w:val="20"/>
        </w:rPr>
        <w:tab/>
        <w:t xml:space="preserve">  nsets=4, flags=3,</w:t>
      </w:r>
    </w:p>
    <w:p w14:paraId="59F7AD05"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          seed=23843, maxiter=30, options=relative, beta=zero</w:t>
      </w:r>
      <w:proofErr w:type="gramStart"/>
      <w:r w:rsidRPr="00C538FE">
        <w:rPr>
          <w:rFonts w:ascii="Courier New" w:hAnsi="Courier New" w:cs="Courier New"/>
          <w:sz w:val="20"/>
          <w:szCs w:val="20"/>
        </w:rPr>
        <w:t>);</w:t>
      </w:r>
      <w:proofErr w:type="gramEnd"/>
    </w:p>
    <w:p w14:paraId="0DB57B33" w14:textId="77777777" w:rsidR="006A46F5" w:rsidRPr="00C538FE" w:rsidRDefault="006A46F5" w:rsidP="006A46F5">
      <w:pPr>
        <w:spacing w:line="240" w:lineRule="auto"/>
        <w:rPr>
          <w:rFonts w:ascii="Courier New" w:hAnsi="Courier New" w:cs="Courier New"/>
          <w:sz w:val="20"/>
          <w:szCs w:val="20"/>
        </w:rPr>
      </w:pPr>
    </w:p>
    <w:p w14:paraId="064419F7"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/*Allocating the 12 vignettes to 12 coice sets, each with 3 alternatives*/          </w:t>
      </w:r>
    </w:p>
    <w:p w14:paraId="7DA4C250"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w:t>
      </w:r>
      <w:proofErr w:type="gramStart"/>
      <w:r w:rsidRPr="00C538FE">
        <w:rPr>
          <w:rFonts w:ascii="Courier New" w:hAnsi="Courier New" w:cs="Courier New"/>
          <w:sz w:val="20"/>
          <w:szCs w:val="20"/>
        </w:rPr>
        <w:t>choiceff(</w:t>
      </w:r>
      <w:proofErr w:type="gramEnd"/>
      <w:r w:rsidRPr="00C538FE">
        <w:rPr>
          <w:rFonts w:ascii="Courier New" w:hAnsi="Courier New" w:cs="Courier New"/>
          <w:sz w:val="20"/>
          <w:szCs w:val="20"/>
        </w:rPr>
        <w:t xml:space="preserve">data=design, </w:t>
      </w:r>
    </w:p>
    <w:p w14:paraId="34BF6FFF" w14:textId="53781396" w:rsidR="006A46F5" w:rsidRPr="00C538FE" w:rsidRDefault="00240EDE" w:rsidP="006A46F5">
      <w:pPr>
        <w:spacing w:line="240" w:lineRule="auto"/>
        <w:rPr>
          <w:rFonts w:ascii="Courier New" w:hAnsi="Courier New" w:cs="Courier New"/>
          <w:sz w:val="20"/>
          <w:szCs w:val="20"/>
        </w:rPr>
      </w:pPr>
      <w:r w:rsidRPr="00C538FE">
        <w:rPr>
          <w:rFonts w:ascii="Courier New" w:hAnsi="Courier New" w:cs="Courier New"/>
          <w:sz w:val="20"/>
          <w:szCs w:val="20"/>
        </w:rPr>
        <w:tab/>
      </w:r>
      <w:r w:rsidRPr="00C538FE">
        <w:rPr>
          <w:rFonts w:ascii="Courier New" w:hAnsi="Courier New" w:cs="Courier New"/>
          <w:sz w:val="20"/>
          <w:szCs w:val="20"/>
        </w:rPr>
        <w:tab/>
      </w:r>
      <w:r w:rsidR="006A46F5" w:rsidRPr="00C538FE">
        <w:rPr>
          <w:rFonts w:ascii="Courier New" w:hAnsi="Courier New" w:cs="Courier New"/>
          <w:sz w:val="20"/>
          <w:szCs w:val="20"/>
        </w:rPr>
        <w:t>model=</w:t>
      </w:r>
      <w:proofErr w:type="gramStart"/>
      <w:r w:rsidR="006A46F5" w:rsidRPr="00C538FE">
        <w:rPr>
          <w:rFonts w:ascii="Courier New" w:hAnsi="Courier New" w:cs="Courier New"/>
          <w:sz w:val="20"/>
          <w:szCs w:val="20"/>
        </w:rPr>
        <w:t>class(</w:t>
      </w:r>
      <w:proofErr w:type="gramEnd"/>
      <w:r w:rsidR="006A46F5" w:rsidRPr="00C538FE">
        <w:rPr>
          <w:rFonts w:ascii="Courier New" w:hAnsi="Courier New" w:cs="Courier New"/>
          <w:sz w:val="20"/>
          <w:szCs w:val="20"/>
        </w:rPr>
        <w:t xml:space="preserve">x1 x2 x3 x4 x5 x6 / standorth), </w:t>
      </w:r>
    </w:p>
    <w:p w14:paraId="2F386A12" w14:textId="1CE0BFE0" w:rsidR="006A46F5" w:rsidRPr="00C538FE" w:rsidRDefault="00240EDE" w:rsidP="006A46F5">
      <w:pPr>
        <w:spacing w:line="240" w:lineRule="auto"/>
        <w:rPr>
          <w:rFonts w:ascii="Courier New" w:hAnsi="Courier New" w:cs="Courier New"/>
          <w:sz w:val="20"/>
          <w:szCs w:val="20"/>
        </w:rPr>
      </w:pPr>
      <w:r w:rsidRPr="00C538FE">
        <w:rPr>
          <w:rFonts w:ascii="Courier New" w:hAnsi="Courier New" w:cs="Courier New"/>
          <w:sz w:val="20"/>
          <w:szCs w:val="20"/>
        </w:rPr>
        <w:tab/>
      </w:r>
      <w:r w:rsidRPr="00C538FE">
        <w:rPr>
          <w:rFonts w:ascii="Courier New" w:hAnsi="Courier New" w:cs="Courier New"/>
          <w:sz w:val="20"/>
          <w:szCs w:val="20"/>
        </w:rPr>
        <w:tab/>
      </w:r>
      <w:r w:rsidR="006A46F5" w:rsidRPr="00C538FE">
        <w:rPr>
          <w:rFonts w:ascii="Courier New" w:hAnsi="Courier New" w:cs="Courier New"/>
          <w:sz w:val="20"/>
          <w:szCs w:val="20"/>
        </w:rPr>
        <w:t>nsets=12, flags=3,</w:t>
      </w:r>
    </w:p>
    <w:p w14:paraId="224A059D" w14:textId="0D921B1C" w:rsidR="006A46F5" w:rsidRPr="00C538FE" w:rsidRDefault="006A46F5" w:rsidP="00240EDE">
      <w:pPr>
        <w:spacing w:line="240" w:lineRule="auto"/>
        <w:ind w:left="1440" w:firstLine="15"/>
        <w:rPr>
          <w:rFonts w:ascii="Courier New" w:hAnsi="Courier New" w:cs="Courier New"/>
          <w:sz w:val="20"/>
          <w:szCs w:val="20"/>
        </w:rPr>
      </w:pPr>
      <w:r w:rsidRPr="00C538FE">
        <w:rPr>
          <w:rFonts w:ascii="Courier New" w:hAnsi="Courier New" w:cs="Courier New"/>
          <w:sz w:val="20"/>
          <w:szCs w:val="20"/>
        </w:rPr>
        <w:t>seed=23843, maxiter=30, options=</w:t>
      </w:r>
      <w:proofErr w:type="gramStart"/>
      <w:r w:rsidRPr="00C538FE">
        <w:rPr>
          <w:rFonts w:ascii="Courier New" w:hAnsi="Courier New" w:cs="Courier New"/>
          <w:sz w:val="20"/>
          <w:szCs w:val="20"/>
        </w:rPr>
        <w:t xml:space="preserve">relative, </w:t>
      </w:r>
      <w:r w:rsidR="00240EDE" w:rsidRPr="00C538FE">
        <w:rPr>
          <w:rFonts w:ascii="Courier New" w:hAnsi="Courier New" w:cs="Courier New"/>
          <w:sz w:val="20"/>
          <w:szCs w:val="20"/>
        </w:rPr>
        <w:t xml:space="preserve">  </w:t>
      </w:r>
      <w:proofErr w:type="gramEnd"/>
      <w:r w:rsidRPr="00C538FE">
        <w:rPr>
          <w:rFonts w:ascii="Courier New" w:hAnsi="Courier New" w:cs="Courier New"/>
          <w:sz w:val="20"/>
          <w:szCs w:val="20"/>
        </w:rPr>
        <w:t>beta=zero);</w:t>
      </w:r>
    </w:p>
    <w:p w14:paraId="0CC6200B" w14:textId="77777777" w:rsidR="006A46F5" w:rsidRPr="00C538FE" w:rsidRDefault="006A46F5" w:rsidP="006A46F5">
      <w:pPr>
        <w:spacing w:line="240" w:lineRule="auto"/>
        <w:rPr>
          <w:rFonts w:ascii="Courier New" w:hAnsi="Courier New" w:cs="Courier New"/>
          <w:sz w:val="20"/>
          <w:szCs w:val="20"/>
        </w:rPr>
      </w:pPr>
    </w:p>
    <w:p w14:paraId="27C80ED4"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 5. Block to </w:t>
      </w:r>
      <w:proofErr w:type="gramStart"/>
      <w:r w:rsidRPr="00C538FE">
        <w:rPr>
          <w:rFonts w:ascii="Courier New" w:hAnsi="Courier New" w:cs="Courier New"/>
          <w:sz w:val="20"/>
          <w:szCs w:val="20"/>
        </w:rPr>
        <w:t>decks;</w:t>
      </w:r>
      <w:proofErr w:type="gramEnd"/>
      <w:r w:rsidRPr="00C538FE">
        <w:rPr>
          <w:rFonts w:ascii="Courier New" w:hAnsi="Courier New" w:cs="Courier New"/>
          <w:sz w:val="20"/>
          <w:szCs w:val="20"/>
        </w:rPr>
        <w:t xml:space="preserve">    </w:t>
      </w:r>
    </w:p>
    <w:p w14:paraId="40EDA3C5"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    </w:t>
      </w:r>
    </w:p>
    <w:p w14:paraId="77B0A4B7"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/*Blocking the 12 choice sets to 2 decks*/</w:t>
      </w:r>
    </w:p>
    <w:p w14:paraId="4EABECC0"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w:t>
      </w:r>
      <w:proofErr w:type="gramStart"/>
      <w:r w:rsidRPr="00C538FE">
        <w:rPr>
          <w:rFonts w:ascii="Courier New" w:hAnsi="Courier New" w:cs="Courier New"/>
          <w:sz w:val="20"/>
          <w:szCs w:val="20"/>
        </w:rPr>
        <w:t>mktblock(</w:t>
      </w:r>
      <w:proofErr w:type="gramEnd"/>
      <w:r w:rsidRPr="00C538FE">
        <w:rPr>
          <w:rFonts w:ascii="Courier New" w:hAnsi="Courier New" w:cs="Courier New"/>
          <w:sz w:val="20"/>
          <w:szCs w:val="20"/>
        </w:rPr>
        <w:t xml:space="preserve">data=best, nalts=3, nblocks=2, factors=x1-x6, </w:t>
      </w:r>
    </w:p>
    <w:p w14:paraId="34A66DB9" w14:textId="1DBC0CAB" w:rsidR="006A46F5" w:rsidRPr="00C538FE" w:rsidRDefault="00240EDE" w:rsidP="006A46F5">
      <w:pPr>
        <w:spacing w:line="240" w:lineRule="auto"/>
        <w:rPr>
          <w:rFonts w:ascii="Courier New" w:hAnsi="Courier New" w:cs="Courier New"/>
          <w:sz w:val="20"/>
          <w:szCs w:val="20"/>
        </w:rPr>
      </w:pPr>
      <w:r w:rsidRPr="00C538FE">
        <w:rPr>
          <w:rFonts w:ascii="Courier New" w:hAnsi="Courier New" w:cs="Courier New"/>
          <w:sz w:val="20"/>
          <w:szCs w:val="20"/>
        </w:rPr>
        <w:tab/>
      </w:r>
      <w:r w:rsidRPr="00C538FE">
        <w:rPr>
          <w:rFonts w:ascii="Courier New" w:hAnsi="Courier New" w:cs="Courier New"/>
          <w:sz w:val="20"/>
          <w:szCs w:val="20"/>
        </w:rPr>
        <w:tab/>
      </w:r>
      <w:r w:rsidR="006A46F5" w:rsidRPr="00C538FE">
        <w:rPr>
          <w:rFonts w:ascii="Courier New" w:hAnsi="Courier New" w:cs="Courier New"/>
          <w:sz w:val="20"/>
          <w:szCs w:val="20"/>
        </w:rPr>
        <w:t>out=blocked, outr=blockedr, seed=472</w:t>
      </w:r>
      <w:proofErr w:type="gramStart"/>
      <w:r w:rsidR="006A46F5" w:rsidRPr="00C538FE">
        <w:rPr>
          <w:rFonts w:ascii="Courier New" w:hAnsi="Courier New" w:cs="Courier New"/>
          <w:sz w:val="20"/>
          <w:szCs w:val="20"/>
        </w:rPr>
        <w:t>);</w:t>
      </w:r>
      <w:proofErr w:type="gramEnd"/>
    </w:p>
    <w:p w14:paraId="6FCC223A" w14:textId="77777777" w:rsidR="006A46F5" w:rsidRPr="00C538FE" w:rsidRDefault="006A46F5" w:rsidP="006A46F5">
      <w:pPr>
        <w:spacing w:line="240" w:lineRule="auto"/>
        <w:rPr>
          <w:rFonts w:ascii="Courier New" w:hAnsi="Courier New" w:cs="Courier New"/>
          <w:sz w:val="20"/>
          <w:szCs w:val="20"/>
        </w:rPr>
      </w:pPr>
    </w:p>
    <w:p w14:paraId="054A0AFA"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/*Have a look at the choice sets*/</w:t>
      </w:r>
    </w:p>
    <w:p w14:paraId="0493CEB3" w14:textId="77777777" w:rsidR="006A46F5" w:rsidRPr="00C538FE" w:rsidRDefault="006A46F5" w:rsidP="006A46F5">
      <w:pPr>
        <w:spacing w:line="240" w:lineRule="auto"/>
        <w:rPr>
          <w:rFonts w:ascii="Courier New" w:hAnsi="Courier New" w:cs="Courier New"/>
          <w:sz w:val="20"/>
          <w:szCs w:val="20"/>
        </w:rPr>
      </w:pPr>
    </w:p>
    <w:p w14:paraId="356D4D25" w14:textId="77777777" w:rsidR="006A46F5" w:rsidRPr="00C538FE" w:rsidRDefault="006A46F5" w:rsidP="006A46F5">
      <w:pPr>
        <w:spacing w:line="240" w:lineRule="auto"/>
        <w:rPr>
          <w:rFonts w:ascii="Courier New" w:hAnsi="Courier New" w:cs="Courier New"/>
          <w:sz w:val="20"/>
          <w:szCs w:val="20"/>
        </w:rPr>
      </w:pPr>
    </w:p>
    <w:p w14:paraId="3D354D0C"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*6. Export for further use (in Stata, etc.</w:t>
      </w:r>
      <w:proofErr w:type="gramStart"/>
      <w:r w:rsidRPr="00C538FE">
        <w:rPr>
          <w:rFonts w:ascii="Courier New" w:hAnsi="Courier New" w:cs="Courier New"/>
          <w:sz w:val="20"/>
          <w:szCs w:val="20"/>
        </w:rPr>
        <w:t>);</w:t>
      </w:r>
      <w:proofErr w:type="gramEnd"/>
    </w:p>
    <w:p w14:paraId="40D99F93"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proc print data=blocked; </w:t>
      </w:r>
      <w:proofErr w:type="gramStart"/>
      <w:r w:rsidRPr="00C538FE">
        <w:rPr>
          <w:rFonts w:ascii="Courier New" w:hAnsi="Courier New" w:cs="Courier New"/>
          <w:sz w:val="20"/>
          <w:szCs w:val="20"/>
        </w:rPr>
        <w:t>run;</w:t>
      </w:r>
      <w:proofErr w:type="gramEnd"/>
    </w:p>
    <w:p w14:paraId="77CB988D" w14:textId="77777777" w:rsidR="006A46F5" w:rsidRPr="00C538FE" w:rsidRDefault="006A46F5" w:rsidP="006A46F5">
      <w:pPr>
        <w:spacing w:line="240" w:lineRule="auto"/>
        <w:rPr>
          <w:rFonts w:ascii="Courier New" w:hAnsi="Courier New" w:cs="Courier New"/>
          <w:sz w:val="20"/>
          <w:szCs w:val="20"/>
        </w:rPr>
      </w:pPr>
    </w:p>
    <w:p w14:paraId="58A8445E"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PROC EXPORT DATA=blocked</w:t>
      </w:r>
    </w:p>
    <w:p w14:paraId="4A53C0C2" w14:textId="77777777" w:rsidR="006A46F5" w:rsidRPr="00C538FE" w:rsidRDefault="006A46F5" w:rsidP="006A46F5">
      <w:pPr>
        <w:spacing w:line="240" w:lineRule="auto"/>
        <w:rPr>
          <w:rFonts w:ascii="Courier New" w:hAnsi="Courier New" w:cs="Courier New"/>
          <w:sz w:val="20"/>
          <w:szCs w:val="20"/>
        </w:rPr>
      </w:pPr>
      <w:r w:rsidRPr="00C538FE">
        <w:rPr>
          <w:rFonts w:ascii="Courier New" w:hAnsi="Courier New" w:cs="Courier New"/>
          <w:sz w:val="20"/>
          <w:szCs w:val="20"/>
        </w:rPr>
        <w:t xml:space="preserve">            OUTFILE= "/home/u47334465/courses.dta" </w:t>
      </w:r>
    </w:p>
    <w:p w14:paraId="0A16C0ED" w14:textId="77777777" w:rsidR="006A46F5" w:rsidRPr="00986549" w:rsidRDefault="006A46F5" w:rsidP="006A46F5">
      <w:pPr>
        <w:spacing w:line="240" w:lineRule="auto"/>
        <w:rPr>
          <w:rFonts w:ascii="Courier New" w:hAnsi="Courier New" w:cs="Courier New"/>
          <w:sz w:val="20"/>
          <w:szCs w:val="20"/>
          <w:lang w:val="it-CH"/>
        </w:rPr>
      </w:pPr>
      <w:r w:rsidRPr="00C538FE">
        <w:rPr>
          <w:rFonts w:ascii="Courier New" w:hAnsi="Courier New" w:cs="Courier New"/>
          <w:sz w:val="20"/>
          <w:szCs w:val="20"/>
        </w:rPr>
        <w:t xml:space="preserve">            </w:t>
      </w:r>
      <w:r w:rsidRPr="00986549">
        <w:rPr>
          <w:rFonts w:ascii="Courier New" w:hAnsi="Courier New" w:cs="Courier New"/>
          <w:sz w:val="20"/>
          <w:szCs w:val="20"/>
          <w:lang w:val="it-CH"/>
        </w:rPr>
        <w:t>DBMS=STATA REPLACE;</w:t>
      </w:r>
    </w:p>
    <w:p w14:paraId="09180CFC" w14:textId="25F3ED89" w:rsidR="006A46F5" w:rsidRPr="00986549" w:rsidRDefault="006A46F5" w:rsidP="006A46F5">
      <w:pPr>
        <w:spacing w:line="240" w:lineRule="auto"/>
        <w:rPr>
          <w:rFonts w:ascii="Courier New" w:hAnsi="Courier New" w:cs="Courier New"/>
          <w:sz w:val="20"/>
          <w:szCs w:val="20"/>
          <w:lang w:val="it-CH"/>
        </w:rPr>
      </w:pPr>
      <w:r w:rsidRPr="00986549">
        <w:rPr>
          <w:rFonts w:ascii="Courier New" w:hAnsi="Courier New" w:cs="Courier New"/>
          <w:sz w:val="20"/>
          <w:szCs w:val="20"/>
          <w:lang w:val="it-CH"/>
        </w:rPr>
        <w:t>RUN;</w:t>
      </w:r>
    </w:p>
    <w:p w14:paraId="4D31E42C" w14:textId="77777777" w:rsidR="00546E9F" w:rsidRPr="00986549" w:rsidRDefault="00546E9F" w:rsidP="00482588">
      <w:pPr>
        <w:rPr>
          <w:sz w:val="20"/>
          <w:szCs w:val="20"/>
          <w:lang w:val="it-CH"/>
        </w:rPr>
      </w:pPr>
    </w:p>
    <w:p w14:paraId="3EA19E24" w14:textId="77777777" w:rsidR="00546E9F" w:rsidRPr="00986549" w:rsidRDefault="00546E9F" w:rsidP="00482588">
      <w:pPr>
        <w:rPr>
          <w:sz w:val="20"/>
          <w:szCs w:val="20"/>
          <w:lang w:val="it-CH"/>
        </w:rPr>
      </w:pPr>
    </w:p>
    <w:p w14:paraId="6D226EA1" w14:textId="77777777" w:rsidR="00546E9F" w:rsidRPr="00986549" w:rsidRDefault="00546E9F" w:rsidP="00482588">
      <w:pPr>
        <w:rPr>
          <w:lang w:val="it-CH"/>
        </w:rPr>
      </w:pPr>
      <w:r w:rsidRPr="00986549">
        <w:rPr>
          <w:lang w:val="it-CH"/>
        </w:rPr>
        <w:t>Stata Code:</w:t>
      </w:r>
    </w:p>
    <w:p w14:paraId="4CB5DA72"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w:t>
      </w:r>
    </w:p>
    <w:p w14:paraId="778A1962"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Course choice    ***</w:t>
      </w:r>
    </w:p>
    <w:p w14:paraId="07FCB9DE"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w:t>
      </w:r>
    </w:p>
    <w:p w14:paraId="05733778" w14:textId="77777777" w:rsidR="00546E9F" w:rsidRPr="00546E9F" w:rsidRDefault="00546E9F" w:rsidP="00546E9F">
      <w:pPr>
        <w:spacing w:line="240" w:lineRule="auto"/>
        <w:rPr>
          <w:rFonts w:ascii="Courier New" w:hAnsi="Courier New" w:cs="Courier New"/>
          <w:sz w:val="20"/>
          <w:szCs w:val="20"/>
        </w:rPr>
      </w:pPr>
    </w:p>
    <w:p w14:paraId="3023A473"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set seed </w:t>
      </w:r>
      <w:proofErr w:type="gramStart"/>
      <w:r w:rsidRPr="00546E9F">
        <w:rPr>
          <w:rFonts w:ascii="Courier New" w:hAnsi="Courier New" w:cs="Courier New"/>
          <w:sz w:val="20"/>
          <w:szCs w:val="20"/>
        </w:rPr>
        <w:t>14582</w:t>
      </w:r>
      <w:proofErr w:type="gramEnd"/>
    </w:p>
    <w:p w14:paraId="6268AFE9" w14:textId="77777777" w:rsidR="00546E9F" w:rsidRPr="00546E9F" w:rsidRDefault="00546E9F" w:rsidP="00546E9F">
      <w:pPr>
        <w:spacing w:line="240" w:lineRule="auto"/>
        <w:rPr>
          <w:rFonts w:ascii="Courier New" w:hAnsi="Courier New" w:cs="Courier New"/>
          <w:sz w:val="20"/>
          <w:szCs w:val="20"/>
        </w:rPr>
      </w:pPr>
    </w:p>
    <w:p w14:paraId="65315934"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*1. Load the data from </w:t>
      </w:r>
      <w:proofErr w:type="gramStart"/>
      <w:r w:rsidRPr="00546E9F">
        <w:rPr>
          <w:rFonts w:ascii="Courier New" w:hAnsi="Courier New" w:cs="Courier New"/>
          <w:sz w:val="20"/>
          <w:szCs w:val="20"/>
        </w:rPr>
        <w:t>SAS</w:t>
      </w:r>
      <w:proofErr w:type="gramEnd"/>
    </w:p>
    <w:p w14:paraId="31381EBF"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clear</w:t>
      </w:r>
    </w:p>
    <w:p w14:paraId="51004CB8" w14:textId="76F0329F"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cd "</w:t>
      </w:r>
      <w:r>
        <w:rPr>
          <w:rFonts w:ascii="Courier New" w:hAnsi="Courier New" w:cs="Courier New"/>
          <w:sz w:val="20"/>
          <w:szCs w:val="20"/>
        </w:rPr>
        <w:t>…</w:t>
      </w:r>
      <w:r w:rsidRPr="00546E9F">
        <w:rPr>
          <w:rFonts w:ascii="Courier New" w:hAnsi="Courier New" w:cs="Courier New"/>
          <w:sz w:val="20"/>
          <w:szCs w:val="20"/>
        </w:rPr>
        <w:t>"</w:t>
      </w:r>
    </w:p>
    <w:p w14:paraId="138C05B0"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use "courses.dta" </w:t>
      </w:r>
    </w:p>
    <w:p w14:paraId="7DC2F86A" w14:textId="77777777" w:rsidR="00546E9F" w:rsidRPr="00546E9F" w:rsidRDefault="00546E9F" w:rsidP="00546E9F">
      <w:pPr>
        <w:spacing w:line="240" w:lineRule="auto"/>
        <w:rPr>
          <w:rFonts w:ascii="Courier New" w:hAnsi="Courier New" w:cs="Courier New"/>
          <w:sz w:val="20"/>
          <w:szCs w:val="20"/>
        </w:rPr>
      </w:pPr>
    </w:p>
    <w:p w14:paraId="3BC105A6" w14:textId="77777777" w:rsidR="00546E9F" w:rsidRPr="00546E9F" w:rsidRDefault="00546E9F" w:rsidP="00546E9F">
      <w:pPr>
        <w:spacing w:line="240" w:lineRule="auto"/>
        <w:rPr>
          <w:rFonts w:ascii="Courier New" w:hAnsi="Courier New" w:cs="Courier New"/>
          <w:sz w:val="20"/>
          <w:szCs w:val="20"/>
        </w:rPr>
      </w:pPr>
    </w:p>
    <w:p w14:paraId="770296FB"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*2. Rename the vignette </w:t>
      </w:r>
      <w:proofErr w:type="gramStart"/>
      <w:r w:rsidRPr="00546E9F">
        <w:rPr>
          <w:rFonts w:ascii="Courier New" w:hAnsi="Courier New" w:cs="Courier New"/>
          <w:sz w:val="20"/>
          <w:szCs w:val="20"/>
        </w:rPr>
        <w:t>dimensions</w:t>
      </w:r>
      <w:proofErr w:type="gramEnd"/>
    </w:p>
    <w:p w14:paraId="396707AE"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rename (x1 x2 x3 x4 x5 x6) (ects prerequisites schedule assessments organization mixedgroup) </w:t>
      </w:r>
    </w:p>
    <w:p w14:paraId="409E78A6"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 </w:t>
      </w:r>
    </w:p>
    <w:p w14:paraId="1A875B5D"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*3. Label values (levels of the dimensions)</w:t>
      </w:r>
    </w:p>
    <w:p w14:paraId="55C8B735"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label def ects_l 1 "3 ECTS" 2 "6 </w:t>
      </w:r>
      <w:proofErr w:type="gramStart"/>
      <w:r w:rsidRPr="00546E9F">
        <w:rPr>
          <w:rFonts w:ascii="Courier New" w:hAnsi="Courier New" w:cs="Courier New"/>
          <w:sz w:val="20"/>
          <w:szCs w:val="20"/>
        </w:rPr>
        <w:t>ECTS"</w:t>
      </w:r>
      <w:proofErr w:type="gramEnd"/>
    </w:p>
    <w:p w14:paraId="10293D7B"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label values ects ects_</w:t>
      </w:r>
      <w:proofErr w:type="gramStart"/>
      <w:r w:rsidRPr="00546E9F">
        <w:rPr>
          <w:rFonts w:ascii="Courier New" w:hAnsi="Courier New" w:cs="Courier New"/>
          <w:sz w:val="20"/>
          <w:szCs w:val="20"/>
        </w:rPr>
        <w:t>l</w:t>
      </w:r>
      <w:proofErr w:type="gramEnd"/>
    </w:p>
    <w:p w14:paraId="19284744" w14:textId="77777777" w:rsidR="00546E9F" w:rsidRPr="00546E9F" w:rsidRDefault="00546E9F" w:rsidP="00546E9F">
      <w:pPr>
        <w:spacing w:line="240" w:lineRule="auto"/>
        <w:rPr>
          <w:rFonts w:ascii="Courier New" w:hAnsi="Courier New" w:cs="Courier New"/>
          <w:sz w:val="20"/>
          <w:szCs w:val="20"/>
        </w:rPr>
      </w:pPr>
    </w:p>
    <w:p w14:paraId="3942BC4B"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label def prerequisites_l ///</w:t>
      </w:r>
    </w:p>
    <w:p w14:paraId="503E52C0"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ab/>
        <w:t>1 "none" ///</w:t>
      </w:r>
    </w:p>
    <w:p w14:paraId="01F970DC"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ab/>
        <w:t>2 "introductory statistics" ///</w:t>
      </w:r>
    </w:p>
    <w:p w14:paraId="596B6AFB"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ab/>
        <w:t>3 "multivariate statistics"</w:t>
      </w:r>
    </w:p>
    <w:p w14:paraId="08F40ED5"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label values prerequisites prerequisites_</w:t>
      </w:r>
      <w:proofErr w:type="gramStart"/>
      <w:r w:rsidRPr="00546E9F">
        <w:rPr>
          <w:rFonts w:ascii="Courier New" w:hAnsi="Courier New" w:cs="Courier New"/>
          <w:sz w:val="20"/>
          <w:szCs w:val="20"/>
        </w:rPr>
        <w:t>l</w:t>
      </w:r>
      <w:proofErr w:type="gramEnd"/>
    </w:p>
    <w:p w14:paraId="15E9BE39" w14:textId="77777777" w:rsidR="00546E9F" w:rsidRPr="00546E9F" w:rsidRDefault="00546E9F" w:rsidP="00546E9F">
      <w:pPr>
        <w:spacing w:line="240" w:lineRule="auto"/>
        <w:rPr>
          <w:rFonts w:ascii="Courier New" w:hAnsi="Courier New" w:cs="Courier New"/>
          <w:sz w:val="20"/>
          <w:szCs w:val="20"/>
        </w:rPr>
      </w:pPr>
    </w:p>
    <w:p w14:paraId="43335711"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label def schedule_l 1 "two blocks, FR-SA, 9 a.m. - 5 p.m." 2 "weekly, Monday, 2 - 4 p.m." </w:t>
      </w:r>
    </w:p>
    <w:p w14:paraId="239FF028"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lastRenderedPageBreak/>
        <w:t>label values schedule schedule_</w:t>
      </w:r>
      <w:proofErr w:type="gramStart"/>
      <w:r w:rsidRPr="00546E9F">
        <w:rPr>
          <w:rFonts w:ascii="Courier New" w:hAnsi="Courier New" w:cs="Courier New"/>
          <w:sz w:val="20"/>
          <w:szCs w:val="20"/>
        </w:rPr>
        <w:t>l</w:t>
      </w:r>
      <w:proofErr w:type="gramEnd"/>
    </w:p>
    <w:p w14:paraId="49CD0539" w14:textId="77777777" w:rsidR="00546E9F" w:rsidRPr="00546E9F" w:rsidRDefault="00546E9F" w:rsidP="00546E9F">
      <w:pPr>
        <w:spacing w:line="240" w:lineRule="auto"/>
        <w:rPr>
          <w:rFonts w:ascii="Courier New" w:hAnsi="Courier New" w:cs="Courier New"/>
          <w:sz w:val="20"/>
          <w:szCs w:val="20"/>
        </w:rPr>
      </w:pPr>
    </w:p>
    <w:p w14:paraId="594E3B9D"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label def assessments_l ///</w:t>
      </w:r>
    </w:p>
    <w:p w14:paraId="2951E30F"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ab/>
        <w:t>1 "written exam, end of semester" ///</w:t>
      </w:r>
    </w:p>
    <w:p w14:paraId="458074F0"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ab/>
        <w:t>2 "oral presentation &amp; term paper" ///</w:t>
      </w:r>
    </w:p>
    <w:p w14:paraId="6C1307C2"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ab/>
        <w:t>3 "graded exercises &amp; small project"</w:t>
      </w:r>
    </w:p>
    <w:p w14:paraId="311D7EE2"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label values assessments assessments_</w:t>
      </w:r>
      <w:proofErr w:type="gramStart"/>
      <w:r w:rsidRPr="00546E9F">
        <w:rPr>
          <w:rFonts w:ascii="Courier New" w:hAnsi="Courier New" w:cs="Courier New"/>
          <w:sz w:val="20"/>
          <w:szCs w:val="20"/>
        </w:rPr>
        <w:t>l</w:t>
      </w:r>
      <w:proofErr w:type="gramEnd"/>
    </w:p>
    <w:p w14:paraId="53998309" w14:textId="77777777" w:rsidR="00546E9F" w:rsidRPr="00546E9F" w:rsidRDefault="00546E9F" w:rsidP="00546E9F">
      <w:pPr>
        <w:spacing w:line="240" w:lineRule="auto"/>
        <w:rPr>
          <w:rFonts w:ascii="Courier New" w:hAnsi="Courier New" w:cs="Courier New"/>
          <w:sz w:val="20"/>
          <w:szCs w:val="20"/>
        </w:rPr>
      </w:pPr>
    </w:p>
    <w:p w14:paraId="4344CF6E"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label def organization_l 1 "mostly lectures/presentations" 2 "applied, working on </w:t>
      </w:r>
      <w:proofErr w:type="gramStart"/>
      <w:r w:rsidRPr="00546E9F">
        <w:rPr>
          <w:rFonts w:ascii="Courier New" w:hAnsi="Courier New" w:cs="Courier New"/>
          <w:sz w:val="20"/>
          <w:szCs w:val="20"/>
        </w:rPr>
        <w:t>problems"</w:t>
      </w:r>
      <w:proofErr w:type="gramEnd"/>
    </w:p>
    <w:p w14:paraId="41D67CA9"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label values organization organization_</w:t>
      </w:r>
      <w:proofErr w:type="gramStart"/>
      <w:r w:rsidRPr="00546E9F">
        <w:rPr>
          <w:rFonts w:ascii="Courier New" w:hAnsi="Courier New" w:cs="Courier New"/>
          <w:sz w:val="20"/>
          <w:szCs w:val="20"/>
        </w:rPr>
        <w:t>l</w:t>
      </w:r>
      <w:proofErr w:type="gramEnd"/>
    </w:p>
    <w:p w14:paraId="5C794718" w14:textId="77777777" w:rsidR="00546E9F" w:rsidRPr="00546E9F" w:rsidRDefault="00546E9F" w:rsidP="00546E9F">
      <w:pPr>
        <w:spacing w:line="240" w:lineRule="auto"/>
        <w:rPr>
          <w:rFonts w:ascii="Courier New" w:hAnsi="Courier New" w:cs="Courier New"/>
          <w:sz w:val="20"/>
          <w:szCs w:val="20"/>
        </w:rPr>
      </w:pPr>
    </w:p>
    <w:p w14:paraId="33A94C8B"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label def mixedgroup_l 1 "homogenous (either BA or MA)" 2 "mixed (BA &amp; MA)"</w:t>
      </w:r>
    </w:p>
    <w:p w14:paraId="00EA4EC3"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label values mixedgroup mixedgroup_</w:t>
      </w:r>
      <w:proofErr w:type="gramStart"/>
      <w:r w:rsidRPr="00546E9F">
        <w:rPr>
          <w:rFonts w:ascii="Courier New" w:hAnsi="Courier New" w:cs="Courier New"/>
          <w:sz w:val="20"/>
          <w:szCs w:val="20"/>
        </w:rPr>
        <w:t>l</w:t>
      </w:r>
      <w:proofErr w:type="gramEnd"/>
    </w:p>
    <w:p w14:paraId="37DC2F49" w14:textId="77777777" w:rsidR="00546E9F" w:rsidRPr="00546E9F" w:rsidRDefault="00546E9F" w:rsidP="00546E9F">
      <w:pPr>
        <w:spacing w:line="240" w:lineRule="auto"/>
        <w:rPr>
          <w:rFonts w:ascii="Courier New" w:hAnsi="Courier New" w:cs="Courier New"/>
          <w:sz w:val="20"/>
          <w:szCs w:val="20"/>
        </w:rPr>
      </w:pPr>
    </w:p>
    <w:p w14:paraId="150ECFF3"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*4. Reshape to wide format, first for the three alternatives per choice set, then by choice set</w:t>
      </w:r>
    </w:p>
    <w:p w14:paraId="744C66B4" w14:textId="77777777" w:rsidR="00546E9F" w:rsidRPr="00546E9F" w:rsidRDefault="00546E9F" w:rsidP="00546E9F">
      <w:pPr>
        <w:spacing w:line="240" w:lineRule="auto"/>
        <w:rPr>
          <w:rFonts w:ascii="Courier New" w:hAnsi="Courier New" w:cs="Courier New"/>
          <w:sz w:val="20"/>
          <w:szCs w:val="20"/>
        </w:rPr>
      </w:pPr>
    </w:p>
    <w:p w14:paraId="320D07E5"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Alternatives</w:t>
      </w:r>
    </w:p>
    <w:p w14:paraId="38F4A373"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reshape wide ects prerequisites schedule assessments organization mixedgroup, </w:t>
      </w:r>
      <w:proofErr w:type="gramStart"/>
      <w:r w:rsidRPr="00546E9F">
        <w:rPr>
          <w:rFonts w:ascii="Courier New" w:hAnsi="Courier New" w:cs="Courier New"/>
          <w:sz w:val="20"/>
          <w:szCs w:val="20"/>
        </w:rPr>
        <w:t>i(</w:t>
      </w:r>
      <w:proofErr w:type="gramEnd"/>
      <w:r w:rsidRPr="00546E9F">
        <w:rPr>
          <w:rFonts w:ascii="Courier New" w:hAnsi="Courier New" w:cs="Courier New"/>
          <w:sz w:val="20"/>
          <w:szCs w:val="20"/>
        </w:rPr>
        <w:t>Block Set) j(Alt)</w:t>
      </w:r>
    </w:p>
    <w:p w14:paraId="1C2F42A7" w14:textId="77777777" w:rsidR="00546E9F" w:rsidRPr="00546E9F" w:rsidRDefault="00546E9F" w:rsidP="00546E9F">
      <w:pPr>
        <w:spacing w:line="240" w:lineRule="auto"/>
        <w:rPr>
          <w:rFonts w:ascii="Courier New" w:hAnsi="Courier New" w:cs="Courier New"/>
          <w:sz w:val="20"/>
          <w:szCs w:val="20"/>
        </w:rPr>
      </w:pPr>
    </w:p>
    <w:p w14:paraId="5C1CCC45"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 Choice sets (such that </w:t>
      </w:r>
      <w:proofErr w:type="gramStart"/>
      <w:r w:rsidRPr="00546E9F">
        <w:rPr>
          <w:rFonts w:ascii="Courier New" w:hAnsi="Courier New" w:cs="Courier New"/>
          <w:sz w:val="20"/>
          <w:szCs w:val="20"/>
        </w:rPr>
        <w:t>each individual</w:t>
      </w:r>
      <w:proofErr w:type="gramEnd"/>
      <w:r w:rsidRPr="00546E9F">
        <w:rPr>
          <w:rFonts w:ascii="Courier New" w:hAnsi="Courier New" w:cs="Courier New"/>
          <w:sz w:val="20"/>
          <w:szCs w:val="20"/>
        </w:rPr>
        <w:t xml:space="preserve"> will rate 6)</w:t>
      </w:r>
    </w:p>
    <w:p w14:paraId="57D55778"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reshape wide ects* prerequisites* schedule* assessments* organization* mixedgroup*, i(Block) j(Set)</w:t>
      </w:r>
    </w:p>
    <w:p w14:paraId="2E897FB8" w14:textId="77777777" w:rsidR="00546E9F" w:rsidRPr="00546E9F" w:rsidRDefault="00546E9F" w:rsidP="00546E9F">
      <w:pPr>
        <w:spacing w:line="240" w:lineRule="auto"/>
        <w:rPr>
          <w:rFonts w:ascii="Courier New" w:hAnsi="Courier New" w:cs="Courier New"/>
          <w:sz w:val="20"/>
          <w:szCs w:val="20"/>
        </w:rPr>
      </w:pPr>
    </w:p>
    <w:p w14:paraId="6BF5899C" w14:textId="77777777" w:rsidR="00546E9F" w:rsidRPr="00546E9F" w:rsidRDefault="00546E9F" w:rsidP="00546E9F">
      <w:pPr>
        <w:spacing w:line="240" w:lineRule="auto"/>
        <w:rPr>
          <w:rFonts w:ascii="Courier New" w:hAnsi="Courier New" w:cs="Courier New"/>
          <w:sz w:val="20"/>
          <w:szCs w:val="20"/>
        </w:rPr>
      </w:pPr>
    </w:p>
    <w:p w14:paraId="45AD28B9" w14:textId="77777777" w:rsidR="00546E9F" w:rsidRPr="00546E9F" w:rsidRDefault="00546E9F" w:rsidP="00546E9F">
      <w:pPr>
        <w:spacing w:line="240" w:lineRule="auto"/>
        <w:rPr>
          <w:rFonts w:ascii="Courier New" w:hAnsi="Courier New" w:cs="Courier New"/>
          <w:sz w:val="20"/>
          <w:szCs w:val="20"/>
        </w:rPr>
      </w:pPr>
      <w:r w:rsidRPr="00546E9F">
        <w:rPr>
          <w:rFonts w:ascii="Courier New" w:hAnsi="Courier New" w:cs="Courier New"/>
          <w:sz w:val="20"/>
          <w:szCs w:val="20"/>
        </w:rPr>
        <w:t xml:space="preserve">*5. Expand and reshuffle the choice sets, make an ID for later matching of results with exp. </w:t>
      </w:r>
      <w:proofErr w:type="gramStart"/>
      <w:r w:rsidRPr="00546E9F">
        <w:rPr>
          <w:rFonts w:ascii="Courier New" w:hAnsi="Courier New" w:cs="Courier New"/>
          <w:sz w:val="20"/>
          <w:szCs w:val="20"/>
        </w:rPr>
        <w:t>design</w:t>
      </w:r>
      <w:proofErr w:type="gramEnd"/>
    </w:p>
    <w:p w14:paraId="1F000F36"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 xml:space="preserve">expand 60 </w:t>
      </w:r>
    </w:p>
    <w:p w14:paraId="60544177" w14:textId="77777777" w:rsidR="00546E9F" w:rsidRPr="00397C9F" w:rsidRDefault="00546E9F" w:rsidP="00546E9F">
      <w:pPr>
        <w:spacing w:line="240" w:lineRule="auto"/>
        <w:rPr>
          <w:rFonts w:ascii="Courier New" w:hAnsi="Courier New" w:cs="Courier New"/>
          <w:sz w:val="20"/>
          <w:szCs w:val="20"/>
          <w:lang w:val="pt-PT"/>
        </w:rPr>
      </w:pPr>
    </w:p>
    <w:p w14:paraId="1B604A93"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gen r = runiform()</w:t>
      </w:r>
    </w:p>
    <w:p w14:paraId="5819A2CC"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sort r</w:t>
      </w:r>
    </w:p>
    <w:p w14:paraId="6A874B31"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drop r</w:t>
      </w:r>
    </w:p>
    <w:p w14:paraId="635C83E5" w14:textId="77777777" w:rsidR="00546E9F" w:rsidRPr="00397C9F" w:rsidRDefault="00546E9F" w:rsidP="00546E9F">
      <w:pPr>
        <w:spacing w:line="240" w:lineRule="auto"/>
        <w:rPr>
          <w:rFonts w:ascii="Courier New" w:hAnsi="Courier New" w:cs="Courier New"/>
          <w:sz w:val="20"/>
          <w:szCs w:val="20"/>
          <w:lang w:val="pt-PT"/>
        </w:rPr>
      </w:pPr>
    </w:p>
    <w:p w14:paraId="6F3CD403"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gen ID = char(runiformint(65,90)) + ///</w:t>
      </w:r>
    </w:p>
    <w:p w14:paraId="0B9E5F8B"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 xml:space="preserve">    string(runiformint(0,9)) + ///</w:t>
      </w:r>
    </w:p>
    <w:p w14:paraId="55C41310"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 xml:space="preserve">    char(runiformint(65,90)) + ///</w:t>
      </w:r>
    </w:p>
    <w:p w14:paraId="5E1C3629"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 xml:space="preserve">    char(runiformint(65,90)) + ///</w:t>
      </w:r>
    </w:p>
    <w:p w14:paraId="7B56AB91"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 xml:space="preserve">    string(runiformint(0,9))</w:t>
      </w:r>
    </w:p>
    <w:p w14:paraId="4700D05D"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fre ID</w:t>
      </w:r>
    </w:p>
    <w:p w14:paraId="05464ED7" w14:textId="77777777" w:rsidR="00546E9F" w:rsidRPr="00397C9F" w:rsidRDefault="00546E9F" w:rsidP="00546E9F">
      <w:pPr>
        <w:spacing w:line="240" w:lineRule="auto"/>
        <w:rPr>
          <w:rFonts w:ascii="Courier New" w:hAnsi="Courier New" w:cs="Courier New"/>
          <w:sz w:val="20"/>
          <w:szCs w:val="20"/>
          <w:lang w:val="pt-PT"/>
        </w:rPr>
      </w:pPr>
    </w:p>
    <w:p w14:paraId="754B336B"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order ID, before(Block)</w:t>
      </w:r>
    </w:p>
    <w:p w14:paraId="61007B3E" w14:textId="77777777" w:rsidR="00546E9F" w:rsidRPr="00397C9F" w:rsidRDefault="00546E9F" w:rsidP="00546E9F">
      <w:pPr>
        <w:spacing w:line="240" w:lineRule="auto"/>
        <w:rPr>
          <w:rFonts w:ascii="Courier New" w:hAnsi="Courier New" w:cs="Courier New"/>
          <w:sz w:val="20"/>
          <w:szCs w:val="20"/>
          <w:lang w:val="pt-PT"/>
        </w:rPr>
      </w:pPr>
    </w:p>
    <w:p w14:paraId="6A84DE99" w14:textId="77777777" w:rsidR="00546E9F" w:rsidRPr="00397C9F" w:rsidRDefault="00546E9F" w:rsidP="00546E9F">
      <w:pPr>
        <w:spacing w:line="240" w:lineRule="auto"/>
        <w:rPr>
          <w:rFonts w:ascii="Courier New" w:hAnsi="Courier New" w:cs="Courier New"/>
          <w:sz w:val="20"/>
          <w:szCs w:val="20"/>
          <w:lang w:val="pt-PT"/>
        </w:rPr>
      </w:pPr>
      <w:r w:rsidRPr="00397C9F">
        <w:rPr>
          <w:rFonts w:ascii="Courier New" w:hAnsi="Courier New" w:cs="Courier New"/>
          <w:sz w:val="20"/>
          <w:szCs w:val="20"/>
          <w:lang w:val="pt-PT"/>
        </w:rPr>
        <w:t xml:space="preserve">export excel using "course choice.xls", firstrow(variables) replace </w:t>
      </w:r>
    </w:p>
    <w:p w14:paraId="7938CA31" w14:textId="065C9510" w:rsidR="008B38FF" w:rsidRPr="00C538FE" w:rsidRDefault="00546E9F" w:rsidP="00546E9F">
      <w:pPr>
        <w:spacing w:line="240" w:lineRule="auto"/>
        <w:rPr>
          <w:sz w:val="20"/>
          <w:szCs w:val="20"/>
        </w:rPr>
      </w:pPr>
      <w:r w:rsidRPr="00546E9F">
        <w:rPr>
          <w:rFonts w:ascii="Courier New" w:hAnsi="Courier New" w:cs="Courier New"/>
          <w:sz w:val="20"/>
          <w:szCs w:val="20"/>
        </w:rPr>
        <w:t>save "courses_labeled.dta", replace</w:t>
      </w:r>
      <w:r w:rsidR="008B38FF" w:rsidRPr="00C538FE">
        <w:rPr>
          <w:sz w:val="20"/>
          <w:szCs w:val="20"/>
        </w:rPr>
        <w:br w:type="page"/>
      </w:r>
    </w:p>
    <w:p w14:paraId="2C97EB7B" w14:textId="7EC5DCDB" w:rsidR="008B38FF" w:rsidRPr="006B591B" w:rsidRDefault="006B591B" w:rsidP="006B591B">
      <w:pPr>
        <w:pStyle w:val="Heading1"/>
        <w:spacing w:before="0" w:after="0" w:line="480" w:lineRule="auto"/>
        <w:rPr>
          <w:b w:val="0"/>
          <w:bCs w:val="0"/>
        </w:rPr>
      </w:pPr>
      <w:r w:rsidRPr="006B591B">
        <w:rPr>
          <w:b w:val="0"/>
          <w:bCs w:val="0"/>
        </w:rPr>
        <w:lastRenderedPageBreak/>
        <w:t>APPENDIX B</w:t>
      </w:r>
    </w:p>
    <w:p w14:paraId="4F5CE6E7" w14:textId="66EE5F1C" w:rsidR="008B38FF" w:rsidRPr="00C538FE" w:rsidRDefault="00740144" w:rsidP="006B591B">
      <w:r w:rsidRPr="00C538FE">
        <w:t>The following HTML code was used to construct the tabular environment in which the choice experiment was presented to students.</w:t>
      </w:r>
      <w:r w:rsidR="0010082E" w:rsidRPr="00C538FE">
        <w:t xml:space="preserve"> Note that </w:t>
      </w:r>
      <w:r w:rsidR="0010082E" w:rsidRPr="00C538FE">
        <w:rPr>
          <w:rFonts w:ascii="Courier New" w:hAnsi="Courier New" w:cs="Courier New"/>
          <w:sz w:val="20"/>
          <w:szCs w:val="20"/>
        </w:rPr>
        <w:t>c_0001, c_0002,</w:t>
      </w:r>
      <w:r w:rsidR="0010082E" w:rsidRPr="00C538FE">
        <w:t xml:space="preserve"> etc. are the</w:t>
      </w:r>
      <w:r w:rsidR="00E003D6" w:rsidRPr="00C538FE">
        <w:t xml:space="preserve"> placeholders (variables) for the</w:t>
      </w:r>
      <w:r w:rsidR="0010082E" w:rsidRPr="00C538FE">
        <w:t xml:space="preserve"> </w:t>
      </w:r>
      <w:r w:rsidR="00E003D6" w:rsidRPr="00C538FE">
        <w:t>experimentally altered dimensions.</w:t>
      </w:r>
    </w:p>
    <w:p w14:paraId="262C3DE5" w14:textId="77777777" w:rsidR="001B3DFB" w:rsidRPr="00C538FE" w:rsidRDefault="001B3DFB" w:rsidP="00482588"/>
    <w:p w14:paraId="2E93C93C" w14:textId="6E71D852" w:rsidR="00740144" w:rsidRPr="00C538FE" w:rsidRDefault="00740144" w:rsidP="00482588">
      <w:r w:rsidRPr="00C538FE">
        <w:t>HTML code:</w:t>
      </w:r>
    </w:p>
    <w:p w14:paraId="313D2A65"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&lt;html&gt;</w:t>
      </w:r>
    </w:p>
    <w:p w14:paraId="1290443A"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&lt;head&gt;</w:t>
      </w:r>
    </w:p>
    <w:p w14:paraId="43962F40"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&lt;title&gt;CE&lt;/title&gt;</w:t>
      </w:r>
    </w:p>
    <w:p w14:paraId="739F7D58"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&lt;style type="text/css"&gt; </w:t>
      </w:r>
    </w:p>
    <w:p w14:paraId="489883AB"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&lt;!-- </w:t>
      </w:r>
    </w:p>
    <w:p w14:paraId="1E0003C6"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td {</w:t>
      </w:r>
    </w:p>
    <w:p w14:paraId="019D95CE"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ab/>
        <w:t xml:space="preserve">  text-align: </w:t>
      </w:r>
      <w:proofErr w:type="gramStart"/>
      <w:r w:rsidRPr="00C538FE">
        <w:rPr>
          <w:rFonts w:ascii="Courier New" w:hAnsi="Courier New" w:cs="Courier New"/>
          <w:sz w:val="20"/>
          <w:szCs w:val="20"/>
        </w:rPr>
        <w:t>center;</w:t>
      </w:r>
      <w:proofErr w:type="gramEnd"/>
    </w:p>
    <w:p w14:paraId="1588AF45"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table-</w:t>
      </w:r>
      <w:proofErr w:type="gramStart"/>
      <w:r w:rsidRPr="00C538FE">
        <w:rPr>
          <w:rFonts w:ascii="Courier New" w:hAnsi="Courier New" w:cs="Courier New"/>
          <w:sz w:val="20"/>
          <w:szCs w:val="20"/>
        </w:rPr>
        <w:t>layout:fixed</w:t>
      </w:r>
      <w:proofErr w:type="gramEnd"/>
      <w:r w:rsidRPr="00C538FE">
        <w:rPr>
          <w:rFonts w:ascii="Courier New" w:hAnsi="Courier New" w:cs="Courier New"/>
          <w:sz w:val="20"/>
          <w:szCs w:val="20"/>
        </w:rPr>
        <w:t>;</w:t>
      </w:r>
    </w:p>
    <w:p w14:paraId="37B89CB8"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border-collapse: </w:t>
      </w:r>
      <w:proofErr w:type="gramStart"/>
      <w:r w:rsidRPr="00C538FE">
        <w:rPr>
          <w:rFonts w:ascii="Courier New" w:hAnsi="Courier New" w:cs="Courier New"/>
          <w:sz w:val="20"/>
          <w:szCs w:val="20"/>
        </w:rPr>
        <w:t>collapse;</w:t>
      </w:r>
      <w:proofErr w:type="gramEnd"/>
    </w:p>
    <w:p w14:paraId="40611C18"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
    <w:p w14:paraId="687F8D66"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
    <w:p w14:paraId="0060633E" w14:textId="77777777" w:rsidR="00036112" w:rsidRPr="00C538FE" w:rsidRDefault="00036112" w:rsidP="00036112">
      <w:pPr>
        <w:spacing w:line="240" w:lineRule="auto"/>
        <w:rPr>
          <w:rFonts w:ascii="Courier New" w:hAnsi="Courier New" w:cs="Courier New"/>
          <w:sz w:val="20"/>
          <w:szCs w:val="20"/>
        </w:rPr>
      </w:pPr>
    </w:p>
    <w:p w14:paraId="0CCBE531"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roofErr w:type="gramStart"/>
      <w:r w:rsidRPr="00C538FE">
        <w:rPr>
          <w:rFonts w:ascii="Courier New" w:hAnsi="Courier New" w:cs="Courier New"/>
          <w:sz w:val="20"/>
          <w:szCs w:val="20"/>
        </w:rPr>
        <w:t>.center</w:t>
      </w:r>
      <w:proofErr w:type="gramEnd"/>
      <w:r w:rsidRPr="00C538FE">
        <w:rPr>
          <w:rFonts w:ascii="Courier New" w:hAnsi="Courier New" w:cs="Courier New"/>
          <w:sz w:val="20"/>
          <w:szCs w:val="20"/>
        </w:rPr>
        <w:t xml:space="preserve"> {</w:t>
      </w:r>
    </w:p>
    <w:p w14:paraId="05244DF7"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text-</w:t>
      </w:r>
      <w:proofErr w:type="gramStart"/>
      <w:r w:rsidRPr="00C538FE">
        <w:rPr>
          <w:rFonts w:ascii="Courier New" w:hAnsi="Courier New" w:cs="Courier New"/>
          <w:sz w:val="20"/>
          <w:szCs w:val="20"/>
        </w:rPr>
        <w:t>align:center</w:t>
      </w:r>
      <w:proofErr w:type="gramEnd"/>
      <w:r w:rsidRPr="00C538FE">
        <w:rPr>
          <w:rFonts w:ascii="Courier New" w:hAnsi="Courier New" w:cs="Courier New"/>
          <w:sz w:val="20"/>
          <w:szCs w:val="20"/>
        </w:rPr>
        <w:t>;</w:t>
      </w:r>
    </w:p>
    <w:p w14:paraId="5CCFB152"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height: </w:t>
      </w:r>
      <w:proofErr w:type="gramStart"/>
      <w:r w:rsidRPr="00C538FE">
        <w:rPr>
          <w:rFonts w:ascii="Courier New" w:hAnsi="Courier New" w:cs="Courier New"/>
          <w:sz w:val="20"/>
          <w:szCs w:val="20"/>
        </w:rPr>
        <w:t>50px;</w:t>
      </w:r>
      <w:proofErr w:type="gramEnd"/>
    </w:p>
    <w:p w14:paraId="26D27501"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r w:rsidRPr="00C538FE">
        <w:rPr>
          <w:rFonts w:ascii="Courier New" w:hAnsi="Courier New" w:cs="Courier New"/>
          <w:sz w:val="20"/>
          <w:szCs w:val="20"/>
        </w:rPr>
        <w:tab/>
      </w:r>
    </w:p>
    <w:p w14:paraId="72DF6E9E" w14:textId="77777777" w:rsidR="00036112" w:rsidRPr="00C538FE" w:rsidRDefault="00036112" w:rsidP="00036112">
      <w:pPr>
        <w:spacing w:line="240" w:lineRule="auto"/>
        <w:rPr>
          <w:rFonts w:ascii="Courier New" w:hAnsi="Courier New" w:cs="Courier New"/>
          <w:sz w:val="20"/>
          <w:szCs w:val="20"/>
        </w:rPr>
      </w:pPr>
    </w:p>
    <w:p w14:paraId="00A399A4" w14:textId="1FC3B411"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roofErr w:type="gramStart"/>
      <w:r w:rsidRPr="00C538FE">
        <w:rPr>
          <w:rFonts w:ascii="Courier New" w:hAnsi="Courier New" w:cs="Courier New"/>
          <w:sz w:val="20"/>
          <w:szCs w:val="20"/>
        </w:rPr>
        <w:t>.borders</w:t>
      </w:r>
      <w:proofErr w:type="gramEnd"/>
      <w:r w:rsidRPr="00C538FE">
        <w:rPr>
          <w:rFonts w:ascii="Courier New" w:hAnsi="Courier New" w:cs="Courier New"/>
          <w:sz w:val="20"/>
          <w:szCs w:val="20"/>
        </w:rPr>
        <w:t xml:space="preserve"> {</w:t>
      </w:r>
    </w:p>
    <w:p w14:paraId="1F49CDF8"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roofErr w:type="gramStart"/>
      <w:r w:rsidRPr="00C538FE">
        <w:rPr>
          <w:rFonts w:ascii="Courier New" w:hAnsi="Courier New" w:cs="Courier New"/>
          <w:sz w:val="20"/>
          <w:szCs w:val="20"/>
        </w:rPr>
        <w:t>border:thin</w:t>
      </w:r>
      <w:proofErr w:type="gramEnd"/>
      <w:r w:rsidRPr="00C538FE">
        <w:rPr>
          <w:rFonts w:ascii="Courier New" w:hAnsi="Courier New" w:cs="Courier New"/>
          <w:sz w:val="20"/>
          <w:szCs w:val="20"/>
        </w:rPr>
        <w:t xml:space="preserve"> solid silver;</w:t>
      </w:r>
    </w:p>
    <w:p w14:paraId="6D6F6F12"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
    <w:p w14:paraId="6704F1EC" w14:textId="77777777" w:rsidR="00036112" w:rsidRPr="00C538FE" w:rsidRDefault="00036112" w:rsidP="00036112">
      <w:pPr>
        <w:spacing w:line="240" w:lineRule="auto"/>
        <w:rPr>
          <w:rFonts w:ascii="Courier New" w:hAnsi="Courier New" w:cs="Courier New"/>
          <w:sz w:val="20"/>
          <w:szCs w:val="20"/>
        </w:rPr>
      </w:pPr>
    </w:p>
    <w:p w14:paraId="43C1CE04"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th {</w:t>
      </w:r>
    </w:p>
    <w:p w14:paraId="7D093CC7"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ab/>
        <w:t xml:space="preserve">  text-align: </w:t>
      </w:r>
      <w:proofErr w:type="gramStart"/>
      <w:r w:rsidRPr="00C538FE">
        <w:rPr>
          <w:rFonts w:ascii="Courier New" w:hAnsi="Courier New" w:cs="Courier New"/>
          <w:sz w:val="20"/>
          <w:szCs w:val="20"/>
        </w:rPr>
        <w:t>left;</w:t>
      </w:r>
      <w:proofErr w:type="gramEnd"/>
    </w:p>
    <w:p w14:paraId="666D8983"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height: </w:t>
      </w:r>
      <w:proofErr w:type="gramStart"/>
      <w:r w:rsidRPr="00C538FE">
        <w:rPr>
          <w:rFonts w:ascii="Courier New" w:hAnsi="Courier New" w:cs="Courier New"/>
          <w:sz w:val="20"/>
          <w:szCs w:val="20"/>
        </w:rPr>
        <w:t>50px;</w:t>
      </w:r>
      <w:proofErr w:type="gramEnd"/>
    </w:p>
    <w:p w14:paraId="13416419"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roofErr w:type="gramStart"/>
      <w:r w:rsidRPr="00C538FE">
        <w:rPr>
          <w:rFonts w:ascii="Courier New" w:hAnsi="Courier New" w:cs="Courier New"/>
          <w:sz w:val="20"/>
          <w:szCs w:val="20"/>
        </w:rPr>
        <w:t>border:thin</w:t>
      </w:r>
      <w:proofErr w:type="gramEnd"/>
      <w:r w:rsidRPr="00C538FE">
        <w:rPr>
          <w:rFonts w:ascii="Courier New" w:hAnsi="Courier New" w:cs="Courier New"/>
          <w:sz w:val="20"/>
          <w:szCs w:val="20"/>
        </w:rPr>
        <w:t xml:space="preserve"> solid silver;</w:t>
      </w:r>
    </w:p>
    <w:p w14:paraId="4EA9D013"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table-</w:t>
      </w:r>
      <w:proofErr w:type="gramStart"/>
      <w:r w:rsidRPr="00C538FE">
        <w:rPr>
          <w:rFonts w:ascii="Courier New" w:hAnsi="Courier New" w:cs="Courier New"/>
          <w:sz w:val="20"/>
          <w:szCs w:val="20"/>
        </w:rPr>
        <w:t>layout:fixed</w:t>
      </w:r>
      <w:proofErr w:type="gramEnd"/>
      <w:r w:rsidRPr="00C538FE">
        <w:rPr>
          <w:rFonts w:ascii="Courier New" w:hAnsi="Courier New" w:cs="Courier New"/>
          <w:sz w:val="20"/>
          <w:szCs w:val="20"/>
        </w:rPr>
        <w:t>;</w:t>
      </w:r>
    </w:p>
    <w:p w14:paraId="63A03D32"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border-collapse: </w:t>
      </w:r>
      <w:proofErr w:type="gramStart"/>
      <w:r w:rsidRPr="00C538FE">
        <w:rPr>
          <w:rFonts w:ascii="Courier New" w:hAnsi="Courier New" w:cs="Courier New"/>
          <w:sz w:val="20"/>
          <w:szCs w:val="20"/>
        </w:rPr>
        <w:t>collapse;</w:t>
      </w:r>
      <w:proofErr w:type="gramEnd"/>
    </w:p>
    <w:p w14:paraId="15588E45"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
    <w:p w14:paraId="01569E26" w14:textId="77777777" w:rsidR="00036112" w:rsidRPr="00C538FE" w:rsidRDefault="00036112" w:rsidP="00036112">
      <w:pPr>
        <w:spacing w:line="240" w:lineRule="auto"/>
        <w:rPr>
          <w:rFonts w:ascii="Courier New" w:hAnsi="Courier New" w:cs="Courier New"/>
          <w:sz w:val="20"/>
          <w:szCs w:val="20"/>
        </w:rPr>
      </w:pPr>
    </w:p>
    <w:p w14:paraId="72FDCA4E"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
    <w:p w14:paraId="0D46FC84"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
    <w:p w14:paraId="7751FB70"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roofErr w:type="gramStart"/>
      <w:r w:rsidRPr="00C538FE">
        <w:rPr>
          <w:rFonts w:ascii="Courier New" w:hAnsi="Courier New" w:cs="Courier New"/>
          <w:sz w:val="20"/>
          <w:szCs w:val="20"/>
        </w:rPr>
        <w:t>.tablebr</w:t>
      </w:r>
      <w:proofErr w:type="gramEnd"/>
      <w:r w:rsidRPr="00C538FE">
        <w:rPr>
          <w:rFonts w:ascii="Courier New" w:hAnsi="Courier New" w:cs="Courier New"/>
          <w:sz w:val="20"/>
          <w:szCs w:val="20"/>
        </w:rPr>
        <w:t xml:space="preserve"> {</w:t>
      </w:r>
    </w:p>
    <w:p w14:paraId="1F27ED54"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width:</w:t>
      </w:r>
      <w:proofErr w:type="gramStart"/>
      <w:r w:rsidRPr="00C538FE">
        <w:rPr>
          <w:rFonts w:ascii="Courier New" w:hAnsi="Courier New" w:cs="Courier New"/>
          <w:sz w:val="20"/>
          <w:szCs w:val="20"/>
        </w:rPr>
        <w:t>900px;</w:t>
      </w:r>
      <w:proofErr w:type="gramEnd"/>
    </w:p>
    <w:p w14:paraId="59C869E2"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table-</w:t>
      </w:r>
      <w:proofErr w:type="gramStart"/>
      <w:r w:rsidRPr="00C538FE">
        <w:rPr>
          <w:rFonts w:ascii="Courier New" w:hAnsi="Courier New" w:cs="Courier New"/>
          <w:sz w:val="20"/>
          <w:szCs w:val="20"/>
        </w:rPr>
        <w:t>layout:fixed</w:t>
      </w:r>
      <w:proofErr w:type="gramEnd"/>
      <w:r w:rsidRPr="00C538FE">
        <w:rPr>
          <w:rFonts w:ascii="Courier New" w:hAnsi="Courier New" w:cs="Courier New"/>
          <w:sz w:val="20"/>
          <w:szCs w:val="20"/>
        </w:rPr>
        <w:t>;</w:t>
      </w:r>
    </w:p>
    <w:p w14:paraId="7892F00B"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border-collapse: </w:t>
      </w:r>
      <w:proofErr w:type="gramStart"/>
      <w:r w:rsidRPr="00C538FE">
        <w:rPr>
          <w:rFonts w:ascii="Courier New" w:hAnsi="Courier New" w:cs="Courier New"/>
          <w:sz w:val="20"/>
          <w:szCs w:val="20"/>
        </w:rPr>
        <w:t>collapse;</w:t>
      </w:r>
      <w:proofErr w:type="gramEnd"/>
    </w:p>
    <w:p w14:paraId="380FDA3F" w14:textId="77777777" w:rsidR="00036112" w:rsidRPr="00C538FE" w:rsidRDefault="00036112" w:rsidP="00036112">
      <w:pPr>
        <w:spacing w:line="240" w:lineRule="auto"/>
        <w:rPr>
          <w:rFonts w:ascii="Courier New" w:hAnsi="Courier New" w:cs="Courier New"/>
          <w:sz w:val="20"/>
          <w:szCs w:val="20"/>
        </w:rPr>
      </w:pPr>
    </w:p>
    <w:p w14:paraId="53346D4A"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
    <w:p w14:paraId="1D5197E3"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w:t>
      </w:r>
    </w:p>
    <w:p w14:paraId="5E3C976F" w14:textId="77777777" w:rsidR="00036112" w:rsidRPr="00C538FE" w:rsidRDefault="00036112" w:rsidP="00036112">
      <w:pPr>
        <w:spacing w:line="240" w:lineRule="auto"/>
        <w:rPr>
          <w:rFonts w:ascii="Courier New" w:hAnsi="Courier New" w:cs="Courier New"/>
          <w:sz w:val="20"/>
          <w:szCs w:val="20"/>
        </w:rPr>
      </w:pPr>
    </w:p>
    <w:p w14:paraId="558A7176"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--&gt; </w:t>
      </w:r>
    </w:p>
    <w:p w14:paraId="3B2FAA89"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&lt;/style&gt;</w:t>
      </w:r>
    </w:p>
    <w:p w14:paraId="2EAE2E79" w14:textId="77777777" w:rsidR="00036112" w:rsidRPr="00C538FE" w:rsidRDefault="00036112" w:rsidP="00036112">
      <w:pPr>
        <w:spacing w:line="240" w:lineRule="auto"/>
        <w:rPr>
          <w:rFonts w:ascii="Courier New" w:hAnsi="Courier New" w:cs="Courier New"/>
          <w:sz w:val="20"/>
          <w:szCs w:val="20"/>
        </w:rPr>
      </w:pPr>
    </w:p>
    <w:p w14:paraId="6B39B697"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&lt;/head&gt;</w:t>
      </w:r>
    </w:p>
    <w:p w14:paraId="201EA882"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&lt;body&gt;</w:t>
      </w:r>
    </w:p>
    <w:p w14:paraId="53333B32"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w:t>
      </w:r>
      <w:proofErr w:type="gramStart"/>
      <w:r w:rsidRPr="00C538FE">
        <w:rPr>
          <w:rFonts w:ascii="Courier New" w:hAnsi="Courier New" w:cs="Courier New"/>
          <w:sz w:val="20"/>
          <w:szCs w:val="20"/>
        </w:rPr>
        <w:t>table  class</w:t>
      </w:r>
      <w:proofErr w:type="gramEnd"/>
      <w:r w:rsidRPr="00C538FE">
        <w:rPr>
          <w:rFonts w:ascii="Courier New" w:hAnsi="Courier New" w:cs="Courier New"/>
          <w:sz w:val="20"/>
          <w:szCs w:val="20"/>
        </w:rPr>
        <w:t>="tablebr" cellpadding="2em"&gt;</w:t>
      </w:r>
    </w:p>
    <w:p w14:paraId="6F72E14D"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&lt;colgroup&gt;</w:t>
      </w:r>
    </w:p>
    <w:p w14:paraId="253A35A5"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&lt;col width="34%"&gt;</w:t>
      </w:r>
    </w:p>
    <w:p w14:paraId="4528B95B"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lastRenderedPageBreak/>
        <w:t xml:space="preserve">        &lt;col width="22%"&gt;</w:t>
      </w:r>
    </w:p>
    <w:p w14:paraId="465BBDA9"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&lt;col width="22%"&gt;</w:t>
      </w:r>
    </w:p>
    <w:p w14:paraId="4887E1EC"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 xml:space="preserve">        &lt;col width="22%"&gt;</w:t>
      </w:r>
    </w:p>
    <w:p w14:paraId="1FF2F94C"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&lt;/colgroup&gt;</w:t>
      </w:r>
    </w:p>
    <w:p w14:paraId="475294ED"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46282A67"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&lt;th&gt;&lt;/th&gt;</w:t>
      </w:r>
    </w:p>
    <w:p w14:paraId="0DEF9740"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 bgcolor= "#E3E3E3" class="center"&gt;Course A1&lt;/th&gt;</w:t>
      </w:r>
    </w:p>
    <w:p w14:paraId="3B8A1FF5"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 class="center"&gt;Course A2&lt;/th&gt;</w:t>
      </w:r>
    </w:p>
    <w:p w14:paraId="3CF8CC33"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 bgcolor= "#E3E3E3" class="center"&gt;Course A3&lt;/th&gt;</w:t>
      </w:r>
    </w:p>
    <w:p w14:paraId="2FBEA455"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3FB3289F"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572A2A23"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&lt;th&gt;ECTS&lt;/th&gt;</w:t>
      </w:r>
    </w:p>
    <w:p w14:paraId="079F5A68" w14:textId="778A7F49"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class="borders"&gt;#c_0001#&lt;/td&gt;</w:t>
      </w:r>
    </w:p>
    <w:p w14:paraId="075C0B85" w14:textId="5C09FCD1"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class="borders"&gt;#c_0007#&lt;/td&gt;</w:t>
      </w:r>
    </w:p>
    <w:p w14:paraId="7132A895" w14:textId="30973F13"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class="borders"&gt;#c_0013# &lt;/td&gt;</w:t>
      </w:r>
    </w:p>
    <w:p w14:paraId="3F7A4FF8"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&lt;td&gt;&amp;nbsp;&lt;/td&gt;</w:t>
      </w:r>
    </w:p>
    <w:p w14:paraId="525AB00A"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7C204C64"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7E1F9395"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&lt;th&gt;Prerequisites&lt;/th&gt;</w:t>
      </w:r>
    </w:p>
    <w:p w14:paraId="1C6DB3B1" w14:textId="11D4F681"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class="borders"&gt;#c_0002#&lt;/td&gt;</w:t>
      </w:r>
    </w:p>
    <w:p w14:paraId="37934AD1" w14:textId="7DE1E531"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class="borders"&gt;#c_0008#&lt;/td&gt;</w:t>
      </w:r>
    </w:p>
    <w:p w14:paraId="28AA12A3" w14:textId="6E089BDE"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class="borders"&gt;#c_0014#&lt;/td&gt;</w:t>
      </w:r>
    </w:p>
    <w:p w14:paraId="1F99C179"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&lt;td&gt;&amp;nbsp;&lt;/td&gt;</w:t>
      </w:r>
    </w:p>
    <w:p w14:paraId="689FF2A8"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5B2CFD9B"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680A16B2"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&lt;th&gt;Schedule&lt;/th&gt;</w:t>
      </w:r>
    </w:p>
    <w:p w14:paraId="6615A060" w14:textId="3D648298"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class="borders"&gt;#c_0003#&lt;/td&gt;</w:t>
      </w:r>
    </w:p>
    <w:p w14:paraId="66B66A6D" w14:textId="27C4B4DF"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class="borders"&gt;#c_0009#&lt;/td&gt;</w:t>
      </w:r>
    </w:p>
    <w:p w14:paraId="7F1DB27B" w14:textId="155B7C89"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class="borders"&gt;#c_0015#&lt;/td&gt;</w:t>
      </w:r>
    </w:p>
    <w:p w14:paraId="3155258D"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&lt;td&gt;&amp;nbsp;&lt;/td&gt;</w:t>
      </w:r>
    </w:p>
    <w:p w14:paraId="2A8E5848"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31DD95A1"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1CC2024E"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&lt;th&gt;Assessment&lt;/th&gt;</w:t>
      </w:r>
    </w:p>
    <w:p w14:paraId="59DF2262" w14:textId="3C0282C1"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class="borders"&gt;#c_0004#&lt;/td&gt;</w:t>
      </w:r>
    </w:p>
    <w:p w14:paraId="6036DE58" w14:textId="1F4C6AD2"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class="borders"&gt;#c_0010#&lt;/td&gt;</w:t>
      </w:r>
    </w:p>
    <w:p w14:paraId="33FCC085" w14:textId="1CA80091"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class="borders"&gt;#c_0016#&lt;/td&gt;</w:t>
      </w:r>
    </w:p>
    <w:p w14:paraId="02726D09"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&lt;td&gt;&amp;nbsp;&lt;/td&gt;</w:t>
      </w:r>
    </w:p>
    <w:p w14:paraId="7ACDA704"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3E8D3FDD"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4BD7D1FC"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&lt;th&gt;Mode of teaching&lt;/th&gt;</w:t>
      </w:r>
    </w:p>
    <w:p w14:paraId="319F7C13" w14:textId="1C464F08"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class="borders"&gt;#c_0005#&lt;/td&gt;</w:t>
      </w:r>
    </w:p>
    <w:p w14:paraId="4E67C256" w14:textId="0BF594BA"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class="borders"&gt;#c_0011#&lt;/td&gt;</w:t>
      </w:r>
    </w:p>
    <w:p w14:paraId="7D974A7C" w14:textId="1AF88CF3"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class="borders"&gt;#c_0017#&lt;/td&gt;</w:t>
      </w:r>
    </w:p>
    <w:p w14:paraId="301170CF"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&lt;td&gt;&amp;nbsp;&lt;/td&gt;</w:t>
      </w:r>
    </w:p>
    <w:p w14:paraId="28216F1F"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25B0BB66"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0812084E"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&lt;th&gt;Student body&lt;/th&gt;</w:t>
      </w:r>
    </w:p>
    <w:p w14:paraId="36D5606B" w14:textId="69DF0F9B"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class="borders"&gt;#c_0006#&lt;/td&gt;</w:t>
      </w:r>
    </w:p>
    <w:p w14:paraId="32E0B8AC" w14:textId="55C81B85"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class="borders"&gt;#c_0012#&lt;/td&gt;</w:t>
      </w:r>
    </w:p>
    <w:p w14:paraId="7219631E" w14:textId="1288FF3C"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 bgcolor= "#E3E3E3" class="borders"&gt;#c_0018#&lt;/td&gt;</w:t>
      </w:r>
    </w:p>
    <w:p w14:paraId="52FC5E6C"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&lt;td&gt;&amp;nbsp;&lt;/td&gt;</w:t>
      </w:r>
    </w:p>
    <w:p w14:paraId="36BF3E0F"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&lt;/tr&gt;</w:t>
      </w:r>
    </w:p>
    <w:p w14:paraId="61BCA3B5" w14:textId="77777777" w:rsidR="00036112" w:rsidRPr="00C538FE" w:rsidRDefault="00036112" w:rsidP="00036112">
      <w:pPr>
        <w:spacing w:line="240" w:lineRule="auto"/>
        <w:rPr>
          <w:rFonts w:ascii="Courier New" w:hAnsi="Courier New" w:cs="Courier New"/>
          <w:sz w:val="20"/>
          <w:szCs w:val="20"/>
        </w:rPr>
      </w:pPr>
    </w:p>
    <w:p w14:paraId="1CE143ED" w14:textId="77777777" w:rsidR="00036112" w:rsidRPr="00C538FE" w:rsidRDefault="00036112" w:rsidP="00036112">
      <w:pPr>
        <w:spacing w:line="240" w:lineRule="auto"/>
        <w:rPr>
          <w:rFonts w:ascii="Courier New" w:hAnsi="Courier New" w:cs="Courier New"/>
          <w:sz w:val="20"/>
          <w:szCs w:val="20"/>
        </w:rPr>
      </w:pPr>
    </w:p>
    <w:p w14:paraId="08F7A787"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&lt;/table&gt;</w:t>
      </w:r>
    </w:p>
    <w:p w14:paraId="1FE2A403" w14:textId="77777777" w:rsidR="00036112" w:rsidRPr="00C538FE" w:rsidRDefault="00036112" w:rsidP="00036112">
      <w:pPr>
        <w:spacing w:line="240" w:lineRule="auto"/>
        <w:rPr>
          <w:rFonts w:ascii="Courier New" w:hAnsi="Courier New" w:cs="Courier New"/>
          <w:sz w:val="20"/>
          <w:szCs w:val="20"/>
        </w:rPr>
      </w:pPr>
    </w:p>
    <w:p w14:paraId="54BAC2E2" w14:textId="77777777" w:rsidR="00036112"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&lt;/body&gt;</w:t>
      </w:r>
    </w:p>
    <w:p w14:paraId="2084AC90" w14:textId="1BD32FFF" w:rsidR="00646CF6" w:rsidRPr="00C538FE" w:rsidRDefault="00036112" w:rsidP="00036112">
      <w:pPr>
        <w:spacing w:line="240" w:lineRule="auto"/>
        <w:rPr>
          <w:rFonts w:ascii="Courier New" w:hAnsi="Courier New" w:cs="Courier New"/>
          <w:sz w:val="20"/>
          <w:szCs w:val="20"/>
        </w:rPr>
      </w:pPr>
      <w:r w:rsidRPr="00C538FE">
        <w:rPr>
          <w:rFonts w:ascii="Courier New" w:hAnsi="Courier New" w:cs="Courier New"/>
          <w:sz w:val="20"/>
          <w:szCs w:val="20"/>
        </w:rPr>
        <w:t>&lt;/html&gt;</w:t>
      </w:r>
    </w:p>
    <w:p w14:paraId="411F95BC" w14:textId="77777777" w:rsidR="00646CF6" w:rsidRPr="00C538FE" w:rsidRDefault="00646CF6" w:rsidP="00482588"/>
    <w:p w14:paraId="3CB48011" w14:textId="6B91A337" w:rsidR="00646CF6" w:rsidRPr="00C538FE" w:rsidRDefault="00646CF6" w:rsidP="00482588">
      <w:pPr>
        <w:sectPr w:rsidR="00646CF6" w:rsidRPr="00C538FE" w:rsidSect="00A64959">
          <w:pgSz w:w="11901" w:h="16840" w:code="9"/>
          <w:pgMar w:top="1418" w:right="1701" w:bottom="1418" w:left="1701" w:header="709" w:footer="709" w:gutter="0"/>
          <w:cols w:space="708"/>
          <w:docGrid w:linePitch="360"/>
        </w:sectPr>
      </w:pPr>
    </w:p>
    <w:p w14:paraId="61EF3BA9" w14:textId="5B603417" w:rsidR="008B38FF" w:rsidRPr="00616B21" w:rsidRDefault="00616B21" w:rsidP="00616B21">
      <w:pPr>
        <w:pStyle w:val="Heading1"/>
        <w:spacing w:before="0" w:after="0" w:line="480" w:lineRule="auto"/>
        <w:rPr>
          <w:b w:val="0"/>
          <w:bCs w:val="0"/>
        </w:rPr>
      </w:pPr>
      <w:r w:rsidRPr="00616B21">
        <w:rPr>
          <w:b w:val="0"/>
          <w:bCs w:val="0"/>
        </w:rPr>
        <w:lastRenderedPageBreak/>
        <w:t>APPENDIX C</w:t>
      </w:r>
    </w:p>
    <w:p w14:paraId="41FBA53C" w14:textId="7DF2CCE5" w:rsidR="00482588" w:rsidRDefault="00C538FE" w:rsidP="00616B21">
      <w:pPr>
        <w:pStyle w:val="Paragraph"/>
        <w:spacing w:before="0"/>
      </w:pPr>
      <w:r w:rsidRPr="00C538FE">
        <w:t>The following Stata Code was used to analyse the data from the choice experiment.</w:t>
      </w:r>
    </w:p>
    <w:p w14:paraId="3ECCB518" w14:textId="695100D9" w:rsidR="00C538FE" w:rsidRDefault="00C538FE" w:rsidP="00C538FE">
      <w:pPr>
        <w:pStyle w:val="Newparagraph"/>
        <w:ind w:firstLine="0"/>
      </w:pPr>
    </w:p>
    <w:p w14:paraId="639A7586" w14:textId="6390C480" w:rsidR="00C538FE" w:rsidRPr="00680E80" w:rsidRDefault="00C538FE" w:rsidP="00C538FE">
      <w:pPr>
        <w:pStyle w:val="Newparagraph"/>
        <w:ind w:firstLine="0"/>
        <w:rPr>
          <w:lang w:val="fr-CH"/>
        </w:rPr>
      </w:pPr>
      <w:r w:rsidRPr="00680E80">
        <w:rPr>
          <w:lang w:val="fr-CH"/>
        </w:rPr>
        <w:t xml:space="preserve">Stata </w:t>
      </w:r>
      <w:proofErr w:type="gramStart"/>
      <w:r w:rsidRPr="00680E80">
        <w:rPr>
          <w:lang w:val="fr-CH"/>
        </w:rPr>
        <w:t>code:</w:t>
      </w:r>
      <w:proofErr w:type="gramEnd"/>
    </w:p>
    <w:p w14:paraId="08C9C62C" w14:textId="77777777" w:rsidR="00C538FE" w:rsidRPr="00680E80" w:rsidRDefault="00C538FE" w:rsidP="00C538FE">
      <w:pPr>
        <w:pStyle w:val="Newparagraph"/>
        <w:spacing w:line="240" w:lineRule="auto"/>
        <w:ind w:firstLine="0"/>
        <w:rPr>
          <w:rFonts w:ascii="Courier New" w:hAnsi="Courier New" w:cs="Courier New"/>
          <w:sz w:val="20"/>
          <w:szCs w:val="20"/>
          <w:lang w:val="fr-CH"/>
        </w:rPr>
      </w:pPr>
      <w:r w:rsidRPr="00680E80">
        <w:rPr>
          <w:rFonts w:ascii="Courier New" w:hAnsi="Courier New" w:cs="Courier New"/>
          <w:sz w:val="20"/>
          <w:szCs w:val="20"/>
          <w:lang w:val="fr-CH"/>
        </w:rPr>
        <w:t>********************************************************</w:t>
      </w:r>
    </w:p>
    <w:p w14:paraId="3FC44BD1" w14:textId="179D0787" w:rsidR="00C538FE" w:rsidRPr="00680E80" w:rsidRDefault="00C538FE" w:rsidP="00C538FE">
      <w:pPr>
        <w:pStyle w:val="Newparagraph"/>
        <w:spacing w:line="240" w:lineRule="auto"/>
        <w:ind w:firstLine="0"/>
        <w:rPr>
          <w:rFonts w:ascii="Courier New" w:hAnsi="Courier New" w:cs="Courier New"/>
          <w:sz w:val="20"/>
          <w:szCs w:val="20"/>
          <w:lang w:val="fr-CH"/>
        </w:rPr>
      </w:pPr>
      <w:r w:rsidRPr="00680E80">
        <w:rPr>
          <w:rFonts w:ascii="Courier New" w:hAnsi="Courier New" w:cs="Courier New"/>
          <w:sz w:val="20"/>
          <w:szCs w:val="20"/>
          <w:lang w:val="fr-CH"/>
        </w:rPr>
        <w:t>***</w:t>
      </w:r>
      <w:r w:rsidRPr="00680E80">
        <w:rPr>
          <w:rFonts w:ascii="Courier New" w:hAnsi="Courier New" w:cs="Courier New"/>
          <w:sz w:val="20"/>
          <w:szCs w:val="20"/>
          <w:lang w:val="fr-CH"/>
        </w:rPr>
        <w:tab/>
      </w:r>
      <w:r w:rsidRPr="00680E80">
        <w:rPr>
          <w:rFonts w:ascii="Courier New" w:hAnsi="Courier New" w:cs="Courier New"/>
          <w:sz w:val="20"/>
          <w:szCs w:val="20"/>
          <w:lang w:val="fr-CH"/>
        </w:rPr>
        <w:tab/>
      </w:r>
      <w:r w:rsidRPr="00680E80">
        <w:rPr>
          <w:rFonts w:ascii="Courier New" w:hAnsi="Courier New" w:cs="Courier New"/>
          <w:sz w:val="20"/>
          <w:szCs w:val="20"/>
          <w:lang w:val="fr-CH"/>
        </w:rPr>
        <w:tab/>
      </w:r>
      <w:r w:rsidRPr="00680E80">
        <w:rPr>
          <w:rFonts w:ascii="Courier New" w:hAnsi="Courier New" w:cs="Courier New"/>
          <w:sz w:val="20"/>
          <w:szCs w:val="20"/>
          <w:lang w:val="fr-CH"/>
        </w:rPr>
        <w:tab/>
        <w:t xml:space="preserve">Course </w:t>
      </w:r>
      <w:proofErr w:type="gramStart"/>
      <w:r w:rsidRPr="00680E80">
        <w:rPr>
          <w:rFonts w:ascii="Courier New" w:hAnsi="Courier New" w:cs="Courier New"/>
          <w:sz w:val="20"/>
          <w:szCs w:val="20"/>
          <w:lang w:val="fr-CH"/>
        </w:rPr>
        <w:t>Choice:</w:t>
      </w:r>
      <w:proofErr w:type="gramEnd"/>
      <w:r w:rsidRPr="00680E80">
        <w:rPr>
          <w:rFonts w:ascii="Courier New" w:hAnsi="Courier New" w:cs="Courier New"/>
          <w:sz w:val="20"/>
          <w:szCs w:val="20"/>
          <w:lang w:val="fr-CH"/>
        </w:rPr>
        <w:t xml:space="preserve"> Analysis</w:t>
      </w:r>
      <w:r w:rsidRPr="00680E80">
        <w:rPr>
          <w:rFonts w:ascii="Courier New" w:hAnsi="Courier New" w:cs="Courier New"/>
          <w:sz w:val="20"/>
          <w:szCs w:val="20"/>
          <w:lang w:val="fr-CH"/>
        </w:rPr>
        <w:tab/>
      </w:r>
      <w:r w:rsidRPr="00680E80">
        <w:rPr>
          <w:rFonts w:ascii="Courier New" w:hAnsi="Courier New" w:cs="Courier New"/>
          <w:sz w:val="20"/>
          <w:szCs w:val="20"/>
          <w:lang w:val="fr-CH"/>
        </w:rPr>
        <w:tab/>
        <w:t xml:space="preserve">  ****</w:t>
      </w:r>
    </w:p>
    <w:p w14:paraId="689D75DA" w14:textId="77777777" w:rsidR="00C538FE" w:rsidRPr="00397C9F" w:rsidRDefault="00C538FE" w:rsidP="00C538FE">
      <w:pPr>
        <w:pStyle w:val="Newparagraph"/>
        <w:spacing w:line="240" w:lineRule="auto"/>
        <w:ind w:firstLine="0"/>
        <w:rPr>
          <w:rFonts w:ascii="Courier New" w:hAnsi="Courier New" w:cs="Courier New"/>
          <w:sz w:val="20"/>
          <w:szCs w:val="20"/>
          <w:lang w:val="en-US"/>
        </w:rPr>
      </w:pPr>
      <w:r w:rsidRPr="00397C9F">
        <w:rPr>
          <w:rFonts w:ascii="Courier New" w:hAnsi="Courier New" w:cs="Courier New"/>
          <w:sz w:val="20"/>
          <w:szCs w:val="20"/>
          <w:lang w:val="en-US"/>
        </w:rPr>
        <w:t>********************************************************</w:t>
      </w:r>
    </w:p>
    <w:p w14:paraId="7BBF1FBB" w14:textId="77777777" w:rsidR="00C538FE" w:rsidRPr="00397C9F" w:rsidRDefault="00C538FE" w:rsidP="00C538FE">
      <w:pPr>
        <w:pStyle w:val="Newparagraph"/>
        <w:spacing w:line="240" w:lineRule="auto"/>
        <w:rPr>
          <w:rFonts w:ascii="Courier New" w:hAnsi="Courier New" w:cs="Courier New"/>
          <w:sz w:val="20"/>
          <w:szCs w:val="20"/>
          <w:lang w:val="en-US"/>
        </w:rPr>
      </w:pPr>
    </w:p>
    <w:p w14:paraId="67509A61" w14:textId="77777777" w:rsidR="00C538FE" w:rsidRPr="00C538FE" w:rsidRDefault="00C538FE" w:rsidP="00C538FE">
      <w:pPr>
        <w:pStyle w:val="Newparagraph"/>
        <w:spacing w:line="240" w:lineRule="auto"/>
        <w:ind w:firstLine="0"/>
        <w:rPr>
          <w:rFonts w:ascii="Courier New" w:hAnsi="Courier New" w:cs="Courier New"/>
          <w:sz w:val="20"/>
          <w:szCs w:val="20"/>
        </w:rPr>
      </w:pPr>
      <w:r w:rsidRPr="00C538FE">
        <w:rPr>
          <w:rFonts w:ascii="Courier New" w:hAnsi="Courier New" w:cs="Courier New"/>
          <w:sz w:val="20"/>
          <w:szCs w:val="20"/>
        </w:rPr>
        <w:t>clear</w:t>
      </w:r>
    </w:p>
    <w:p w14:paraId="1A3F5F0C" w14:textId="77777777" w:rsidR="00C538FE" w:rsidRPr="00C538FE" w:rsidRDefault="00C538FE" w:rsidP="00C538FE">
      <w:pPr>
        <w:pStyle w:val="Newparagraph"/>
        <w:spacing w:line="240" w:lineRule="auto"/>
        <w:ind w:firstLine="0"/>
        <w:rPr>
          <w:rFonts w:ascii="Courier New" w:hAnsi="Courier New" w:cs="Courier New"/>
          <w:sz w:val="20"/>
          <w:szCs w:val="20"/>
        </w:rPr>
      </w:pPr>
      <w:r w:rsidRPr="00C538FE">
        <w:rPr>
          <w:rFonts w:ascii="Courier New" w:hAnsi="Courier New" w:cs="Courier New"/>
          <w:sz w:val="20"/>
          <w:szCs w:val="20"/>
        </w:rPr>
        <w:t>set more off</w:t>
      </w:r>
    </w:p>
    <w:p w14:paraId="0C2E00BE" w14:textId="77777777" w:rsidR="00C538FE" w:rsidRPr="00C538FE" w:rsidRDefault="00C538FE" w:rsidP="00C538FE">
      <w:pPr>
        <w:pStyle w:val="Newparagraph"/>
        <w:spacing w:line="240" w:lineRule="auto"/>
        <w:rPr>
          <w:rFonts w:ascii="Courier New" w:hAnsi="Courier New" w:cs="Courier New"/>
          <w:sz w:val="20"/>
          <w:szCs w:val="20"/>
        </w:rPr>
      </w:pPr>
    </w:p>
    <w:p w14:paraId="5BDF2109" w14:textId="77777777" w:rsidR="00C538FE" w:rsidRPr="00C538FE" w:rsidRDefault="00C538FE" w:rsidP="00C538FE">
      <w:pPr>
        <w:pStyle w:val="Newparagraph"/>
        <w:spacing w:line="240" w:lineRule="auto"/>
        <w:ind w:firstLine="0"/>
        <w:rPr>
          <w:rFonts w:ascii="Courier New" w:hAnsi="Courier New" w:cs="Courier New"/>
          <w:sz w:val="20"/>
          <w:szCs w:val="20"/>
        </w:rPr>
      </w:pPr>
      <w:r w:rsidRPr="00C538FE">
        <w:rPr>
          <w:rFonts w:ascii="Courier New" w:hAnsi="Courier New" w:cs="Courier New"/>
          <w:sz w:val="20"/>
          <w:szCs w:val="20"/>
        </w:rPr>
        <w:t>cd "$data"</w:t>
      </w:r>
    </w:p>
    <w:p w14:paraId="1A032FF6" w14:textId="77777777" w:rsidR="00C538FE" w:rsidRPr="00C538FE" w:rsidRDefault="00C538FE" w:rsidP="00C538FE">
      <w:pPr>
        <w:pStyle w:val="Newparagraph"/>
        <w:spacing w:line="240" w:lineRule="auto"/>
        <w:rPr>
          <w:rFonts w:ascii="Courier New" w:hAnsi="Courier New" w:cs="Courier New"/>
          <w:sz w:val="20"/>
          <w:szCs w:val="20"/>
        </w:rPr>
      </w:pPr>
    </w:p>
    <w:p w14:paraId="0753B41B" w14:textId="77777777" w:rsidR="00C538FE" w:rsidRPr="00C538FE" w:rsidRDefault="00C538FE" w:rsidP="00C538FE">
      <w:pPr>
        <w:pStyle w:val="Newparagraph"/>
        <w:spacing w:line="240" w:lineRule="auto"/>
        <w:ind w:firstLine="0"/>
        <w:rPr>
          <w:rFonts w:ascii="Courier New" w:hAnsi="Courier New" w:cs="Courier New"/>
          <w:sz w:val="20"/>
          <w:szCs w:val="20"/>
        </w:rPr>
      </w:pPr>
      <w:r w:rsidRPr="00C538FE">
        <w:rPr>
          <w:rFonts w:ascii="Courier New" w:hAnsi="Courier New" w:cs="Courier New"/>
          <w:sz w:val="20"/>
          <w:szCs w:val="20"/>
        </w:rPr>
        <w:t xml:space="preserve">import excel "data.xlsx", </w:t>
      </w:r>
      <w:proofErr w:type="gramStart"/>
      <w:r w:rsidRPr="00C538FE">
        <w:rPr>
          <w:rFonts w:ascii="Courier New" w:hAnsi="Courier New" w:cs="Courier New"/>
          <w:sz w:val="20"/>
          <w:szCs w:val="20"/>
        </w:rPr>
        <w:t>sheet(</w:t>
      </w:r>
      <w:proofErr w:type="gramEnd"/>
      <w:r w:rsidRPr="00C538FE">
        <w:rPr>
          <w:rFonts w:ascii="Courier New" w:hAnsi="Courier New" w:cs="Courier New"/>
          <w:sz w:val="20"/>
          <w:szCs w:val="20"/>
        </w:rPr>
        <w:t>"Export 1.1") firstrow</w:t>
      </w:r>
    </w:p>
    <w:p w14:paraId="31312B14" w14:textId="77777777" w:rsidR="00C538FE" w:rsidRPr="00C538FE" w:rsidRDefault="00C538FE" w:rsidP="00C538FE">
      <w:pPr>
        <w:pStyle w:val="Newparagraph"/>
        <w:spacing w:line="240" w:lineRule="auto"/>
        <w:rPr>
          <w:rFonts w:ascii="Courier New" w:hAnsi="Courier New" w:cs="Courier New"/>
          <w:sz w:val="20"/>
          <w:szCs w:val="20"/>
        </w:rPr>
      </w:pPr>
    </w:p>
    <w:p w14:paraId="464E6BBE" w14:textId="77777777" w:rsidR="00C538FE" w:rsidRPr="00C538FE" w:rsidRDefault="00C538FE" w:rsidP="00C538FE">
      <w:pPr>
        <w:pStyle w:val="Newparagraph"/>
        <w:spacing w:line="240" w:lineRule="auto"/>
        <w:rPr>
          <w:rFonts w:ascii="Courier New" w:hAnsi="Courier New" w:cs="Courier New"/>
          <w:sz w:val="20"/>
          <w:szCs w:val="20"/>
        </w:rPr>
      </w:pPr>
    </w:p>
    <w:p w14:paraId="49882AD2" w14:textId="77777777" w:rsidR="00C538FE" w:rsidRPr="00C538FE" w:rsidRDefault="00C538FE" w:rsidP="00C538FE">
      <w:pPr>
        <w:pStyle w:val="Newparagraph"/>
        <w:spacing w:line="240" w:lineRule="auto"/>
        <w:ind w:firstLine="0"/>
        <w:rPr>
          <w:rFonts w:ascii="Courier New" w:hAnsi="Courier New" w:cs="Courier New"/>
          <w:sz w:val="20"/>
          <w:szCs w:val="20"/>
        </w:rPr>
      </w:pPr>
      <w:r w:rsidRPr="00C538FE">
        <w:rPr>
          <w:rFonts w:ascii="Courier New" w:hAnsi="Courier New" w:cs="Courier New"/>
          <w:sz w:val="20"/>
          <w:szCs w:val="20"/>
        </w:rPr>
        <w:t>********************************************</w:t>
      </w:r>
    </w:p>
    <w:p w14:paraId="07DF891E" w14:textId="77777777" w:rsidR="00C538FE" w:rsidRPr="00C538FE" w:rsidRDefault="00C538FE" w:rsidP="00C538FE">
      <w:pPr>
        <w:pStyle w:val="Newparagraph"/>
        <w:spacing w:line="240" w:lineRule="auto"/>
        <w:ind w:firstLine="0"/>
        <w:rPr>
          <w:rFonts w:ascii="Courier New" w:hAnsi="Courier New" w:cs="Courier New"/>
          <w:sz w:val="20"/>
          <w:szCs w:val="20"/>
        </w:rPr>
      </w:pPr>
      <w:r w:rsidRPr="00C538FE">
        <w:rPr>
          <w:rFonts w:ascii="Courier New" w:hAnsi="Courier New" w:cs="Courier New"/>
          <w:sz w:val="20"/>
          <w:szCs w:val="20"/>
        </w:rPr>
        <w:t>****</w:t>
      </w:r>
      <w:r w:rsidRPr="00C538FE">
        <w:rPr>
          <w:rFonts w:ascii="Courier New" w:hAnsi="Courier New" w:cs="Courier New"/>
          <w:sz w:val="20"/>
          <w:szCs w:val="20"/>
        </w:rPr>
        <w:tab/>
        <w:t>A) Prepare and reshape data</w:t>
      </w:r>
      <w:r w:rsidRPr="00C538FE">
        <w:rPr>
          <w:rFonts w:ascii="Courier New" w:hAnsi="Courier New" w:cs="Courier New"/>
          <w:sz w:val="20"/>
          <w:szCs w:val="20"/>
        </w:rPr>
        <w:tab/>
      </w:r>
      <w:r w:rsidRPr="00C538FE">
        <w:rPr>
          <w:rFonts w:ascii="Courier New" w:hAnsi="Courier New" w:cs="Courier New"/>
          <w:sz w:val="20"/>
          <w:szCs w:val="20"/>
        </w:rPr>
        <w:tab/>
        <w:t>****</w:t>
      </w:r>
    </w:p>
    <w:p w14:paraId="259BFAAC" w14:textId="77777777" w:rsidR="00C538FE" w:rsidRPr="00C538FE" w:rsidRDefault="00C538FE" w:rsidP="00C538FE">
      <w:pPr>
        <w:pStyle w:val="Newparagraph"/>
        <w:spacing w:line="240" w:lineRule="auto"/>
        <w:ind w:firstLine="0"/>
        <w:rPr>
          <w:rFonts w:ascii="Courier New" w:hAnsi="Courier New" w:cs="Courier New"/>
          <w:sz w:val="20"/>
          <w:szCs w:val="20"/>
        </w:rPr>
      </w:pPr>
      <w:r w:rsidRPr="00C538FE">
        <w:rPr>
          <w:rFonts w:ascii="Courier New" w:hAnsi="Courier New" w:cs="Courier New"/>
          <w:sz w:val="20"/>
          <w:szCs w:val="20"/>
        </w:rPr>
        <w:t>********************************************</w:t>
      </w:r>
    </w:p>
    <w:p w14:paraId="6BEC69DB" w14:textId="77777777" w:rsidR="00C538FE" w:rsidRPr="00C538FE" w:rsidRDefault="00C538FE" w:rsidP="00C538FE">
      <w:pPr>
        <w:pStyle w:val="Newparagraph"/>
        <w:spacing w:line="240" w:lineRule="auto"/>
        <w:rPr>
          <w:rFonts w:ascii="Courier New" w:hAnsi="Courier New" w:cs="Courier New"/>
          <w:sz w:val="20"/>
          <w:szCs w:val="20"/>
        </w:rPr>
      </w:pPr>
    </w:p>
    <w:p w14:paraId="67A5DA70" w14:textId="77777777" w:rsidR="00C538FE" w:rsidRPr="00C538FE" w:rsidRDefault="00C538FE" w:rsidP="00C538FE">
      <w:pPr>
        <w:pStyle w:val="Newparagraph"/>
        <w:spacing w:line="240" w:lineRule="auto"/>
        <w:ind w:firstLine="0"/>
        <w:rPr>
          <w:rFonts w:ascii="Courier New" w:hAnsi="Courier New" w:cs="Courier New"/>
          <w:sz w:val="20"/>
          <w:szCs w:val="20"/>
        </w:rPr>
      </w:pPr>
      <w:r w:rsidRPr="00C538FE">
        <w:rPr>
          <w:rFonts w:ascii="Courier New" w:hAnsi="Courier New" w:cs="Courier New"/>
          <w:sz w:val="20"/>
          <w:szCs w:val="20"/>
        </w:rPr>
        <w:t>***A.1) Drop unwanted vars</w:t>
      </w:r>
    </w:p>
    <w:p w14:paraId="60B9D978" w14:textId="77777777" w:rsidR="00C538FE" w:rsidRPr="00C538FE" w:rsidRDefault="00C538FE" w:rsidP="00C538FE">
      <w:pPr>
        <w:pStyle w:val="Newparagraph"/>
        <w:spacing w:line="240" w:lineRule="auto"/>
        <w:rPr>
          <w:rFonts w:ascii="Courier New" w:hAnsi="Courier New" w:cs="Courier New"/>
          <w:sz w:val="20"/>
          <w:szCs w:val="20"/>
        </w:rPr>
      </w:pPr>
    </w:p>
    <w:p w14:paraId="54D8C82E" w14:textId="77777777" w:rsidR="00C538FE" w:rsidRPr="00C538FE" w:rsidRDefault="00C538FE" w:rsidP="00C538FE">
      <w:pPr>
        <w:pStyle w:val="Newparagraph"/>
        <w:spacing w:line="240" w:lineRule="auto"/>
        <w:ind w:firstLine="0"/>
        <w:rPr>
          <w:rFonts w:ascii="Courier New" w:hAnsi="Courier New" w:cs="Courier New"/>
          <w:sz w:val="20"/>
          <w:szCs w:val="20"/>
        </w:rPr>
      </w:pPr>
      <w:r w:rsidRPr="00C538FE">
        <w:rPr>
          <w:rFonts w:ascii="Courier New" w:hAnsi="Courier New" w:cs="Courier New"/>
          <w:sz w:val="20"/>
          <w:szCs w:val="20"/>
        </w:rPr>
        <w:t>drop rts* external_lfdn tester quality lastpage v_14 v_31 v_33 v_35 v_37 v_39 referer device_type quota* ///</w:t>
      </w:r>
    </w:p>
    <w:p w14:paraId="1B8462A8"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page_history hflip vflip output_mode javascript flash session_id language cleaned ats ///</w:t>
      </w:r>
    </w:p>
    <w:p w14:paraId="40C9879F"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date_of_last_access date_of_first_</w:t>
      </w:r>
      <w:proofErr w:type="gramStart"/>
      <w:r w:rsidRPr="00C538FE">
        <w:rPr>
          <w:rFonts w:ascii="Courier New" w:hAnsi="Courier New" w:cs="Courier New"/>
          <w:sz w:val="20"/>
          <w:szCs w:val="20"/>
        </w:rPr>
        <w:t>mail</w:t>
      </w:r>
      <w:proofErr w:type="gramEnd"/>
    </w:p>
    <w:p w14:paraId="0E64A845"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r>
    </w:p>
    <w:p w14:paraId="469819CF" w14:textId="77777777" w:rsidR="00C538FE" w:rsidRPr="00C538FE" w:rsidRDefault="00C538FE" w:rsidP="00C538FE">
      <w:pPr>
        <w:pStyle w:val="Newparagraph"/>
        <w:spacing w:line="240" w:lineRule="auto"/>
        <w:rPr>
          <w:rFonts w:ascii="Courier New" w:hAnsi="Courier New" w:cs="Courier New"/>
          <w:sz w:val="20"/>
          <w:szCs w:val="20"/>
        </w:rPr>
      </w:pPr>
    </w:p>
    <w:p w14:paraId="5423039F" w14:textId="77777777" w:rsidR="00C538FE" w:rsidRPr="00986549" w:rsidRDefault="00C538FE" w:rsidP="00C538FE">
      <w:pPr>
        <w:pStyle w:val="Newparagraph"/>
        <w:spacing w:line="240" w:lineRule="auto"/>
        <w:ind w:firstLine="0"/>
        <w:rPr>
          <w:rFonts w:ascii="Courier New" w:hAnsi="Courier New" w:cs="Courier New"/>
          <w:sz w:val="20"/>
          <w:szCs w:val="20"/>
        </w:rPr>
      </w:pPr>
      <w:r w:rsidRPr="00986549">
        <w:rPr>
          <w:rFonts w:ascii="Courier New" w:hAnsi="Courier New" w:cs="Courier New"/>
          <w:sz w:val="20"/>
          <w:szCs w:val="20"/>
        </w:rPr>
        <w:t xml:space="preserve">***A.2) Rename </w:t>
      </w:r>
    </w:p>
    <w:p w14:paraId="5E4EDA67" w14:textId="77777777" w:rsidR="00C538FE" w:rsidRPr="00986549" w:rsidRDefault="00C538FE" w:rsidP="00C538FE">
      <w:pPr>
        <w:pStyle w:val="Newparagraph"/>
        <w:spacing w:line="240" w:lineRule="auto"/>
        <w:ind w:firstLine="0"/>
        <w:rPr>
          <w:rFonts w:ascii="Courier New" w:hAnsi="Courier New" w:cs="Courier New"/>
          <w:sz w:val="20"/>
          <w:szCs w:val="20"/>
        </w:rPr>
      </w:pPr>
      <w:r w:rsidRPr="00986549">
        <w:rPr>
          <w:rFonts w:ascii="Courier New" w:hAnsi="Courier New" w:cs="Courier New"/>
          <w:sz w:val="20"/>
          <w:szCs w:val="20"/>
        </w:rPr>
        <w:t>rename (c_0001</w:t>
      </w:r>
      <w:r w:rsidRPr="00986549">
        <w:rPr>
          <w:rFonts w:ascii="Courier New" w:hAnsi="Courier New" w:cs="Courier New"/>
          <w:sz w:val="20"/>
          <w:szCs w:val="20"/>
        </w:rPr>
        <w:tab/>
        <w:t>c_0002</w:t>
      </w:r>
      <w:r w:rsidRPr="00986549">
        <w:rPr>
          <w:rFonts w:ascii="Courier New" w:hAnsi="Courier New" w:cs="Courier New"/>
          <w:sz w:val="20"/>
          <w:szCs w:val="20"/>
        </w:rPr>
        <w:tab/>
        <w:t>c_0003</w:t>
      </w:r>
      <w:r w:rsidRPr="00986549">
        <w:rPr>
          <w:rFonts w:ascii="Courier New" w:hAnsi="Courier New" w:cs="Courier New"/>
          <w:sz w:val="20"/>
          <w:szCs w:val="20"/>
        </w:rPr>
        <w:tab/>
        <w:t>c_0004</w:t>
      </w:r>
      <w:r w:rsidRPr="00986549">
        <w:rPr>
          <w:rFonts w:ascii="Courier New" w:hAnsi="Courier New" w:cs="Courier New"/>
          <w:sz w:val="20"/>
          <w:szCs w:val="20"/>
        </w:rPr>
        <w:tab/>
        <w:t>c_0005</w:t>
      </w:r>
      <w:r w:rsidRPr="00986549">
        <w:rPr>
          <w:rFonts w:ascii="Courier New" w:hAnsi="Courier New" w:cs="Courier New"/>
          <w:sz w:val="20"/>
          <w:szCs w:val="20"/>
        </w:rPr>
        <w:tab/>
        <w:t>c_0006</w:t>
      </w:r>
      <w:r w:rsidRPr="00986549">
        <w:rPr>
          <w:rFonts w:ascii="Courier New" w:hAnsi="Courier New" w:cs="Courier New"/>
          <w:sz w:val="20"/>
          <w:szCs w:val="20"/>
        </w:rPr>
        <w:tab/>
        <w:t>c_0007</w:t>
      </w:r>
      <w:r w:rsidRPr="00986549">
        <w:rPr>
          <w:rFonts w:ascii="Courier New" w:hAnsi="Courier New" w:cs="Courier New"/>
          <w:sz w:val="20"/>
          <w:szCs w:val="20"/>
        </w:rPr>
        <w:tab/>
        <w:t>c_0008</w:t>
      </w:r>
      <w:r w:rsidRPr="00986549">
        <w:rPr>
          <w:rFonts w:ascii="Courier New" w:hAnsi="Courier New" w:cs="Courier New"/>
          <w:sz w:val="20"/>
          <w:szCs w:val="20"/>
        </w:rPr>
        <w:tab/>
        <w:t>c_0009</w:t>
      </w:r>
      <w:r w:rsidRPr="00986549">
        <w:rPr>
          <w:rFonts w:ascii="Courier New" w:hAnsi="Courier New" w:cs="Courier New"/>
          <w:sz w:val="20"/>
          <w:szCs w:val="20"/>
        </w:rPr>
        <w:tab/>
        <w:t>c_0010</w:t>
      </w:r>
      <w:r w:rsidRPr="00986549">
        <w:rPr>
          <w:rFonts w:ascii="Courier New" w:hAnsi="Courier New" w:cs="Courier New"/>
          <w:sz w:val="20"/>
          <w:szCs w:val="20"/>
        </w:rPr>
        <w:tab/>
        <w:t>c_0011</w:t>
      </w:r>
      <w:r w:rsidRPr="00986549">
        <w:rPr>
          <w:rFonts w:ascii="Courier New" w:hAnsi="Courier New" w:cs="Courier New"/>
          <w:sz w:val="20"/>
          <w:szCs w:val="20"/>
        </w:rPr>
        <w:tab/>
        <w:t>c_0012</w:t>
      </w:r>
      <w:r w:rsidRPr="00986549">
        <w:rPr>
          <w:rFonts w:ascii="Courier New" w:hAnsi="Courier New" w:cs="Courier New"/>
          <w:sz w:val="20"/>
          <w:szCs w:val="20"/>
        </w:rPr>
        <w:tab/>
        <w:t>c_0013 ///</w:t>
      </w:r>
    </w:p>
    <w:p w14:paraId="121D93FD" w14:textId="77777777" w:rsidR="00C538FE" w:rsidRPr="00986549" w:rsidRDefault="00C538FE" w:rsidP="00C538FE">
      <w:pPr>
        <w:pStyle w:val="Newparagraph"/>
        <w:spacing w:line="240" w:lineRule="auto"/>
        <w:rPr>
          <w:rFonts w:ascii="Courier New" w:hAnsi="Courier New" w:cs="Courier New"/>
          <w:sz w:val="20"/>
          <w:szCs w:val="20"/>
        </w:rPr>
      </w:pPr>
      <w:r w:rsidRPr="00986549">
        <w:rPr>
          <w:rFonts w:ascii="Courier New" w:hAnsi="Courier New" w:cs="Courier New"/>
          <w:sz w:val="20"/>
          <w:szCs w:val="20"/>
        </w:rPr>
        <w:tab/>
        <w:t>c_0014</w:t>
      </w:r>
      <w:r w:rsidRPr="00986549">
        <w:rPr>
          <w:rFonts w:ascii="Courier New" w:hAnsi="Courier New" w:cs="Courier New"/>
          <w:sz w:val="20"/>
          <w:szCs w:val="20"/>
        </w:rPr>
        <w:tab/>
        <w:t>c_0015</w:t>
      </w:r>
      <w:r w:rsidRPr="00986549">
        <w:rPr>
          <w:rFonts w:ascii="Courier New" w:hAnsi="Courier New" w:cs="Courier New"/>
          <w:sz w:val="20"/>
          <w:szCs w:val="20"/>
        </w:rPr>
        <w:tab/>
        <w:t>c_0016</w:t>
      </w:r>
      <w:r w:rsidRPr="00986549">
        <w:rPr>
          <w:rFonts w:ascii="Courier New" w:hAnsi="Courier New" w:cs="Courier New"/>
          <w:sz w:val="20"/>
          <w:szCs w:val="20"/>
        </w:rPr>
        <w:tab/>
        <w:t>c_0017</w:t>
      </w:r>
      <w:r w:rsidRPr="00986549">
        <w:rPr>
          <w:rFonts w:ascii="Courier New" w:hAnsi="Courier New" w:cs="Courier New"/>
          <w:sz w:val="20"/>
          <w:szCs w:val="20"/>
        </w:rPr>
        <w:tab/>
        <w:t>c_0018</w:t>
      </w:r>
      <w:r w:rsidRPr="00986549">
        <w:rPr>
          <w:rFonts w:ascii="Courier New" w:hAnsi="Courier New" w:cs="Courier New"/>
          <w:sz w:val="20"/>
          <w:szCs w:val="20"/>
        </w:rPr>
        <w:tab/>
        <w:t>c_0019</w:t>
      </w:r>
      <w:r w:rsidRPr="00986549">
        <w:rPr>
          <w:rFonts w:ascii="Courier New" w:hAnsi="Courier New" w:cs="Courier New"/>
          <w:sz w:val="20"/>
          <w:szCs w:val="20"/>
        </w:rPr>
        <w:tab/>
        <w:t>c_0020</w:t>
      </w:r>
      <w:r w:rsidRPr="00986549">
        <w:rPr>
          <w:rFonts w:ascii="Courier New" w:hAnsi="Courier New" w:cs="Courier New"/>
          <w:sz w:val="20"/>
          <w:szCs w:val="20"/>
        </w:rPr>
        <w:tab/>
        <w:t>c_0021</w:t>
      </w:r>
      <w:r w:rsidRPr="00986549">
        <w:rPr>
          <w:rFonts w:ascii="Courier New" w:hAnsi="Courier New" w:cs="Courier New"/>
          <w:sz w:val="20"/>
          <w:szCs w:val="20"/>
        </w:rPr>
        <w:tab/>
        <w:t>c_0022</w:t>
      </w:r>
      <w:r w:rsidRPr="00986549">
        <w:rPr>
          <w:rFonts w:ascii="Courier New" w:hAnsi="Courier New" w:cs="Courier New"/>
          <w:sz w:val="20"/>
          <w:szCs w:val="20"/>
        </w:rPr>
        <w:tab/>
        <w:t>c_0023</w:t>
      </w:r>
      <w:r w:rsidRPr="00986549">
        <w:rPr>
          <w:rFonts w:ascii="Courier New" w:hAnsi="Courier New" w:cs="Courier New"/>
          <w:sz w:val="20"/>
          <w:szCs w:val="20"/>
        </w:rPr>
        <w:tab/>
        <w:t>c_0024</w:t>
      </w:r>
      <w:r w:rsidRPr="00986549">
        <w:rPr>
          <w:rFonts w:ascii="Courier New" w:hAnsi="Courier New" w:cs="Courier New"/>
          <w:sz w:val="20"/>
          <w:szCs w:val="20"/>
        </w:rPr>
        <w:tab/>
        <w:t>c_0025</w:t>
      </w:r>
      <w:r w:rsidRPr="00986549">
        <w:rPr>
          <w:rFonts w:ascii="Courier New" w:hAnsi="Courier New" w:cs="Courier New"/>
          <w:sz w:val="20"/>
          <w:szCs w:val="20"/>
        </w:rPr>
        <w:tab/>
        <w:t>c_0026</w:t>
      </w:r>
      <w:r w:rsidRPr="00986549">
        <w:rPr>
          <w:rFonts w:ascii="Courier New" w:hAnsi="Courier New" w:cs="Courier New"/>
          <w:sz w:val="20"/>
          <w:szCs w:val="20"/>
        </w:rPr>
        <w:tab/>
        <w:t>///</w:t>
      </w:r>
    </w:p>
    <w:p w14:paraId="13C2F9F9" w14:textId="77777777" w:rsidR="00C538FE" w:rsidRPr="00986549" w:rsidRDefault="00C538FE" w:rsidP="00C538FE">
      <w:pPr>
        <w:pStyle w:val="Newparagraph"/>
        <w:spacing w:line="240" w:lineRule="auto"/>
        <w:rPr>
          <w:rFonts w:ascii="Courier New" w:hAnsi="Courier New" w:cs="Courier New"/>
          <w:sz w:val="20"/>
          <w:szCs w:val="20"/>
        </w:rPr>
      </w:pPr>
      <w:r w:rsidRPr="00986549">
        <w:rPr>
          <w:rFonts w:ascii="Courier New" w:hAnsi="Courier New" w:cs="Courier New"/>
          <w:sz w:val="20"/>
          <w:szCs w:val="20"/>
        </w:rPr>
        <w:tab/>
        <w:t>c_0027</w:t>
      </w:r>
      <w:r w:rsidRPr="00986549">
        <w:rPr>
          <w:rFonts w:ascii="Courier New" w:hAnsi="Courier New" w:cs="Courier New"/>
          <w:sz w:val="20"/>
          <w:szCs w:val="20"/>
        </w:rPr>
        <w:tab/>
        <w:t>c_0028</w:t>
      </w:r>
      <w:r w:rsidRPr="00986549">
        <w:rPr>
          <w:rFonts w:ascii="Courier New" w:hAnsi="Courier New" w:cs="Courier New"/>
          <w:sz w:val="20"/>
          <w:szCs w:val="20"/>
        </w:rPr>
        <w:tab/>
        <w:t>c_0029</w:t>
      </w:r>
      <w:r w:rsidRPr="00986549">
        <w:rPr>
          <w:rFonts w:ascii="Courier New" w:hAnsi="Courier New" w:cs="Courier New"/>
          <w:sz w:val="20"/>
          <w:szCs w:val="20"/>
        </w:rPr>
        <w:tab/>
        <w:t>c_0030</w:t>
      </w:r>
      <w:r w:rsidRPr="00986549">
        <w:rPr>
          <w:rFonts w:ascii="Courier New" w:hAnsi="Courier New" w:cs="Courier New"/>
          <w:sz w:val="20"/>
          <w:szCs w:val="20"/>
        </w:rPr>
        <w:tab/>
        <w:t>c_0031</w:t>
      </w:r>
      <w:r w:rsidRPr="00986549">
        <w:rPr>
          <w:rFonts w:ascii="Courier New" w:hAnsi="Courier New" w:cs="Courier New"/>
          <w:sz w:val="20"/>
          <w:szCs w:val="20"/>
        </w:rPr>
        <w:tab/>
        <w:t>c_0032</w:t>
      </w:r>
      <w:r w:rsidRPr="00986549">
        <w:rPr>
          <w:rFonts w:ascii="Courier New" w:hAnsi="Courier New" w:cs="Courier New"/>
          <w:sz w:val="20"/>
          <w:szCs w:val="20"/>
        </w:rPr>
        <w:tab/>
        <w:t>c_0033</w:t>
      </w:r>
      <w:r w:rsidRPr="00986549">
        <w:rPr>
          <w:rFonts w:ascii="Courier New" w:hAnsi="Courier New" w:cs="Courier New"/>
          <w:sz w:val="20"/>
          <w:szCs w:val="20"/>
        </w:rPr>
        <w:tab/>
        <w:t>c_0034</w:t>
      </w:r>
      <w:r w:rsidRPr="00986549">
        <w:rPr>
          <w:rFonts w:ascii="Courier New" w:hAnsi="Courier New" w:cs="Courier New"/>
          <w:sz w:val="20"/>
          <w:szCs w:val="20"/>
        </w:rPr>
        <w:tab/>
        <w:t>c_0035</w:t>
      </w:r>
      <w:r w:rsidRPr="00986549">
        <w:rPr>
          <w:rFonts w:ascii="Courier New" w:hAnsi="Courier New" w:cs="Courier New"/>
          <w:sz w:val="20"/>
          <w:szCs w:val="20"/>
        </w:rPr>
        <w:tab/>
        <w:t>c_0036</w:t>
      </w:r>
      <w:r w:rsidRPr="00986549">
        <w:rPr>
          <w:rFonts w:ascii="Courier New" w:hAnsi="Courier New" w:cs="Courier New"/>
          <w:sz w:val="20"/>
          <w:szCs w:val="20"/>
        </w:rPr>
        <w:tab/>
        <w:t>c_0037</w:t>
      </w:r>
      <w:r w:rsidRPr="00986549">
        <w:rPr>
          <w:rFonts w:ascii="Courier New" w:hAnsi="Courier New" w:cs="Courier New"/>
          <w:sz w:val="20"/>
          <w:szCs w:val="20"/>
        </w:rPr>
        <w:tab/>
        <w:t>c_0038</w:t>
      </w:r>
      <w:r w:rsidRPr="00986549">
        <w:rPr>
          <w:rFonts w:ascii="Courier New" w:hAnsi="Courier New" w:cs="Courier New"/>
          <w:sz w:val="20"/>
          <w:szCs w:val="20"/>
        </w:rPr>
        <w:tab/>
        <w:t>c_0039</w:t>
      </w:r>
      <w:r w:rsidRPr="00986549">
        <w:rPr>
          <w:rFonts w:ascii="Courier New" w:hAnsi="Courier New" w:cs="Courier New"/>
          <w:sz w:val="20"/>
          <w:szCs w:val="20"/>
        </w:rPr>
        <w:tab/>
        <w:t>///</w:t>
      </w:r>
    </w:p>
    <w:p w14:paraId="39FC8D9D" w14:textId="77777777" w:rsidR="00C538FE" w:rsidRPr="00986549" w:rsidRDefault="00C538FE" w:rsidP="00C538FE">
      <w:pPr>
        <w:pStyle w:val="Newparagraph"/>
        <w:spacing w:line="240" w:lineRule="auto"/>
        <w:rPr>
          <w:rFonts w:ascii="Courier New" w:hAnsi="Courier New" w:cs="Courier New"/>
          <w:sz w:val="20"/>
          <w:szCs w:val="20"/>
        </w:rPr>
      </w:pPr>
      <w:r w:rsidRPr="00986549">
        <w:rPr>
          <w:rFonts w:ascii="Courier New" w:hAnsi="Courier New" w:cs="Courier New"/>
          <w:sz w:val="20"/>
          <w:szCs w:val="20"/>
        </w:rPr>
        <w:tab/>
        <w:t>c_0040</w:t>
      </w:r>
      <w:r w:rsidRPr="00986549">
        <w:rPr>
          <w:rFonts w:ascii="Courier New" w:hAnsi="Courier New" w:cs="Courier New"/>
          <w:sz w:val="20"/>
          <w:szCs w:val="20"/>
        </w:rPr>
        <w:tab/>
        <w:t>c_0041</w:t>
      </w:r>
      <w:r w:rsidRPr="00986549">
        <w:rPr>
          <w:rFonts w:ascii="Courier New" w:hAnsi="Courier New" w:cs="Courier New"/>
          <w:sz w:val="20"/>
          <w:szCs w:val="20"/>
        </w:rPr>
        <w:tab/>
        <w:t>c_0042</w:t>
      </w:r>
      <w:r w:rsidRPr="00986549">
        <w:rPr>
          <w:rFonts w:ascii="Courier New" w:hAnsi="Courier New" w:cs="Courier New"/>
          <w:sz w:val="20"/>
          <w:szCs w:val="20"/>
        </w:rPr>
        <w:tab/>
        <w:t>c_0043</w:t>
      </w:r>
      <w:r w:rsidRPr="00986549">
        <w:rPr>
          <w:rFonts w:ascii="Courier New" w:hAnsi="Courier New" w:cs="Courier New"/>
          <w:sz w:val="20"/>
          <w:szCs w:val="20"/>
        </w:rPr>
        <w:tab/>
        <w:t>c_0044</w:t>
      </w:r>
      <w:r w:rsidRPr="00986549">
        <w:rPr>
          <w:rFonts w:ascii="Courier New" w:hAnsi="Courier New" w:cs="Courier New"/>
          <w:sz w:val="20"/>
          <w:szCs w:val="20"/>
        </w:rPr>
        <w:tab/>
        <w:t>c_0045</w:t>
      </w:r>
      <w:r w:rsidRPr="00986549">
        <w:rPr>
          <w:rFonts w:ascii="Courier New" w:hAnsi="Courier New" w:cs="Courier New"/>
          <w:sz w:val="20"/>
          <w:szCs w:val="20"/>
        </w:rPr>
        <w:tab/>
        <w:t>c_0046</w:t>
      </w:r>
      <w:r w:rsidRPr="00986549">
        <w:rPr>
          <w:rFonts w:ascii="Courier New" w:hAnsi="Courier New" w:cs="Courier New"/>
          <w:sz w:val="20"/>
          <w:szCs w:val="20"/>
        </w:rPr>
        <w:tab/>
        <w:t>c_0047</w:t>
      </w:r>
      <w:r w:rsidRPr="00986549">
        <w:rPr>
          <w:rFonts w:ascii="Courier New" w:hAnsi="Courier New" w:cs="Courier New"/>
          <w:sz w:val="20"/>
          <w:szCs w:val="20"/>
        </w:rPr>
        <w:tab/>
        <w:t>c_0048</w:t>
      </w:r>
      <w:r w:rsidRPr="00986549">
        <w:rPr>
          <w:rFonts w:ascii="Courier New" w:hAnsi="Courier New" w:cs="Courier New"/>
          <w:sz w:val="20"/>
          <w:szCs w:val="20"/>
        </w:rPr>
        <w:tab/>
        <w:t>c_0049</w:t>
      </w:r>
      <w:r w:rsidRPr="00986549">
        <w:rPr>
          <w:rFonts w:ascii="Courier New" w:hAnsi="Courier New" w:cs="Courier New"/>
          <w:sz w:val="20"/>
          <w:szCs w:val="20"/>
        </w:rPr>
        <w:tab/>
        <w:t>c_0050</w:t>
      </w:r>
      <w:r w:rsidRPr="00986549">
        <w:rPr>
          <w:rFonts w:ascii="Courier New" w:hAnsi="Courier New" w:cs="Courier New"/>
          <w:sz w:val="20"/>
          <w:szCs w:val="20"/>
        </w:rPr>
        <w:tab/>
        <w:t>c_0051</w:t>
      </w:r>
      <w:r w:rsidRPr="00986549">
        <w:rPr>
          <w:rFonts w:ascii="Courier New" w:hAnsi="Courier New" w:cs="Courier New"/>
          <w:sz w:val="20"/>
          <w:szCs w:val="20"/>
        </w:rPr>
        <w:tab/>
        <w:t>c_0052</w:t>
      </w:r>
      <w:r w:rsidRPr="00986549">
        <w:rPr>
          <w:rFonts w:ascii="Courier New" w:hAnsi="Courier New" w:cs="Courier New"/>
          <w:sz w:val="20"/>
          <w:szCs w:val="20"/>
        </w:rPr>
        <w:tab/>
        <w:t>///</w:t>
      </w:r>
    </w:p>
    <w:p w14:paraId="28D196CE" w14:textId="77777777" w:rsidR="00C538FE" w:rsidRPr="00986549" w:rsidRDefault="00C538FE" w:rsidP="00C538FE">
      <w:pPr>
        <w:pStyle w:val="Newparagraph"/>
        <w:spacing w:line="240" w:lineRule="auto"/>
        <w:rPr>
          <w:rFonts w:ascii="Courier New" w:hAnsi="Courier New" w:cs="Courier New"/>
          <w:sz w:val="20"/>
          <w:szCs w:val="20"/>
        </w:rPr>
      </w:pPr>
      <w:r w:rsidRPr="00986549">
        <w:rPr>
          <w:rFonts w:ascii="Courier New" w:hAnsi="Courier New" w:cs="Courier New"/>
          <w:sz w:val="20"/>
          <w:szCs w:val="20"/>
        </w:rPr>
        <w:tab/>
        <w:t>c_0053</w:t>
      </w:r>
      <w:r w:rsidRPr="00986549">
        <w:rPr>
          <w:rFonts w:ascii="Courier New" w:hAnsi="Courier New" w:cs="Courier New"/>
          <w:sz w:val="20"/>
          <w:szCs w:val="20"/>
        </w:rPr>
        <w:tab/>
        <w:t>c_0054</w:t>
      </w:r>
      <w:r w:rsidRPr="00986549">
        <w:rPr>
          <w:rFonts w:ascii="Courier New" w:hAnsi="Courier New" w:cs="Courier New"/>
          <w:sz w:val="20"/>
          <w:szCs w:val="20"/>
        </w:rPr>
        <w:tab/>
        <w:t>c_0055</w:t>
      </w:r>
      <w:r w:rsidRPr="00986549">
        <w:rPr>
          <w:rFonts w:ascii="Courier New" w:hAnsi="Courier New" w:cs="Courier New"/>
          <w:sz w:val="20"/>
          <w:szCs w:val="20"/>
        </w:rPr>
        <w:tab/>
        <w:t>c_0056</w:t>
      </w:r>
      <w:r w:rsidRPr="00986549">
        <w:rPr>
          <w:rFonts w:ascii="Courier New" w:hAnsi="Courier New" w:cs="Courier New"/>
          <w:sz w:val="20"/>
          <w:szCs w:val="20"/>
        </w:rPr>
        <w:tab/>
        <w:t>c_0057</w:t>
      </w:r>
      <w:r w:rsidRPr="00986549">
        <w:rPr>
          <w:rFonts w:ascii="Courier New" w:hAnsi="Courier New" w:cs="Courier New"/>
          <w:sz w:val="20"/>
          <w:szCs w:val="20"/>
        </w:rPr>
        <w:tab/>
        <w:t>c_0058</w:t>
      </w:r>
      <w:r w:rsidRPr="00986549">
        <w:rPr>
          <w:rFonts w:ascii="Courier New" w:hAnsi="Courier New" w:cs="Courier New"/>
          <w:sz w:val="20"/>
          <w:szCs w:val="20"/>
        </w:rPr>
        <w:tab/>
        <w:t>c_0059</w:t>
      </w:r>
      <w:r w:rsidRPr="00986549">
        <w:rPr>
          <w:rFonts w:ascii="Courier New" w:hAnsi="Courier New" w:cs="Courier New"/>
          <w:sz w:val="20"/>
          <w:szCs w:val="20"/>
        </w:rPr>
        <w:tab/>
        <w:t>c_0060</w:t>
      </w:r>
      <w:r w:rsidRPr="00986549">
        <w:rPr>
          <w:rFonts w:ascii="Courier New" w:hAnsi="Courier New" w:cs="Courier New"/>
          <w:sz w:val="20"/>
          <w:szCs w:val="20"/>
        </w:rPr>
        <w:tab/>
        <w:t>c_0061</w:t>
      </w:r>
      <w:r w:rsidRPr="00986549">
        <w:rPr>
          <w:rFonts w:ascii="Courier New" w:hAnsi="Courier New" w:cs="Courier New"/>
          <w:sz w:val="20"/>
          <w:szCs w:val="20"/>
        </w:rPr>
        <w:tab/>
        <w:t>c_0062</w:t>
      </w:r>
      <w:r w:rsidRPr="00986549">
        <w:rPr>
          <w:rFonts w:ascii="Courier New" w:hAnsi="Courier New" w:cs="Courier New"/>
          <w:sz w:val="20"/>
          <w:szCs w:val="20"/>
        </w:rPr>
        <w:tab/>
        <w:t>c_0063</w:t>
      </w:r>
      <w:r w:rsidRPr="00986549">
        <w:rPr>
          <w:rFonts w:ascii="Courier New" w:hAnsi="Courier New" w:cs="Courier New"/>
          <w:sz w:val="20"/>
          <w:szCs w:val="20"/>
        </w:rPr>
        <w:tab/>
        <w:t>c_0064</w:t>
      </w:r>
      <w:r w:rsidRPr="00986549">
        <w:rPr>
          <w:rFonts w:ascii="Courier New" w:hAnsi="Courier New" w:cs="Courier New"/>
          <w:sz w:val="20"/>
          <w:szCs w:val="20"/>
        </w:rPr>
        <w:tab/>
        <w:t>c_0065</w:t>
      </w:r>
      <w:r w:rsidRPr="00986549">
        <w:rPr>
          <w:rFonts w:ascii="Courier New" w:hAnsi="Courier New" w:cs="Courier New"/>
          <w:sz w:val="20"/>
          <w:szCs w:val="20"/>
        </w:rPr>
        <w:tab/>
        <w:t>///</w:t>
      </w:r>
    </w:p>
    <w:p w14:paraId="0B931D5A" w14:textId="77777777" w:rsidR="00C538FE" w:rsidRPr="00986549" w:rsidRDefault="00C538FE" w:rsidP="00C538FE">
      <w:pPr>
        <w:pStyle w:val="Newparagraph"/>
        <w:spacing w:line="240" w:lineRule="auto"/>
        <w:rPr>
          <w:rFonts w:ascii="Courier New" w:hAnsi="Courier New" w:cs="Courier New"/>
          <w:sz w:val="20"/>
          <w:szCs w:val="20"/>
        </w:rPr>
      </w:pPr>
      <w:r w:rsidRPr="00986549">
        <w:rPr>
          <w:rFonts w:ascii="Courier New" w:hAnsi="Courier New" w:cs="Courier New"/>
          <w:sz w:val="20"/>
          <w:szCs w:val="20"/>
        </w:rPr>
        <w:tab/>
        <w:t>c_0066</w:t>
      </w:r>
      <w:r w:rsidRPr="00986549">
        <w:rPr>
          <w:rFonts w:ascii="Courier New" w:hAnsi="Courier New" w:cs="Courier New"/>
          <w:sz w:val="20"/>
          <w:szCs w:val="20"/>
        </w:rPr>
        <w:tab/>
        <w:t>c_0067</w:t>
      </w:r>
      <w:r w:rsidRPr="00986549">
        <w:rPr>
          <w:rFonts w:ascii="Courier New" w:hAnsi="Courier New" w:cs="Courier New"/>
          <w:sz w:val="20"/>
          <w:szCs w:val="20"/>
        </w:rPr>
        <w:tab/>
        <w:t>c_0068</w:t>
      </w:r>
      <w:r w:rsidRPr="00986549">
        <w:rPr>
          <w:rFonts w:ascii="Courier New" w:hAnsi="Courier New" w:cs="Courier New"/>
          <w:sz w:val="20"/>
          <w:szCs w:val="20"/>
        </w:rPr>
        <w:tab/>
        <w:t>c_0069</w:t>
      </w:r>
      <w:r w:rsidRPr="00986549">
        <w:rPr>
          <w:rFonts w:ascii="Courier New" w:hAnsi="Courier New" w:cs="Courier New"/>
          <w:sz w:val="20"/>
          <w:szCs w:val="20"/>
        </w:rPr>
        <w:tab/>
        <w:t>c_0070</w:t>
      </w:r>
      <w:r w:rsidRPr="00986549">
        <w:rPr>
          <w:rFonts w:ascii="Courier New" w:hAnsi="Courier New" w:cs="Courier New"/>
          <w:sz w:val="20"/>
          <w:szCs w:val="20"/>
        </w:rPr>
        <w:tab/>
        <w:t>c_0071</w:t>
      </w:r>
      <w:r w:rsidRPr="00986549">
        <w:rPr>
          <w:rFonts w:ascii="Courier New" w:hAnsi="Courier New" w:cs="Courier New"/>
          <w:sz w:val="20"/>
          <w:szCs w:val="20"/>
        </w:rPr>
        <w:tab/>
        <w:t>c_0072</w:t>
      </w:r>
      <w:r w:rsidRPr="00986549">
        <w:rPr>
          <w:rFonts w:ascii="Courier New" w:hAnsi="Courier New" w:cs="Courier New"/>
          <w:sz w:val="20"/>
          <w:szCs w:val="20"/>
        </w:rPr>
        <w:tab/>
        <w:t>c_0073</w:t>
      </w:r>
      <w:r w:rsidRPr="00986549">
        <w:rPr>
          <w:rFonts w:ascii="Courier New" w:hAnsi="Courier New" w:cs="Courier New"/>
          <w:sz w:val="20"/>
          <w:szCs w:val="20"/>
        </w:rPr>
        <w:tab/>
        <w:t>c_0074</w:t>
      </w:r>
      <w:r w:rsidRPr="00986549">
        <w:rPr>
          <w:rFonts w:ascii="Courier New" w:hAnsi="Courier New" w:cs="Courier New"/>
          <w:sz w:val="20"/>
          <w:szCs w:val="20"/>
        </w:rPr>
        <w:tab/>
        <w:t>c_0075</w:t>
      </w:r>
      <w:r w:rsidRPr="00986549">
        <w:rPr>
          <w:rFonts w:ascii="Courier New" w:hAnsi="Courier New" w:cs="Courier New"/>
          <w:sz w:val="20"/>
          <w:szCs w:val="20"/>
        </w:rPr>
        <w:tab/>
        <w:t>c_0076</w:t>
      </w:r>
      <w:r w:rsidRPr="00986549">
        <w:rPr>
          <w:rFonts w:ascii="Courier New" w:hAnsi="Courier New" w:cs="Courier New"/>
          <w:sz w:val="20"/>
          <w:szCs w:val="20"/>
        </w:rPr>
        <w:tab/>
        <w:t>c_0077</w:t>
      </w:r>
      <w:r w:rsidRPr="00986549">
        <w:rPr>
          <w:rFonts w:ascii="Courier New" w:hAnsi="Courier New" w:cs="Courier New"/>
          <w:sz w:val="20"/>
          <w:szCs w:val="20"/>
        </w:rPr>
        <w:tab/>
        <w:t>c_0078</w:t>
      </w:r>
      <w:r w:rsidRPr="00986549">
        <w:rPr>
          <w:rFonts w:ascii="Courier New" w:hAnsi="Courier New" w:cs="Courier New"/>
          <w:sz w:val="20"/>
          <w:szCs w:val="20"/>
        </w:rPr>
        <w:tab/>
        <w:t>///</w:t>
      </w:r>
    </w:p>
    <w:p w14:paraId="25D9C83C" w14:textId="77777777" w:rsidR="00C538FE" w:rsidRPr="00986549" w:rsidRDefault="00C538FE" w:rsidP="00C538FE">
      <w:pPr>
        <w:pStyle w:val="Newparagraph"/>
        <w:spacing w:line="240" w:lineRule="auto"/>
        <w:rPr>
          <w:rFonts w:ascii="Courier New" w:hAnsi="Courier New" w:cs="Courier New"/>
          <w:sz w:val="20"/>
          <w:szCs w:val="20"/>
        </w:rPr>
      </w:pPr>
      <w:r w:rsidRPr="00986549">
        <w:rPr>
          <w:rFonts w:ascii="Courier New" w:hAnsi="Courier New" w:cs="Courier New"/>
          <w:sz w:val="20"/>
          <w:szCs w:val="20"/>
        </w:rPr>
        <w:tab/>
        <w:t>c_0079</w:t>
      </w:r>
      <w:r w:rsidRPr="00986549">
        <w:rPr>
          <w:rFonts w:ascii="Courier New" w:hAnsi="Courier New" w:cs="Courier New"/>
          <w:sz w:val="20"/>
          <w:szCs w:val="20"/>
        </w:rPr>
        <w:tab/>
        <w:t>c_0080</w:t>
      </w:r>
      <w:r w:rsidRPr="00986549">
        <w:rPr>
          <w:rFonts w:ascii="Courier New" w:hAnsi="Courier New" w:cs="Courier New"/>
          <w:sz w:val="20"/>
          <w:szCs w:val="20"/>
        </w:rPr>
        <w:tab/>
        <w:t>c_0081</w:t>
      </w:r>
      <w:r w:rsidRPr="00986549">
        <w:rPr>
          <w:rFonts w:ascii="Courier New" w:hAnsi="Courier New" w:cs="Courier New"/>
          <w:sz w:val="20"/>
          <w:szCs w:val="20"/>
        </w:rPr>
        <w:tab/>
        <w:t>c_0082</w:t>
      </w:r>
      <w:r w:rsidRPr="00986549">
        <w:rPr>
          <w:rFonts w:ascii="Courier New" w:hAnsi="Courier New" w:cs="Courier New"/>
          <w:sz w:val="20"/>
          <w:szCs w:val="20"/>
        </w:rPr>
        <w:tab/>
        <w:t>c_0083</w:t>
      </w:r>
      <w:r w:rsidRPr="00986549">
        <w:rPr>
          <w:rFonts w:ascii="Courier New" w:hAnsi="Courier New" w:cs="Courier New"/>
          <w:sz w:val="20"/>
          <w:szCs w:val="20"/>
        </w:rPr>
        <w:tab/>
        <w:t>c_0084</w:t>
      </w:r>
      <w:r w:rsidRPr="00986549">
        <w:rPr>
          <w:rFonts w:ascii="Courier New" w:hAnsi="Courier New" w:cs="Courier New"/>
          <w:sz w:val="20"/>
          <w:szCs w:val="20"/>
        </w:rPr>
        <w:tab/>
        <w:t>c_0085</w:t>
      </w:r>
      <w:r w:rsidRPr="00986549">
        <w:rPr>
          <w:rFonts w:ascii="Courier New" w:hAnsi="Courier New" w:cs="Courier New"/>
          <w:sz w:val="20"/>
          <w:szCs w:val="20"/>
        </w:rPr>
        <w:tab/>
        <w:t>c_0086</w:t>
      </w:r>
      <w:r w:rsidRPr="00986549">
        <w:rPr>
          <w:rFonts w:ascii="Courier New" w:hAnsi="Courier New" w:cs="Courier New"/>
          <w:sz w:val="20"/>
          <w:szCs w:val="20"/>
        </w:rPr>
        <w:tab/>
        <w:t>c_0087</w:t>
      </w:r>
      <w:r w:rsidRPr="00986549">
        <w:rPr>
          <w:rFonts w:ascii="Courier New" w:hAnsi="Courier New" w:cs="Courier New"/>
          <w:sz w:val="20"/>
          <w:szCs w:val="20"/>
        </w:rPr>
        <w:tab/>
        <w:t>c_0088</w:t>
      </w:r>
      <w:r w:rsidRPr="00986549">
        <w:rPr>
          <w:rFonts w:ascii="Courier New" w:hAnsi="Courier New" w:cs="Courier New"/>
          <w:sz w:val="20"/>
          <w:szCs w:val="20"/>
        </w:rPr>
        <w:tab/>
        <w:t>c_0089</w:t>
      </w:r>
      <w:r w:rsidRPr="00986549">
        <w:rPr>
          <w:rFonts w:ascii="Courier New" w:hAnsi="Courier New" w:cs="Courier New"/>
          <w:sz w:val="20"/>
          <w:szCs w:val="20"/>
        </w:rPr>
        <w:tab/>
        <w:t>c_0090</w:t>
      </w:r>
      <w:r w:rsidRPr="00986549">
        <w:rPr>
          <w:rFonts w:ascii="Courier New" w:hAnsi="Courier New" w:cs="Courier New"/>
          <w:sz w:val="20"/>
          <w:szCs w:val="20"/>
        </w:rPr>
        <w:tab/>
        <w:t>c_0091</w:t>
      </w:r>
      <w:r w:rsidRPr="00986549">
        <w:rPr>
          <w:rFonts w:ascii="Courier New" w:hAnsi="Courier New" w:cs="Courier New"/>
          <w:sz w:val="20"/>
          <w:szCs w:val="20"/>
        </w:rPr>
        <w:tab/>
        <w:t>///</w:t>
      </w:r>
    </w:p>
    <w:p w14:paraId="2EE364AA" w14:textId="77777777" w:rsidR="00C538FE" w:rsidRPr="00986549" w:rsidRDefault="00C538FE" w:rsidP="00C538FE">
      <w:pPr>
        <w:pStyle w:val="Newparagraph"/>
        <w:spacing w:line="240" w:lineRule="auto"/>
        <w:rPr>
          <w:rFonts w:ascii="Courier New" w:hAnsi="Courier New" w:cs="Courier New"/>
          <w:sz w:val="20"/>
          <w:szCs w:val="20"/>
        </w:rPr>
      </w:pPr>
      <w:r w:rsidRPr="00986549">
        <w:rPr>
          <w:rFonts w:ascii="Courier New" w:hAnsi="Courier New" w:cs="Courier New"/>
          <w:sz w:val="20"/>
          <w:szCs w:val="20"/>
        </w:rPr>
        <w:tab/>
        <w:t>c_0092</w:t>
      </w:r>
      <w:r w:rsidRPr="00986549">
        <w:rPr>
          <w:rFonts w:ascii="Courier New" w:hAnsi="Courier New" w:cs="Courier New"/>
          <w:sz w:val="20"/>
          <w:szCs w:val="20"/>
        </w:rPr>
        <w:tab/>
        <w:t>c_0093</w:t>
      </w:r>
      <w:r w:rsidRPr="00986549">
        <w:rPr>
          <w:rFonts w:ascii="Courier New" w:hAnsi="Courier New" w:cs="Courier New"/>
          <w:sz w:val="20"/>
          <w:szCs w:val="20"/>
        </w:rPr>
        <w:tab/>
        <w:t>c_0094</w:t>
      </w:r>
      <w:r w:rsidRPr="00986549">
        <w:rPr>
          <w:rFonts w:ascii="Courier New" w:hAnsi="Courier New" w:cs="Courier New"/>
          <w:sz w:val="20"/>
          <w:szCs w:val="20"/>
        </w:rPr>
        <w:tab/>
        <w:t>c_0095</w:t>
      </w:r>
      <w:r w:rsidRPr="00986549">
        <w:rPr>
          <w:rFonts w:ascii="Courier New" w:hAnsi="Courier New" w:cs="Courier New"/>
          <w:sz w:val="20"/>
          <w:szCs w:val="20"/>
        </w:rPr>
        <w:tab/>
        <w:t>c_0096</w:t>
      </w:r>
      <w:r w:rsidRPr="00986549">
        <w:rPr>
          <w:rFonts w:ascii="Courier New" w:hAnsi="Courier New" w:cs="Courier New"/>
          <w:sz w:val="20"/>
          <w:szCs w:val="20"/>
        </w:rPr>
        <w:tab/>
        <w:t>c_0097</w:t>
      </w:r>
      <w:r w:rsidRPr="00986549">
        <w:rPr>
          <w:rFonts w:ascii="Courier New" w:hAnsi="Courier New" w:cs="Courier New"/>
          <w:sz w:val="20"/>
          <w:szCs w:val="20"/>
        </w:rPr>
        <w:tab/>
        <w:t>c_0098</w:t>
      </w:r>
      <w:r w:rsidRPr="00986549">
        <w:rPr>
          <w:rFonts w:ascii="Courier New" w:hAnsi="Courier New" w:cs="Courier New"/>
          <w:sz w:val="20"/>
          <w:szCs w:val="20"/>
        </w:rPr>
        <w:tab/>
        <w:t>c_0099</w:t>
      </w:r>
      <w:r w:rsidRPr="00986549">
        <w:rPr>
          <w:rFonts w:ascii="Courier New" w:hAnsi="Courier New" w:cs="Courier New"/>
          <w:sz w:val="20"/>
          <w:szCs w:val="20"/>
        </w:rPr>
        <w:tab/>
        <w:t>c_0100</w:t>
      </w:r>
      <w:r w:rsidRPr="00986549">
        <w:rPr>
          <w:rFonts w:ascii="Courier New" w:hAnsi="Courier New" w:cs="Courier New"/>
          <w:sz w:val="20"/>
          <w:szCs w:val="20"/>
        </w:rPr>
        <w:tab/>
        <w:t>c_0101</w:t>
      </w:r>
      <w:r w:rsidRPr="00986549">
        <w:rPr>
          <w:rFonts w:ascii="Courier New" w:hAnsi="Courier New" w:cs="Courier New"/>
          <w:sz w:val="20"/>
          <w:szCs w:val="20"/>
        </w:rPr>
        <w:tab/>
        <w:t>c_0102</w:t>
      </w:r>
      <w:r w:rsidRPr="00986549">
        <w:rPr>
          <w:rFonts w:ascii="Courier New" w:hAnsi="Courier New" w:cs="Courier New"/>
          <w:sz w:val="20"/>
          <w:szCs w:val="20"/>
        </w:rPr>
        <w:tab/>
        <w:t>c_0103</w:t>
      </w:r>
      <w:r w:rsidRPr="00986549">
        <w:rPr>
          <w:rFonts w:ascii="Courier New" w:hAnsi="Courier New" w:cs="Courier New"/>
          <w:sz w:val="20"/>
          <w:szCs w:val="20"/>
        </w:rPr>
        <w:tab/>
        <w:t>c_0104</w:t>
      </w:r>
      <w:r w:rsidRPr="00986549">
        <w:rPr>
          <w:rFonts w:ascii="Courier New" w:hAnsi="Courier New" w:cs="Courier New"/>
          <w:sz w:val="20"/>
          <w:szCs w:val="20"/>
        </w:rPr>
        <w:tab/>
        <w:t>///</w:t>
      </w:r>
    </w:p>
    <w:p w14:paraId="64999071" w14:textId="77777777" w:rsidR="00C538FE" w:rsidRPr="00C538FE" w:rsidRDefault="00C538FE" w:rsidP="00C538FE">
      <w:pPr>
        <w:pStyle w:val="Newparagraph"/>
        <w:spacing w:line="240" w:lineRule="auto"/>
        <w:rPr>
          <w:rFonts w:ascii="Courier New" w:hAnsi="Courier New" w:cs="Courier New"/>
          <w:sz w:val="20"/>
          <w:szCs w:val="20"/>
        </w:rPr>
      </w:pPr>
      <w:r w:rsidRPr="00986549">
        <w:rPr>
          <w:rFonts w:ascii="Courier New" w:hAnsi="Courier New" w:cs="Courier New"/>
          <w:sz w:val="20"/>
          <w:szCs w:val="20"/>
        </w:rPr>
        <w:tab/>
      </w:r>
      <w:r w:rsidRPr="00C538FE">
        <w:rPr>
          <w:rFonts w:ascii="Courier New" w:hAnsi="Courier New" w:cs="Courier New"/>
          <w:sz w:val="20"/>
          <w:szCs w:val="20"/>
        </w:rPr>
        <w:t>c_0105</w:t>
      </w:r>
      <w:r w:rsidRPr="00C538FE">
        <w:rPr>
          <w:rFonts w:ascii="Courier New" w:hAnsi="Courier New" w:cs="Courier New"/>
          <w:sz w:val="20"/>
          <w:szCs w:val="20"/>
        </w:rPr>
        <w:tab/>
        <w:t>c_0106</w:t>
      </w:r>
      <w:r w:rsidRPr="00C538FE">
        <w:rPr>
          <w:rFonts w:ascii="Courier New" w:hAnsi="Courier New" w:cs="Courier New"/>
          <w:sz w:val="20"/>
          <w:szCs w:val="20"/>
        </w:rPr>
        <w:tab/>
        <w:t>c_0107</w:t>
      </w:r>
      <w:r w:rsidRPr="00C538FE">
        <w:rPr>
          <w:rFonts w:ascii="Courier New" w:hAnsi="Courier New" w:cs="Courier New"/>
          <w:sz w:val="20"/>
          <w:szCs w:val="20"/>
        </w:rPr>
        <w:tab/>
        <w:t>c_0108) ///</w:t>
      </w:r>
    </w:p>
    <w:p w14:paraId="72473236"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lastRenderedPageBreak/>
        <w:tab/>
        <w:t>(ects1_1</w:t>
      </w:r>
      <w:r w:rsidRPr="00C538FE">
        <w:rPr>
          <w:rFonts w:ascii="Courier New" w:hAnsi="Courier New" w:cs="Courier New"/>
          <w:sz w:val="20"/>
          <w:szCs w:val="20"/>
        </w:rPr>
        <w:tab/>
        <w:t>prerequisites1_1</w:t>
      </w:r>
      <w:r w:rsidRPr="00C538FE">
        <w:rPr>
          <w:rFonts w:ascii="Courier New" w:hAnsi="Courier New" w:cs="Courier New"/>
          <w:sz w:val="20"/>
          <w:szCs w:val="20"/>
        </w:rPr>
        <w:tab/>
        <w:t>schedule1_1</w:t>
      </w:r>
      <w:r w:rsidRPr="00C538FE">
        <w:rPr>
          <w:rFonts w:ascii="Courier New" w:hAnsi="Courier New" w:cs="Courier New"/>
          <w:sz w:val="20"/>
          <w:szCs w:val="20"/>
        </w:rPr>
        <w:tab/>
        <w:t>assessments1_1</w:t>
      </w:r>
      <w:r w:rsidRPr="00C538FE">
        <w:rPr>
          <w:rFonts w:ascii="Courier New" w:hAnsi="Courier New" w:cs="Courier New"/>
          <w:sz w:val="20"/>
          <w:szCs w:val="20"/>
        </w:rPr>
        <w:tab/>
        <w:t>organization1_1</w:t>
      </w:r>
      <w:r w:rsidRPr="00C538FE">
        <w:rPr>
          <w:rFonts w:ascii="Courier New" w:hAnsi="Courier New" w:cs="Courier New"/>
          <w:sz w:val="20"/>
          <w:szCs w:val="20"/>
        </w:rPr>
        <w:tab/>
        <w:t>mixedgroup1_1</w:t>
      </w:r>
      <w:r w:rsidRPr="00C538FE">
        <w:rPr>
          <w:rFonts w:ascii="Courier New" w:hAnsi="Courier New" w:cs="Courier New"/>
          <w:sz w:val="20"/>
          <w:szCs w:val="20"/>
        </w:rPr>
        <w:tab/>
        <w:t>ects2_1</w:t>
      </w:r>
      <w:r w:rsidRPr="00C538FE">
        <w:rPr>
          <w:rFonts w:ascii="Courier New" w:hAnsi="Courier New" w:cs="Courier New"/>
          <w:sz w:val="20"/>
          <w:szCs w:val="20"/>
        </w:rPr>
        <w:tab/>
        <w:t>///</w:t>
      </w:r>
    </w:p>
    <w:p w14:paraId="305E48CA"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prerequisites2_1</w:t>
      </w:r>
      <w:r w:rsidRPr="00C538FE">
        <w:rPr>
          <w:rFonts w:ascii="Courier New" w:hAnsi="Courier New" w:cs="Courier New"/>
          <w:sz w:val="20"/>
          <w:szCs w:val="20"/>
        </w:rPr>
        <w:tab/>
        <w:t>schedule2_1</w:t>
      </w:r>
      <w:r w:rsidRPr="00C538FE">
        <w:rPr>
          <w:rFonts w:ascii="Courier New" w:hAnsi="Courier New" w:cs="Courier New"/>
          <w:sz w:val="20"/>
          <w:szCs w:val="20"/>
        </w:rPr>
        <w:tab/>
        <w:t>assessments2_1</w:t>
      </w:r>
      <w:r w:rsidRPr="00C538FE">
        <w:rPr>
          <w:rFonts w:ascii="Courier New" w:hAnsi="Courier New" w:cs="Courier New"/>
          <w:sz w:val="20"/>
          <w:szCs w:val="20"/>
        </w:rPr>
        <w:tab/>
        <w:t>organization2_1</w:t>
      </w:r>
      <w:r w:rsidRPr="00C538FE">
        <w:rPr>
          <w:rFonts w:ascii="Courier New" w:hAnsi="Courier New" w:cs="Courier New"/>
          <w:sz w:val="20"/>
          <w:szCs w:val="20"/>
        </w:rPr>
        <w:tab/>
        <w:t>mixedgroup2_1</w:t>
      </w:r>
      <w:r w:rsidRPr="00C538FE">
        <w:rPr>
          <w:rFonts w:ascii="Courier New" w:hAnsi="Courier New" w:cs="Courier New"/>
          <w:sz w:val="20"/>
          <w:szCs w:val="20"/>
        </w:rPr>
        <w:tab/>
        <w:t>ects3_1</w:t>
      </w:r>
      <w:r w:rsidRPr="00C538FE">
        <w:rPr>
          <w:rFonts w:ascii="Courier New" w:hAnsi="Courier New" w:cs="Courier New"/>
          <w:sz w:val="20"/>
          <w:szCs w:val="20"/>
        </w:rPr>
        <w:tab/>
        <w:t>prerequisites3_1</w:t>
      </w:r>
      <w:r w:rsidRPr="00C538FE">
        <w:rPr>
          <w:rFonts w:ascii="Courier New" w:hAnsi="Courier New" w:cs="Courier New"/>
          <w:sz w:val="20"/>
          <w:szCs w:val="20"/>
        </w:rPr>
        <w:tab/>
        <w:t>///</w:t>
      </w:r>
    </w:p>
    <w:p w14:paraId="2C1B3AEF"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schedule3_1</w:t>
      </w:r>
      <w:r w:rsidRPr="00C538FE">
        <w:rPr>
          <w:rFonts w:ascii="Courier New" w:hAnsi="Courier New" w:cs="Courier New"/>
          <w:sz w:val="20"/>
          <w:szCs w:val="20"/>
        </w:rPr>
        <w:tab/>
        <w:t>assessments3_1</w:t>
      </w:r>
      <w:r w:rsidRPr="00C538FE">
        <w:rPr>
          <w:rFonts w:ascii="Courier New" w:hAnsi="Courier New" w:cs="Courier New"/>
          <w:sz w:val="20"/>
          <w:szCs w:val="20"/>
        </w:rPr>
        <w:tab/>
        <w:t>organization3_1</w:t>
      </w:r>
      <w:r w:rsidRPr="00C538FE">
        <w:rPr>
          <w:rFonts w:ascii="Courier New" w:hAnsi="Courier New" w:cs="Courier New"/>
          <w:sz w:val="20"/>
          <w:szCs w:val="20"/>
        </w:rPr>
        <w:tab/>
        <w:t>mixedgroup3_1</w:t>
      </w:r>
      <w:r w:rsidRPr="00C538FE">
        <w:rPr>
          <w:rFonts w:ascii="Courier New" w:hAnsi="Courier New" w:cs="Courier New"/>
          <w:sz w:val="20"/>
          <w:szCs w:val="20"/>
        </w:rPr>
        <w:tab/>
        <w:t>ects1_2</w:t>
      </w:r>
      <w:r w:rsidRPr="00C538FE">
        <w:rPr>
          <w:rFonts w:ascii="Courier New" w:hAnsi="Courier New" w:cs="Courier New"/>
          <w:sz w:val="20"/>
          <w:szCs w:val="20"/>
        </w:rPr>
        <w:tab/>
        <w:t>prerequisites1_2</w:t>
      </w:r>
      <w:r w:rsidRPr="00C538FE">
        <w:rPr>
          <w:rFonts w:ascii="Courier New" w:hAnsi="Courier New" w:cs="Courier New"/>
          <w:sz w:val="20"/>
          <w:szCs w:val="20"/>
        </w:rPr>
        <w:tab/>
        <w:t>schedule1_2</w:t>
      </w:r>
      <w:r w:rsidRPr="00C538FE">
        <w:rPr>
          <w:rFonts w:ascii="Courier New" w:hAnsi="Courier New" w:cs="Courier New"/>
          <w:sz w:val="20"/>
          <w:szCs w:val="20"/>
        </w:rPr>
        <w:tab/>
        <w:t>///</w:t>
      </w:r>
    </w:p>
    <w:p w14:paraId="2BB0BC97"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assessments1_2</w:t>
      </w:r>
      <w:r w:rsidRPr="00C538FE">
        <w:rPr>
          <w:rFonts w:ascii="Courier New" w:hAnsi="Courier New" w:cs="Courier New"/>
          <w:sz w:val="20"/>
          <w:szCs w:val="20"/>
        </w:rPr>
        <w:tab/>
        <w:t>organization1_2</w:t>
      </w:r>
      <w:r w:rsidRPr="00C538FE">
        <w:rPr>
          <w:rFonts w:ascii="Courier New" w:hAnsi="Courier New" w:cs="Courier New"/>
          <w:sz w:val="20"/>
          <w:szCs w:val="20"/>
        </w:rPr>
        <w:tab/>
        <w:t>mixedgroup1_2</w:t>
      </w:r>
      <w:r w:rsidRPr="00C538FE">
        <w:rPr>
          <w:rFonts w:ascii="Courier New" w:hAnsi="Courier New" w:cs="Courier New"/>
          <w:sz w:val="20"/>
          <w:szCs w:val="20"/>
        </w:rPr>
        <w:tab/>
        <w:t>ects2_2</w:t>
      </w:r>
      <w:r w:rsidRPr="00C538FE">
        <w:rPr>
          <w:rFonts w:ascii="Courier New" w:hAnsi="Courier New" w:cs="Courier New"/>
          <w:sz w:val="20"/>
          <w:szCs w:val="20"/>
        </w:rPr>
        <w:tab/>
        <w:t>prerequisites2_2</w:t>
      </w:r>
      <w:r w:rsidRPr="00C538FE">
        <w:rPr>
          <w:rFonts w:ascii="Courier New" w:hAnsi="Courier New" w:cs="Courier New"/>
          <w:sz w:val="20"/>
          <w:szCs w:val="20"/>
        </w:rPr>
        <w:tab/>
        <w:t>schedule2_2</w:t>
      </w:r>
      <w:r w:rsidRPr="00C538FE">
        <w:rPr>
          <w:rFonts w:ascii="Courier New" w:hAnsi="Courier New" w:cs="Courier New"/>
          <w:sz w:val="20"/>
          <w:szCs w:val="20"/>
        </w:rPr>
        <w:tab/>
        <w:t>assessments2_2 ///</w:t>
      </w:r>
    </w:p>
    <w:p w14:paraId="363FB78F"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organization2_2</w:t>
      </w:r>
      <w:r w:rsidRPr="00C538FE">
        <w:rPr>
          <w:rFonts w:ascii="Courier New" w:hAnsi="Courier New" w:cs="Courier New"/>
          <w:sz w:val="20"/>
          <w:szCs w:val="20"/>
        </w:rPr>
        <w:tab/>
        <w:t>mixedgroup2_2</w:t>
      </w:r>
      <w:r w:rsidRPr="00C538FE">
        <w:rPr>
          <w:rFonts w:ascii="Courier New" w:hAnsi="Courier New" w:cs="Courier New"/>
          <w:sz w:val="20"/>
          <w:szCs w:val="20"/>
        </w:rPr>
        <w:tab/>
        <w:t>ects3_2</w:t>
      </w:r>
      <w:r w:rsidRPr="00C538FE">
        <w:rPr>
          <w:rFonts w:ascii="Courier New" w:hAnsi="Courier New" w:cs="Courier New"/>
          <w:sz w:val="20"/>
          <w:szCs w:val="20"/>
        </w:rPr>
        <w:tab/>
        <w:t>prerequisites3_2</w:t>
      </w:r>
      <w:r w:rsidRPr="00C538FE">
        <w:rPr>
          <w:rFonts w:ascii="Courier New" w:hAnsi="Courier New" w:cs="Courier New"/>
          <w:sz w:val="20"/>
          <w:szCs w:val="20"/>
        </w:rPr>
        <w:tab/>
        <w:t>schedule3_2</w:t>
      </w:r>
      <w:r w:rsidRPr="00C538FE">
        <w:rPr>
          <w:rFonts w:ascii="Courier New" w:hAnsi="Courier New" w:cs="Courier New"/>
          <w:sz w:val="20"/>
          <w:szCs w:val="20"/>
        </w:rPr>
        <w:tab/>
        <w:t>assessments3_2</w:t>
      </w:r>
      <w:r w:rsidRPr="00C538FE">
        <w:rPr>
          <w:rFonts w:ascii="Courier New" w:hAnsi="Courier New" w:cs="Courier New"/>
          <w:sz w:val="20"/>
          <w:szCs w:val="20"/>
        </w:rPr>
        <w:tab/>
        <w:t>organization3_2 ///</w:t>
      </w:r>
    </w:p>
    <w:p w14:paraId="4571C676"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mixedgroup3_2</w:t>
      </w:r>
      <w:r w:rsidRPr="00C538FE">
        <w:rPr>
          <w:rFonts w:ascii="Courier New" w:hAnsi="Courier New" w:cs="Courier New"/>
          <w:sz w:val="20"/>
          <w:szCs w:val="20"/>
        </w:rPr>
        <w:tab/>
        <w:t>ects1_3</w:t>
      </w:r>
      <w:r w:rsidRPr="00C538FE">
        <w:rPr>
          <w:rFonts w:ascii="Courier New" w:hAnsi="Courier New" w:cs="Courier New"/>
          <w:sz w:val="20"/>
          <w:szCs w:val="20"/>
        </w:rPr>
        <w:tab/>
        <w:t>prerequisites1_3</w:t>
      </w:r>
      <w:r w:rsidRPr="00C538FE">
        <w:rPr>
          <w:rFonts w:ascii="Courier New" w:hAnsi="Courier New" w:cs="Courier New"/>
          <w:sz w:val="20"/>
          <w:szCs w:val="20"/>
        </w:rPr>
        <w:tab/>
        <w:t>schedule1_3</w:t>
      </w:r>
      <w:r w:rsidRPr="00C538FE">
        <w:rPr>
          <w:rFonts w:ascii="Courier New" w:hAnsi="Courier New" w:cs="Courier New"/>
          <w:sz w:val="20"/>
          <w:szCs w:val="20"/>
        </w:rPr>
        <w:tab/>
        <w:t>assessments1_3</w:t>
      </w:r>
      <w:r w:rsidRPr="00C538FE">
        <w:rPr>
          <w:rFonts w:ascii="Courier New" w:hAnsi="Courier New" w:cs="Courier New"/>
          <w:sz w:val="20"/>
          <w:szCs w:val="20"/>
        </w:rPr>
        <w:tab/>
        <w:t>organization1_3</w:t>
      </w:r>
      <w:r w:rsidRPr="00C538FE">
        <w:rPr>
          <w:rFonts w:ascii="Courier New" w:hAnsi="Courier New" w:cs="Courier New"/>
          <w:sz w:val="20"/>
          <w:szCs w:val="20"/>
        </w:rPr>
        <w:tab/>
        <w:t>mixedgroup1_3</w:t>
      </w:r>
      <w:r w:rsidRPr="00C538FE">
        <w:rPr>
          <w:rFonts w:ascii="Courier New" w:hAnsi="Courier New" w:cs="Courier New"/>
          <w:sz w:val="20"/>
          <w:szCs w:val="20"/>
        </w:rPr>
        <w:tab/>
        <w:t>///</w:t>
      </w:r>
    </w:p>
    <w:p w14:paraId="38D76AB8"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ects2_3</w:t>
      </w:r>
      <w:r w:rsidRPr="00C538FE">
        <w:rPr>
          <w:rFonts w:ascii="Courier New" w:hAnsi="Courier New" w:cs="Courier New"/>
          <w:sz w:val="20"/>
          <w:szCs w:val="20"/>
        </w:rPr>
        <w:tab/>
        <w:t>prerequisites2_3</w:t>
      </w:r>
      <w:r w:rsidRPr="00C538FE">
        <w:rPr>
          <w:rFonts w:ascii="Courier New" w:hAnsi="Courier New" w:cs="Courier New"/>
          <w:sz w:val="20"/>
          <w:szCs w:val="20"/>
        </w:rPr>
        <w:tab/>
        <w:t>schedule2_3</w:t>
      </w:r>
      <w:r w:rsidRPr="00C538FE">
        <w:rPr>
          <w:rFonts w:ascii="Courier New" w:hAnsi="Courier New" w:cs="Courier New"/>
          <w:sz w:val="20"/>
          <w:szCs w:val="20"/>
        </w:rPr>
        <w:tab/>
        <w:t>assessments2_3</w:t>
      </w:r>
      <w:r w:rsidRPr="00C538FE">
        <w:rPr>
          <w:rFonts w:ascii="Courier New" w:hAnsi="Courier New" w:cs="Courier New"/>
          <w:sz w:val="20"/>
          <w:szCs w:val="20"/>
        </w:rPr>
        <w:tab/>
        <w:t>organization2_3</w:t>
      </w:r>
      <w:r w:rsidRPr="00C538FE">
        <w:rPr>
          <w:rFonts w:ascii="Courier New" w:hAnsi="Courier New" w:cs="Courier New"/>
          <w:sz w:val="20"/>
          <w:szCs w:val="20"/>
        </w:rPr>
        <w:tab/>
        <w:t>mixedgroup2_3</w:t>
      </w:r>
      <w:r w:rsidRPr="00C538FE">
        <w:rPr>
          <w:rFonts w:ascii="Courier New" w:hAnsi="Courier New" w:cs="Courier New"/>
          <w:sz w:val="20"/>
          <w:szCs w:val="20"/>
        </w:rPr>
        <w:tab/>
        <w:t>ects3_3</w:t>
      </w:r>
      <w:r w:rsidRPr="00C538FE">
        <w:rPr>
          <w:rFonts w:ascii="Courier New" w:hAnsi="Courier New" w:cs="Courier New"/>
          <w:sz w:val="20"/>
          <w:szCs w:val="20"/>
        </w:rPr>
        <w:tab/>
        <w:t>///</w:t>
      </w:r>
    </w:p>
    <w:p w14:paraId="3B25E41E"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prerequisites3_3</w:t>
      </w:r>
      <w:r w:rsidRPr="00C538FE">
        <w:rPr>
          <w:rFonts w:ascii="Courier New" w:hAnsi="Courier New" w:cs="Courier New"/>
          <w:sz w:val="20"/>
          <w:szCs w:val="20"/>
        </w:rPr>
        <w:tab/>
        <w:t>schedule3_3</w:t>
      </w:r>
      <w:r w:rsidRPr="00C538FE">
        <w:rPr>
          <w:rFonts w:ascii="Courier New" w:hAnsi="Courier New" w:cs="Courier New"/>
          <w:sz w:val="20"/>
          <w:szCs w:val="20"/>
        </w:rPr>
        <w:tab/>
        <w:t>assessments3_3</w:t>
      </w:r>
      <w:r w:rsidRPr="00C538FE">
        <w:rPr>
          <w:rFonts w:ascii="Courier New" w:hAnsi="Courier New" w:cs="Courier New"/>
          <w:sz w:val="20"/>
          <w:szCs w:val="20"/>
        </w:rPr>
        <w:tab/>
        <w:t>organization3_3</w:t>
      </w:r>
      <w:r w:rsidRPr="00C538FE">
        <w:rPr>
          <w:rFonts w:ascii="Courier New" w:hAnsi="Courier New" w:cs="Courier New"/>
          <w:sz w:val="20"/>
          <w:szCs w:val="20"/>
        </w:rPr>
        <w:tab/>
        <w:t>mixedgroup3_3</w:t>
      </w:r>
      <w:r w:rsidRPr="00C538FE">
        <w:rPr>
          <w:rFonts w:ascii="Courier New" w:hAnsi="Courier New" w:cs="Courier New"/>
          <w:sz w:val="20"/>
          <w:szCs w:val="20"/>
        </w:rPr>
        <w:tab/>
        <w:t>ects1_4</w:t>
      </w:r>
      <w:r w:rsidRPr="00C538FE">
        <w:rPr>
          <w:rFonts w:ascii="Courier New" w:hAnsi="Courier New" w:cs="Courier New"/>
          <w:sz w:val="20"/>
          <w:szCs w:val="20"/>
        </w:rPr>
        <w:tab/>
        <w:t>prerequisites1_4</w:t>
      </w:r>
      <w:r w:rsidRPr="00C538FE">
        <w:rPr>
          <w:rFonts w:ascii="Courier New" w:hAnsi="Courier New" w:cs="Courier New"/>
          <w:sz w:val="20"/>
          <w:szCs w:val="20"/>
        </w:rPr>
        <w:tab/>
        <w:t>///</w:t>
      </w:r>
    </w:p>
    <w:p w14:paraId="37AD337B"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schedule1_4</w:t>
      </w:r>
      <w:r w:rsidRPr="00C538FE">
        <w:rPr>
          <w:rFonts w:ascii="Courier New" w:hAnsi="Courier New" w:cs="Courier New"/>
          <w:sz w:val="20"/>
          <w:szCs w:val="20"/>
        </w:rPr>
        <w:tab/>
        <w:t>assessments1_4</w:t>
      </w:r>
      <w:r w:rsidRPr="00C538FE">
        <w:rPr>
          <w:rFonts w:ascii="Courier New" w:hAnsi="Courier New" w:cs="Courier New"/>
          <w:sz w:val="20"/>
          <w:szCs w:val="20"/>
        </w:rPr>
        <w:tab/>
        <w:t>organization1_4</w:t>
      </w:r>
      <w:r w:rsidRPr="00C538FE">
        <w:rPr>
          <w:rFonts w:ascii="Courier New" w:hAnsi="Courier New" w:cs="Courier New"/>
          <w:sz w:val="20"/>
          <w:szCs w:val="20"/>
        </w:rPr>
        <w:tab/>
        <w:t>mixedgroup1_4</w:t>
      </w:r>
      <w:r w:rsidRPr="00C538FE">
        <w:rPr>
          <w:rFonts w:ascii="Courier New" w:hAnsi="Courier New" w:cs="Courier New"/>
          <w:sz w:val="20"/>
          <w:szCs w:val="20"/>
        </w:rPr>
        <w:tab/>
        <w:t>ects2_4</w:t>
      </w:r>
      <w:r w:rsidRPr="00C538FE">
        <w:rPr>
          <w:rFonts w:ascii="Courier New" w:hAnsi="Courier New" w:cs="Courier New"/>
          <w:sz w:val="20"/>
          <w:szCs w:val="20"/>
        </w:rPr>
        <w:tab/>
        <w:t>prerequisites2_4</w:t>
      </w:r>
      <w:r w:rsidRPr="00C538FE">
        <w:rPr>
          <w:rFonts w:ascii="Courier New" w:hAnsi="Courier New" w:cs="Courier New"/>
          <w:sz w:val="20"/>
          <w:szCs w:val="20"/>
        </w:rPr>
        <w:tab/>
        <w:t>schedule2_4</w:t>
      </w:r>
      <w:r w:rsidRPr="00C538FE">
        <w:rPr>
          <w:rFonts w:ascii="Courier New" w:hAnsi="Courier New" w:cs="Courier New"/>
          <w:sz w:val="20"/>
          <w:szCs w:val="20"/>
        </w:rPr>
        <w:tab/>
        <w:t>///</w:t>
      </w:r>
    </w:p>
    <w:p w14:paraId="0A9CD4B2"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assessments2_4</w:t>
      </w:r>
      <w:r w:rsidRPr="00C538FE">
        <w:rPr>
          <w:rFonts w:ascii="Courier New" w:hAnsi="Courier New" w:cs="Courier New"/>
          <w:sz w:val="20"/>
          <w:szCs w:val="20"/>
        </w:rPr>
        <w:tab/>
        <w:t>organization2_4</w:t>
      </w:r>
      <w:r w:rsidRPr="00C538FE">
        <w:rPr>
          <w:rFonts w:ascii="Courier New" w:hAnsi="Courier New" w:cs="Courier New"/>
          <w:sz w:val="20"/>
          <w:szCs w:val="20"/>
        </w:rPr>
        <w:tab/>
        <w:t>mixedgroup2_4</w:t>
      </w:r>
      <w:r w:rsidRPr="00C538FE">
        <w:rPr>
          <w:rFonts w:ascii="Courier New" w:hAnsi="Courier New" w:cs="Courier New"/>
          <w:sz w:val="20"/>
          <w:szCs w:val="20"/>
        </w:rPr>
        <w:tab/>
        <w:t>ects3_4</w:t>
      </w:r>
      <w:r w:rsidRPr="00C538FE">
        <w:rPr>
          <w:rFonts w:ascii="Courier New" w:hAnsi="Courier New" w:cs="Courier New"/>
          <w:sz w:val="20"/>
          <w:szCs w:val="20"/>
        </w:rPr>
        <w:tab/>
        <w:t>prerequisites3_4</w:t>
      </w:r>
      <w:r w:rsidRPr="00C538FE">
        <w:rPr>
          <w:rFonts w:ascii="Courier New" w:hAnsi="Courier New" w:cs="Courier New"/>
          <w:sz w:val="20"/>
          <w:szCs w:val="20"/>
        </w:rPr>
        <w:tab/>
        <w:t>schedule3_4</w:t>
      </w:r>
      <w:r w:rsidRPr="00C538FE">
        <w:rPr>
          <w:rFonts w:ascii="Courier New" w:hAnsi="Courier New" w:cs="Courier New"/>
          <w:sz w:val="20"/>
          <w:szCs w:val="20"/>
        </w:rPr>
        <w:tab/>
        <w:t>assessments3_4 ///</w:t>
      </w:r>
    </w:p>
    <w:p w14:paraId="3D98706E"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organization3_4</w:t>
      </w:r>
      <w:r w:rsidRPr="00C538FE">
        <w:rPr>
          <w:rFonts w:ascii="Courier New" w:hAnsi="Courier New" w:cs="Courier New"/>
          <w:sz w:val="20"/>
          <w:szCs w:val="20"/>
        </w:rPr>
        <w:tab/>
        <w:t>mixedgroup3_4</w:t>
      </w:r>
      <w:r w:rsidRPr="00C538FE">
        <w:rPr>
          <w:rFonts w:ascii="Courier New" w:hAnsi="Courier New" w:cs="Courier New"/>
          <w:sz w:val="20"/>
          <w:szCs w:val="20"/>
        </w:rPr>
        <w:tab/>
        <w:t>ects1_5</w:t>
      </w:r>
      <w:r w:rsidRPr="00C538FE">
        <w:rPr>
          <w:rFonts w:ascii="Courier New" w:hAnsi="Courier New" w:cs="Courier New"/>
          <w:sz w:val="20"/>
          <w:szCs w:val="20"/>
        </w:rPr>
        <w:tab/>
        <w:t>prerequisites1_5</w:t>
      </w:r>
      <w:r w:rsidRPr="00C538FE">
        <w:rPr>
          <w:rFonts w:ascii="Courier New" w:hAnsi="Courier New" w:cs="Courier New"/>
          <w:sz w:val="20"/>
          <w:szCs w:val="20"/>
        </w:rPr>
        <w:tab/>
        <w:t>schedule1_5</w:t>
      </w:r>
      <w:r w:rsidRPr="00C538FE">
        <w:rPr>
          <w:rFonts w:ascii="Courier New" w:hAnsi="Courier New" w:cs="Courier New"/>
          <w:sz w:val="20"/>
          <w:szCs w:val="20"/>
        </w:rPr>
        <w:tab/>
        <w:t>assessments1_5</w:t>
      </w:r>
      <w:r w:rsidRPr="00C538FE">
        <w:rPr>
          <w:rFonts w:ascii="Courier New" w:hAnsi="Courier New" w:cs="Courier New"/>
          <w:sz w:val="20"/>
          <w:szCs w:val="20"/>
        </w:rPr>
        <w:tab/>
        <w:t>organization1_5 ///</w:t>
      </w:r>
    </w:p>
    <w:p w14:paraId="1C1DF58B"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mixedgroup1_5</w:t>
      </w:r>
      <w:r w:rsidRPr="00C538FE">
        <w:rPr>
          <w:rFonts w:ascii="Courier New" w:hAnsi="Courier New" w:cs="Courier New"/>
          <w:sz w:val="20"/>
          <w:szCs w:val="20"/>
        </w:rPr>
        <w:tab/>
        <w:t>ects2_5</w:t>
      </w:r>
      <w:r w:rsidRPr="00C538FE">
        <w:rPr>
          <w:rFonts w:ascii="Courier New" w:hAnsi="Courier New" w:cs="Courier New"/>
          <w:sz w:val="20"/>
          <w:szCs w:val="20"/>
        </w:rPr>
        <w:tab/>
        <w:t>prerequisites2_5</w:t>
      </w:r>
      <w:r w:rsidRPr="00C538FE">
        <w:rPr>
          <w:rFonts w:ascii="Courier New" w:hAnsi="Courier New" w:cs="Courier New"/>
          <w:sz w:val="20"/>
          <w:szCs w:val="20"/>
        </w:rPr>
        <w:tab/>
        <w:t>schedule2_5</w:t>
      </w:r>
      <w:r w:rsidRPr="00C538FE">
        <w:rPr>
          <w:rFonts w:ascii="Courier New" w:hAnsi="Courier New" w:cs="Courier New"/>
          <w:sz w:val="20"/>
          <w:szCs w:val="20"/>
        </w:rPr>
        <w:tab/>
        <w:t>assessments2_5</w:t>
      </w:r>
      <w:r w:rsidRPr="00C538FE">
        <w:rPr>
          <w:rFonts w:ascii="Courier New" w:hAnsi="Courier New" w:cs="Courier New"/>
          <w:sz w:val="20"/>
          <w:szCs w:val="20"/>
        </w:rPr>
        <w:tab/>
        <w:t>organization2_5</w:t>
      </w:r>
      <w:r w:rsidRPr="00C538FE">
        <w:rPr>
          <w:rFonts w:ascii="Courier New" w:hAnsi="Courier New" w:cs="Courier New"/>
          <w:sz w:val="20"/>
          <w:szCs w:val="20"/>
        </w:rPr>
        <w:tab/>
        <w:t>mixedgroup2_5</w:t>
      </w:r>
      <w:r w:rsidRPr="00C538FE">
        <w:rPr>
          <w:rFonts w:ascii="Courier New" w:hAnsi="Courier New" w:cs="Courier New"/>
          <w:sz w:val="20"/>
          <w:szCs w:val="20"/>
        </w:rPr>
        <w:tab/>
        <w:t>///</w:t>
      </w:r>
    </w:p>
    <w:p w14:paraId="44619735"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ects3_5</w:t>
      </w:r>
      <w:r w:rsidRPr="00C538FE">
        <w:rPr>
          <w:rFonts w:ascii="Courier New" w:hAnsi="Courier New" w:cs="Courier New"/>
          <w:sz w:val="20"/>
          <w:szCs w:val="20"/>
        </w:rPr>
        <w:tab/>
        <w:t>prerequisites3_5</w:t>
      </w:r>
      <w:r w:rsidRPr="00C538FE">
        <w:rPr>
          <w:rFonts w:ascii="Courier New" w:hAnsi="Courier New" w:cs="Courier New"/>
          <w:sz w:val="20"/>
          <w:szCs w:val="20"/>
        </w:rPr>
        <w:tab/>
        <w:t>schedule3_5</w:t>
      </w:r>
      <w:r w:rsidRPr="00C538FE">
        <w:rPr>
          <w:rFonts w:ascii="Courier New" w:hAnsi="Courier New" w:cs="Courier New"/>
          <w:sz w:val="20"/>
          <w:szCs w:val="20"/>
        </w:rPr>
        <w:tab/>
        <w:t>assessments3_5</w:t>
      </w:r>
      <w:r w:rsidRPr="00C538FE">
        <w:rPr>
          <w:rFonts w:ascii="Courier New" w:hAnsi="Courier New" w:cs="Courier New"/>
          <w:sz w:val="20"/>
          <w:szCs w:val="20"/>
        </w:rPr>
        <w:tab/>
        <w:t>organization3_5</w:t>
      </w:r>
      <w:r w:rsidRPr="00C538FE">
        <w:rPr>
          <w:rFonts w:ascii="Courier New" w:hAnsi="Courier New" w:cs="Courier New"/>
          <w:sz w:val="20"/>
          <w:szCs w:val="20"/>
        </w:rPr>
        <w:tab/>
        <w:t>mixedgroup3_5</w:t>
      </w:r>
      <w:r w:rsidRPr="00C538FE">
        <w:rPr>
          <w:rFonts w:ascii="Courier New" w:hAnsi="Courier New" w:cs="Courier New"/>
          <w:sz w:val="20"/>
          <w:szCs w:val="20"/>
        </w:rPr>
        <w:tab/>
        <w:t>ects1_6</w:t>
      </w:r>
      <w:r w:rsidRPr="00C538FE">
        <w:rPr>
          <w:rFonts w:ascii="Courier New" w:hAnsi="Courier New" w:cs="Courier New"/>
          <w:sz w:val="20"/>
          <w:szCs w:val="20"/>
        </w:rPr>
        <w:tab/>
        <w:t>///</w:t>
      </w:r>
    </w:p>
    <w:p w14:paraId="6EF2B18E"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prerequisites1_6</w:t>
      </w:r>
      <w:r w:rsidRPr="00C538FE">
        <w:rPr>
          <w:rFonts w:ascii="Courier New" w:hAnsi="Courier New" w:cs="Courier New"/>
          <w:sz w:val="20"/>
          <w:szCs w:val="20"/>
        </w:rPr>
        <w:tab/>
        <w:t>schedule1_6</w:t>
      </w:r>
      <w:r w:rsidRPr="00C538FE">
        <w:rPr>
          <w:rFonts w:ascii="Courier New" w:hAnsi="Courier New" w:cs="Courier New"/>
          <w:sz w:val="20"/>
          <w:szCs w:val="20"/>
        </w:rPr>
        <w:tab/>
        <w:t>assessments1_6</w:t>
      </w:r>
      <w:r w:rsidRPr="00C538FE">
        <w:rPr>
          <w:rFonts w:ascii="Courier New" w:hAnsi="Courier New" w:cs="Courier New"/>
          <w:sz w:val="20"/>
          <w:szCs w:val="20"/>
        </w:rPr>
        <w:tab/>
        <w:t>organization1_6</w:t>
      </w:r>
      <w:r w:rsidRPr="00C538FE">
        <w:rPr>
          <w:rFonts w:ascii="Courier New" w:hAnsi="Courier New" w:cs="Courier New"/>
          <w:sz w:val="20"/>
          <w:szCs w:val="20"/>
        </w:rPr>
        <w:tab/>
        <w:t>mixedgroup1_6</w:t>
      </w:r>
      <w:r w:rsidRPr="00C538FE">
        <w:rPr>
          <w:rFonts w:ascii="Courier New" w:hAnsi="Courier New" w:cs="Courier New"/>
          <w:sz w:val="20"/>
          <w:szCs w:val="20"/>
        </w:rPr>
        <w:tab/>
        <w:t>ects2_6</w:t>
      </w:r>
      <w:r w:rsidRPr="00C538FE">
        <w:rPr>
          <w:rFonts w:ascii="Courier New" w:hAnsi="Courier New" w:cs="Courier New"/>
          <w:sz w:val="20"/>
          <w:szCs w:val="20"/>
        </w:rPr>
        <w:tab/>
        <w:t>prerequisites2_6</w:t>
      </w:r>
      <w:r w:rsidRPr="00C538FE">
        <w:rPr>
          <w:rFonts w:ascii="Courier New" w:hAnsi="Courier New" w:cs="Courier New"/>
          <w:sz w:val="20"/>
          <w:szCs w:val="20"/>
        </w:rPr>
        <w:tab/>
        <w:t>///</w:t>
      </w:r>
    </w:p>
    <w:p w14:paraId="6F92849A"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schedule2_6</w:t>
      </w:r>
      <w:r w:rsidRPr="00C538FE">
        <w:rPr>
          <w:rFonts w:ascii="Courier New" w:hAnsi="Courier New" w:cs="Courier New"/>
          <w:sz w:val="20"/>
          <w:szCs w:val="20"/>
        </w:rPr>
        <w:tab/>
        <w:t>assessments2_6</w:t>
      </w:r>
      <w:r w:rsidRPr="00C538FE">
        <w:rPr>
          <w:rFonts w:ascii="Courier New" w:hAnsi="Courier New" w:cs="Courier New"/>
          <w:sz w:val="20"/>
          <w:szCs w:val="20"/>
        </w:rPr>
        <w:tab/>
        <w:t>organization2_6</w:t>
      </w:r>
      <w:r w:rsidRPr="00C538FE">
        <w:rPr>
          <w:rFonts w:ascii="Courier New" w:hAnsi="Courier New" w:cs="Courier New"/>
          <w:sz w:val="20"/>
          <w:szCs w:val="20"/>
        </w:rPr>
        <w:tab/>
        <w:t>mixedgroup2_6</w:t>
      </w:r>
      <w:r w:rsidRPr="00C538FE">
        <w:rPr>
          <w:rFonts w:ascii="Courier New" w:hAnsi="Courier New" w:cs="Courier New"/>
          <w:sz w:val="20"/>
          <w:szCs w:val="20"/>
        </w:rPr>
        <w:tab/>
        <w:t>ects3_6</w:t>
      </w:r>
      <w:r w:rsidRPr="00C538FE">
        <w:rPr>
          <w:rFonts w:ascii="Courier New" w:hAnsi="Courier New" w:cs="Courier New"/>
          <w:sz w:val="20"/>
          <w:szCs w:val="20"/>
        </w:rPr>
        <w:tab/>
        <w:t>prerequisites3_6</w:t>
      </w:r>
      <w:r w:rsidRPr="00C538FE">
        <w:rPr>
          <w:rFonts w:ascii="Courier New" w:hAnsi="Courier New" w:cs="Courier New"/>
          <w:sz w:val="20"/>
          <w:szCs w:val="20"/>
        </w:rPr>
        <w:tab/>
        <w:t>schedule3_6</w:t>
      </w:r>
      <w:r w:rsidRPr="00C538FE">
        <w:rPr>
          <w:rFonts w:ascii="Courier New" w:hAnsi="Courier New" w:cs="Courier New"/>
          <w:sz w:val="20"/>
          <w:szCs w:val="20"/>
        </w:rPr>
        <w:tab/>
        <w:t>///</w:t>
      </w:r>
    </w:p>
    <w:p w14:paraId="62F5F71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assessments3_6</w:t>
      </w:r>
      <w:r w:rsidRPr="00C538FE">
        <w:rPr>
          <w:rFonts w:ascii="Courier New" w:hAnsi="Courier New" w:cs="Courier New"/>
          <w:sz w:val="20"/>
          <w:szCs w:val="20"/>
        </w:rPr>
        <w:tab/>
        <w:t>organization3_6</w:t>
      </w:r>
      <w:r w:rsidRPr="00C538FE">
        <w:rPr>
          <w:rFonts w:ascii="Courier New" w:hAnsi="Courier New" w:cs="Courier New"/>
          <w:sz w:val="20"/>
          <w:szCs w:val="20"/>
        </w:rPr>
        <w:tab/>
        <w:t>mixedgroup3_6)</w:t>
      </w:r>
    </w:p>
    <w:p w14:paraId="1114090A" w14:textId="77777777" w:rsidR="00C538FE" w:rsidRPr="00C538FE" w:rsidRDefault="00C538FE" w:rsidP="00C538FE">
      <w:pPr>
        <w:pStyle w:val="Newparagraph"/>
        <w:spacing w:line="240" w:lineRule="auto"/>
        <w:rPr>
          <w:rFonts w:ascii="Courier New" w:hAnsi="Courier New" w:cs="Courier New"/>
          <w:sz w:val="20"/>
          <w:szCs w:val="20"/>
        </w:rPr>
      </w:pPr>
    </w:p>
    <w:p w14:paraId="48AB9182"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rename (v_24 v_32 v_34 v_36 v_38 v_40) ///</w:t>
      </w:r>
    </w:p>
    <w:p w14:paraId="78FA100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(choice_1 choice_2 choice_3 choice_4 choice_5 choice_6)</w:t>
      </w:r>
    </w:p>
    <w:p w14:paraId="2C44BFCB"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r>
    </w:p>
    <w:p w14:paraId="647EA8E2" w14:textId="77777777" w:rsidR="00C538FE" w:rsidRPr="00397C9F" w:rsidRDefault="00C538FE" w:rsidP="00C538FE">
      <w:pPr>
        <w:pStyle w:val="Newparagraph"/>
        <w:spacing w:line="240" w:lineRule="auto"/>
        <w:rPr>
          <w:rFonts w:ascii="Courier New" w:hAnsi="Courier New" w:cs="Courier New"/>
          <w:sz w:val="20"/>
          <w:szCs w:val="20"/>
          <w:lang w:val="en-US"/>
        </w:rPr>
      </w:pPr>
      <w:r w:rsidRPr="00397C9F">
        <w:rPr>
          <w:rFonts w:ascii="Courier New" w:hAnsi="Courier New" w:cs="Courier New"/>
          <w:sz w:val="20"/>
          <w:szCs w:val="20"/>
          <w:lang w:val="en-US"/>
        </w:rPr>
        <w:t>rename (v_1 v_2 v_3 v_4 v_5 v_6 v_7 v_8 v_46) ///</w:t>
      </w:r>
    </w:p>
    <w:p w14:paraId="6A21D3A5" w14:textId="77777777" w:rsidR="00C538FE" w:rsidRPr="00C538FE" w:rsidRDefault="00C538FE" w:rsidP="00C538FE">
      <w:pPr>
        <w:pStyle w:val="Newparagraph"/>
        <w:spacing w:line="240" w:lineRule="auto"/>
        <w:rPr>
          <w:rFonts w:ascii="Courier New" w:hAnsi="Courier New" w:cs="Courier New"/>
          <w:sz w:val="20"/>
          <w:szCs w:val="20"/>
        </w:rPr>
      </w:pPr>
      <w:r w:rsidRPr="00397C9F">
        <w:rPr>
          <w:rFonts w:ascii="Courier New" w:hAnsi="Courier New" w:cs="Courier New"/>
          <w:sz w:val="20"/>
          <w:szCs w:val="20"/>
          <w:lang w:val="en-US"/>
        </w:rPr>
        <w:tab/>
      </w:r>
      <w:r w:rsidRPr="00C538FE">
        <w:rPr>
          <w:rFonts w:ascii="Courier New" w:hAnsi="Courier New" w:cs="Courier New"/>
          <w:sz w:val="20"/>
          <w:szCs w:val="20"/>
        </w:rPr>
        <w:t>(field field_other program program_other N_courses sat_variety sat_</w:t>
      </w:r>
      <w:proofErr w:type="gramStart"/>
      <w:r w:rsidRPr="00C538FE">
        <w:rPr>
          <w:rFonts w:ascii="Courier New" w:hAnsi="Courier New" w:cs="Courier New"/>
          <w:sz w:val="20"/>
          <w:szCs w:val="20"/>
        </w:rPr>
        <w:t>teaching  sat</w:t>
      </w:r>
      <w:proofErr w:type="gramEnd"/>
      <w:r w:rsidRPr="00C538FE">
        <w:rPr>
          <w:rFonts w:ascii="Courier New" w:hAnsi="Courier New" w:cs="Courier New"/>
          <w:sz w:val="20"/>
          <w:szCs w:val="20"/>
        </w:rPr>
        <w:t>_career comments)</w:t>
      </w:r>
    </w:p>
    <w:p w14:paraId="2EC15036"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r>
    </w:p>
    <w:p w14:paraId="492EF757"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rename lfdn </w:t>
      </w:r>
      <w:proofErr w:type="gramStart"/>
      <w:r w:rsidRPr="00C538FE">
        <w:rPr>
          <w:rFonts w:ascii="Courier New" w:hAnsi="Courier New" w:cs="Courier New"/>
          <w:sz w:val="20"/>
          <w:szCs w:val="20"/>
        </w:rPr>
        <w:t>ID</w:t>
      </w:r>
      <w:proofErr w:type="gramEnd"/>
    </w:p>
    <w:p w14:paraId="29D3A8A3" w14:textId="77777777" w:rsidR="00C538FE" w:rsidRPr="00C538FE" w:rsidRDefault="00C538FE" w:rsidP="00C538FE">
      <w:pPr>
        <w:pStyle w:val="Newparagraph"/>
        <w:spacing w:line="240" w:lineRule="auto"/>
        <w:rPr>
          <w:rFonts w:ascii="Courier New" w:hAnsi="Courier New" w:cs="Courier New"/>
          <w:sz w:val="20"/>
          <w:szCs w:val="20"/>
        </w:rPr>
      </w:pPr>
    </w:p>
    <w:p w14:paraId="37F93B8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***A.3) Reshape to long, for the 6 choice sets each respondent answered</w:t>
      </w:r>
    </w:p>
    <w:p w14:paraId="6F6C5F82" w14:textId="77777777" w:rsidR="00C538FE" w:rsidRPr="00C538FE" w:rsidRDefault="00C538FE" w:rsidP="00C538FE">
      <w:pPr>
        <w:pStyle w:val="Newparagraph"/>
        <w:spacing w:line="240" w:lineRule="auto"/>
        <w:rPr>
          <w:rFonts w:ascii="Courier New" w:hAnsi="Courier New" w:cs="Courier New"/>
          <w:sz w:val="20"/>
          <w:szCs w:val="20"/>
        </w:rPr>
      </w:pPr>
    </w:p>
    <w:p w14:paraId="2B98FF68"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reshape long ects1_</w:t>
      </w:r>
      <w:r w:rsidRPr="00C538FE">
        <w:rPr>
          <w:rFonts w:ascii="Courier New" w:hAnsi="Courier New" w:cs="Courier New"/>
          <w:sz w:val="20"/>
          <w:szCs w:val="20"/>
        </w:rPr>
        <w:tab/>
        <w:t>prerequisites1_ schedule1_ assessments1_ organization1_ mixedgroup1_ ects2_</w:t>
      </w:r>
      <w:r w:rsidRPr="00C538FE">
        <w:rPr>
          <w:rFonts w:ascii="Courier New" w:hAnsi="Courier New" w:cs="Courier New"/>
          <w:sz w:val="20"/>
          <w:szCs w:val="20"/>
        </w:rPr>
        <w:tab/>
        <w:t>///</w:t>
      </w:r>
    </w:p>
    <w:p w14:paraId="278AF1F4"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prerequisites2_ schedule2_ assessments2_ organization2_ mixedgroup2_ ects3_ prerequisites3_</w:t>
      </w:r>
      <w:r w:rsidRPr="00C538FE">
        <w:rPr>
          <w:rFonts w:ascii="Courier New" w:hAnsi="Courier New" w:cs="Courier New"/>
          <w:sz w:val="20"/>
          <w:szCs w:val="20"/>
        </w:rPr>
        <w:tab/>
        <w:t>///</w:t>
      </w:r>
    </w:p>
    <w:p w14:paraId="1870E7D3"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schedule3_ assessments3_ organization3_ mixedgroup3_ choice_, i(ID) j(ChoiceSet)</w:t>
      </w:r>
    </w:p>
    <w:p w14:paraId="3E7A3663" w14:textId="77777777" w:rsidR="00C538FE" w:rsidRPr="00C538FE" w:rsidRDefault="00C538FE" w:rsidP="00C538FE">
      <w:pPr>
        <w:pStyle w:val="Newparagraph"/>
        <w:spacing w:line="240" w:lineRule="auto"/>
        <w:rPr>
          <w:rFonts w:ascii="Courier New" w:hAnsi="Courier New" w:cs="Courier New"/>
          <w:sz w:val="20"/>
          <w:szCs w:val="20"/>
        </w:rPr>
      </w:pPr>
    </w:p>
    <w:p w14:paraId="7185384C"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*Add the deck information</w:t>
      </w:r>
    </w:p>
    <w:p w14:paraId="1ECDAEA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gen deck=2</w:t>
      </w:r>
    </w:p>
    <w:p w14:paraId="53B10312"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replace deck=1 if ects2_=="6 ECTS"</w:t>
      </w:r>
    </w:p>
    <w:p w14:paraId="48CFA64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fre deck</w:t>
      </w:r>
      <w:r w:rsidRPr="00C538FE">
        <w:rPr>
          <w:rFonts w:ascii="Courier New" w:hAnsi="Courier New" w:cs="Courier New"/>
          <w:sz w:val="20"/>
          <w:szCs w:val="20"/>
        </w:rPr>
        <w:tab/>
      </w:r>
    </w:p>
    <w:p w14:paraId="612BACDD" w14:textId="77777777" w:rsidR="00C538FE" w:rsidRPr="00C538FE" w:rsidRDefault="00C538FE" w:rsidP="00C538FE">
      <w:pPr>
        <w:pStyle w:val="Newparagraph"/>
        <w:spacing w:line="240" w:lineRule="auto"/>
        <w:rPr>
          <w:rFonts w:ascii="Courier New" w:hAnsi="Courier New" w:cs="Courier New"/>
          <w:sz w:val="20"/>
          <w:szCs w:val="20"/>
        </w:rPr>
      </w:pPr>
    </w:p>
    <w:p w14:paraId="639392C5" w14:textId="77777777" w:rsidR="00C538FE" w:rsidRPr="00C538FE" w:rsidRDefault="00C538FE" w:rsidP="00C538FE">
      <w:pPr>
        <w:pStyle w:val="Newparagraph"/>
        <w:spacing w:line="240" w:lineRule="auto"/>
        <w:rPr>
          <w:rFonts w:ascii="Courier New" w:hAnsi="Courier New" w:cs="Courier New"/>
          <w:sz w:val="20"/>
          <w:szCs w:val="20"/>
        </w:rPr>
      </w:pPr>
      <w:proofErr w:type="gramStart"/>
      <w:r w:rsidRPr="00C538FE">
        <w:rPr>
          <w:rFonts w:ascii="Courier New" w:hAnsi="Courier New" w:cs="Courier New"/>
          <w:sz w:val="20"/>
          <w:szCs w:val="20"/>
        </w:rPr>
        <w:t>rename  (</w:t>
      </w:r>
      <w:proofErr w:type="gramEnd"/>
      <w:r w:rsidRPr="00C538FE">
        <w:rPr>
          <w:rFonts w:ascii="Courier New" w:hAnsi="Courier New" w:cs="Courier New"/>
          <w:sz w:val="20"/>
          <w:szCs w:val="20"/>
        </w:rPr>
        <w:t>*_) (*)</w:t>
      </w:r>
    </w:p>
    <w:p w14:paraId="2F726C67" w14:textId="77777777" w:rsidR="00C538FE" w:rsidRPr="00C538FE" w:rsidRDefault="00C538FE" w:rsidP="00C538FE">
      <w:pPr>
        <w:pStyle w:val="Newparagraph"/>
        <w:spacing w:line="240" w:lineRule="auto"/>
        <w:rPr>
          <w:rFonts w:ascii="Courier New" w:hAnsi="Courier New" w:cs="Courier New"/>
          <w:sz w:val="20"/>
          <w:szCs w:val="20"/>
        </w:rPr>
      </w:pPr>
    </w:p>
    <w:p w14:paraId="53B58747"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***A.4) Reshape another time to long format, this time for the different alternatives of each choice set</w:t>
      </w:r>
    </w:p>
    <w:p w14:paraId="7613A327" w14:textId="77777777" w:rsidR="00C538FE" w:rsidRPr="00C538FE" w:rsidRDefault="00C538FE" w:rsidP="00C538FE">
      <w:pPr>
        <w:pStyle w:val="Newparagraph"/>
        <w:spacing w:line="240" w:lineRule="auto"/>
        <w:rPr>
          <w:rFonts w:ascii="Courier New" w:hAnsi="Courier New" w:cs="Courier New"/>
          <w:sz w:val="20"/>
          <w:szCs w:val="20"/>
        </w:rPr>
      </w:pPr>
    </w:p>
    <w:p w14:paraId="6A6712B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lastRenderedPageBreak/>
        <w:t>*Identify unique choice situations for reshape</w:t>
      </w:r>
    </w:p>
    <w:p w14:paraId="0F46DB5E"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egen ChoiceSituation=</w:t>
      </w:r>
      <w:proofErr w:type="gramStart"/>
      <w:r w:rsidRPr="00C538FE">
        <w:rPr>
          <w:rFonts w:ascii="Courier New" w:hAnsi="Courier New" w:cs="Courier New"/>
          <w:sz w:val="20"/>
          <w:szCs w:val="20"/>
        </w:rPr>
        <w:t>concat(</w:t>
      </w:r>
      <w:proofErr w:type="gramEnd"/>
      <w:r w:rsidRPr="00C538FE">
        <w:rPr>
          <w:rFonts w:ascii="Courier New" w:hAnsi="Courier New" w:cs="Courier New"/>
          <w:sz w:val="20"/>
          <w:szCs w:val="20"/>
        </w:rPr>
        <w:t>ID ChoiceSet)</w:t>
      </w:r>
    </w:p>
    <w:p w14:paraId="2C5A5E8C"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destring ChoiceSituation, </w:t>
      </w:r>
      <w:proofErr w:type="gramStart"/>
      <w:r w:rsidRPr="00C538FE">
        <w:rPr>
          <w:rFonts w:ascii="Courier New" w:hAnsi="Courier New" w:cs="Courier New"/>
          <w:sz w:val="20"/>
          <w:szCs w:val="20"/>
        </w:rPr>
        <w:t>replace</w:t>
      </w:r>
      <w:proofErr w:type="gramEnd"/>
    </w:p>
    <w:p w14:paraId="21E9D995" w14:textId="77777777" w:rsidR="00C538FE" w:rsidRPr="00C538FE" w:rsidRDefault="00C538FE" w:rsidP="00C538FE">
      <w:pPr>
        <w:pStyle w:val="Newparagraph"/>
        <w:spacing w:line="240" w:lineRule="auto"/>
        <w:rPr>
          <w:rFonts w:ascii="Courier New" w:hAnsi="Courier New" w:cs="Courier New"/>
          <w:sz w:val="20"/>
          <w:szCs w:val="20"/>
        </w:rPr>
      </w:pPr>
    </w:p>
    <w:p w14:paraId="234CEFD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reshape long ects prerequisites schedule assessments organization mixedgroup, i(ChoiceSituation) j(alternative)</w:t>
      </w:r>
    </w:p>
    <w:p w14:paraId="599AB6BE" w14:textId="77777777" w:rsidR="00C538FE" w:rsidRPr="00C538FE" w:rsidRDefault="00C538FE" w:rsidP="00C538FE">
      <w:pPr>
        <w:pStyle w:val="Newparagraph"/>
        <w:spacing w:line="240" w:lineRule="auto"/>
        <w:rPr>
          <w:rFonts w:ascii="Courier New" w:hAnsi="Courier New" w:cs="Courier New"/>
          <w:sz w:val="20"/>
          <w:szCs w:val="20"/>
        </w:rPr>
      </w:pPr>
    </w:p>
    <w:p w14:paraId="1F617F7A"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*Binary choice variable: Has alternative been chosen or not (dep var)</w:t>
      </w:r>
    </w:p>
    <w:p w14:paraId="7A6426BC"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gen chosen=choice==alternative</w:t>
      </w:r>
    </w:p>
    <w:p w14:paraId="6F2EFC12"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fre choice</w:t>
      </w:r>
    </w:p>
    <w:p w14:paraId="78892F74" w14:textId="77777777" w:rsidR="00C538FE" w:rsidRPr="00C538FE" w:rsidRDefault="00C538FE" w:rsidP="00C538FE">
      <w:pPr>
        <w:pStyle w:val="Newparagraph"/>
        <w:spacing w:line="240" w:lineRule="auto"/>
        <w:rPr>
          <w:rFonts w:ascii="Courier New" w:hAnsi="Courier New" w:cs="Courier New"/>
          <w:sz w:val="20"/>
          <w:szCs w:val="20"/>
        </w:rPr>
      </w:pPr>
    </w:p>
    <w:p w14:paraId="41EE6B27"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*Encode string variables to numeric</w:t>
      </w:r>
    </w:p>
    <w:p w14:paraId="7291944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foreach var of varlist ects prerequisites schedule assessments organization mixedgroup {</w:t>
      </w:r>
    </w:p>
    <w:p w14:paraId="55F345B5" w14:textId="77777777" w:rsidR="00C538FE" w:rsidRPr="00397C9F" w:rsidRDefault="00C538FE" w:rsidP="00C538FE">
      <w:pPr>
        <w:pStyle w:val="Newparagraph"/>
        <w:spacing w:line="240" w:lineRule="auto"/>
        <w:rPr>
          <w:rFonts w:ascii="Courier New" w:hAnsi="Courier New" w:cs="Courier New"/>
          <w:sz w:val="20"/>
          <w:szCs w:val="20"/>
          <w:lang w:val="da-DK"/>
        </w:rPr>
      </w:pPr>
      <w:r w:rsidRPr="00C538FE">
        <w:rPr>
          <w:rFonts w:ascii="Courier New" w:hAnsi="Courier New" w:cs="Courier New"/>
          <w:sz w:val="20"/>
          <w:szCs w:val="20"/>
        </w:rPr>
        <w:tab/>
      </w:r>
      <w:r w:rsidRPr="00397C9F">
        <w:rPr>
          <w:rFonts w:ascii="Courier New" w:hAnsi="Courier New" w:cs="Courier New"/>
          <w:sz w:val="20"/>
          <w:szCs w:val="20"/>
          <w:lang w:val="da-DK"/>
        </w:rPr>
        <w:t>encode `var', gen(`var'_n)</w:t>
      </w:r>
    </w:p>
    <w:p w14:paraId="70C614C8" w14:textId="77777777" w:rsidR="00C538FE" w:rsidRPr="00397C9F" w:rsidRDefault="00C538FE" w:rsidP="00C538FE">
      <w:pPr>
        <w:pStyle w:val="Newparagraph"/>
        <w:spacing w:line="240" w:lineRule="auto"/>
        <w:rPr>
          <w:rFonts w:ascii="Courier New" w:hAnsi="Courier New" w:cs="Courier New"/>
          <w:sz w:val="20"/>
          <w:szCs w:val="20"/>
          <w:lang w:val="da-DK"/>
        </w:rPr>
      </w:pPr>
      <w:r w:rsidRPr="00397C9F">
        <w:rPr>
          <w:rFonts w:ascii="Courier New" w:hAnsi="Courier New" w:cs="Courier New"/>
          <w:sz w:val="20"/>
          <w:szCs w:val="20"/>
          <w:lang w:val="da-DK"/>
        </w:rPr>
        <w:tab/>
        <w:t>drop `var'</w:t>
      </w:r>
    </w:p>
    <w:p w14:paraId="7A18294D" w14:textId="77777777" w:rsidR="00C538FE" w:rsidRPr="00397C9F" w:rsidRDefault="00C538FE" w:rsidP="00C538FE">
      <w:pPr>
        <w:pStyle w:val="Newparagraph"/>
        <w:spacing w:line="240" w:lineRule="auto"/>
        <w:rPr>
          <w:rFonts w:ascii="Courier New" w:hAnsi="Courier New" w:cs="Courier New"/>
          <w:sz w:val="20"/>
          <w:szCs w:val="20"/>
          <w:lang w:val="da-DK"/>
        </w:rPr>
      </w:pPr>
      <w:r w:rsidRPr="00397C9F">
        <w:rPr>
          <w:rFonts w:ascii="Courier New" w:hAnsi="Courier New" w:cs="Courier New"/>
          <w:sz w:val="20"/>
          <w:szCs w:val="20"/>
          <w:lang w:val="da-DK"/>
        </w:rPr>
        <w:tab/>
        <w:t>rename `var'_n `var'</w:t>
      </w:r>
    </w:p>
    <w:p w14:paraId="0BF5578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p>
    <w:p w14:paraId="5E2A8BF6" w14:textId="77777777" w:rsidR="00C538FE" w:rsidRPr="00C538FE" w:rsidRDefault="00C538FE" w:rsidP="00C538FE">
      <w:pPr>
        <w:pStyle w:val="Newparagraph"/>
        <w:spacing w:line="240" w:lineRule="auto"/>
        <w:rPr>
          <w:rFonts w:ascii="Courier New" w:hAnsi="Courier New" w:cs="Courier New"/>
          <w:sz w:val="20"/>
          <w:szCs w:val="20"/>
        </w:rPr>
      </w:pPr>
    </w:p>
    <w:p w14:paraId="21483AA1" w14:textId="77777777" w:rsidR="00C538FE" w:rsidRPr="00C538FE" w:rsidRDefault="00C538FE" w:rsidP="00C538FE">
      <w:pPr>
        <w:pStyle w:val="Newparagraph"/>
        <w:spacing w:line="240" w:lineRule="auto"/>
        <w:rPr>
          <w:rFonts w:ascii="Courier New" w:hAnsi="Courier New" w:cs="Courier New"/>
          <w:sz w:val="20"/>
          <w:szCs w:val="20"/>
        </w:rPr>
      </w:pPr>
    </w:p>
    <w:p w14:paraId="6AFDF94B"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A5) Recode missing values (-99)</w:t>
      </w:r>
    </w:p>
    <w:p w14:paraId="2C51A50A"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recode field program N_courses sat_variety sat_teaching sat_career (-99=.)</w:t>
      </w:r>
    </w:p>
    <w:p w14:paraId="53352E99" w14:textId="77777777" w:rsidR="00C538FE" w:rsidRPr="00C538FE" w:rsidRDefault="00C538FE" w:rsidP="00C538FE">
      <w:pPr>
        <w:pStyle w:val="Newparagraph"/>
        <w:spacing w:line="240" w:lineRule="auto"/>
        <w:rPr>
          <w:rFonts w:ascii="Courier New" w:hAnsi="Courier New" w:cs="Courier New"/>
          <w:sz w:val="20"/>
          <w:szCs w:val="20"/>
        </w:rPr>
      </w:pPr>
    </w:p>
    <w:p w14:paraId="3A4985BD" w14:textId="77777777" w:rsidR="00C538FE" w:rsidRPr="00C538FE" w:rsidRDefault="00C538FE" w:rsidP="00C538FE">
      <w:pPr>
        <w:pStyle w:val="Newparagraph"/>
        <w:spacing w:line="240" w:lineRule="auto"/>
        <w:rPr>
          <w:rFonts w:ascii="Courier New" w:hAnsi="Courier New" w:cs="Courier New"/>
          <w:sz w:val="20"/>
          <w:szCs w:val="20"/>
        </w:rPr>
      </w:pPr>
    </w:p>
    <w:p w14:paraId="319C7B8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p>
    <w:p w14:paraId="5B3CAC88"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r w:rsidRPr="00C538FE">
        <w:rPr>
          <w:rFonts w:ascii="Courier New" w:hAnsi="Courier New" w:cs="Courier New"/>
          <w:sz w:val="20"/>
          <w:szCs w:val="20"/>
        </w:rPr>
        <w:tab/>
      </w:r>
      <w:r w:rsidRPr="00C538FE">
        <w:rPr>
          <w:rFonts w:ascii="Courier New" w:hAnsi="Courier New" w:cs="Courier New"/>
          <w:sz w:val="20"/>
          <w:szCs w:val="20"/>
        </w:rPr>
        <w:tab/>
      </w:r>
      <w:r w:rsidRPr="00C538FE">
        <w:rPr>
          <w:rFonts w:ascii="Courier New" w:hAnsi="Courier New" w:cs="Courier New"/>
          <w:sz w:val="20"/>
          <w:szCs w:val="20"/>
        </w:rPr>
        <w:tab/>
      </w:r>
      <w:r w:rsidRPr="00C538FE">
        <w:rPr>
          <w:rFonts w:ascii="Courier New" w:hAnsi="Courier New" w:cs="Courier New"/>
          <w:sz w:val="20"/>
          <w:szCs w:val="20"/>
        </w:rPr>
        <w:tab/>
      </w:r>
      <w:r w:rsidRPr="00C538FE">
        <w:rPr>
          <w:rFonts w:ascii="Courier New" w:hAnsi="Courier New" w:cs="Courier New"/>
          <w:sz w:val="20"/>
          <w:szCs w:val="20"/>
        </w:rPr>
        <w:tab/>
        <w:t>B: Some descriptives</w:t>
      </w:r>
      <w:r w:rsidRPr="00C538FE">
        <w:rPr>
          <w:rFonts w:ascii="Courier New" w:hAnsi="Courier New" w:cs="Courier New"/>
          <w:sz w:val="20"/>
          <w:szCs w:val="20"/>
        </w:rPr>
        <w:tab/>
      </w:r>
      <w:r w:rsidRPr="00C538FE">
        <w:rPr>
          <w:rFonts w:ascii="Courier New" w:hAnsi="Courier New" w:cs="Courier New"/>
          <w:sz w:val="20"/>
          <w:szCs w:val="20"/>
        </w:rPr>
        <w:tab/>
      </w:r>
      <w:r w:rsidRPr="00C538FE">
        <w:rPr>
          <w:rFonts w:ascii="Courier New" w:hAnsi="Courier New" w:cs="Courier New"/>
          <w:sz w:val="20"/>
          <w:szCs w:val="20"/>
        </w:rPr>
        <w:tab/>
      </w:r>
      <w:r w:rsidRPr="00C538FE">
        <w:rPr>
          <w:rFonts w:ascii="Courier New" w:hAnsi="Courier New" w:cs="Courier New"/>
          <w:sz w:val="20"/>
          <w:szCs w:val="20"/>
        </w:rPr>
        <w:tab/>
        <w:t>***</w:t>
      </w:r>
      <w:r w:rsidRPr="00C538FE">
        <w:rPr>
          <w:rFonts w:ascii="Courier New" w:hAnsi="Courier New" w:cs="Courier New"/>
          <w:sz w:val="20"/>
          <w:szCs w:val="20"/>
        </w:rPr>
        <w:tab/>
      </w:r>
    </w:p>
    <w:p w14:paraId="41B3D538"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p>
    <w:p w14:paraId="2B0789D4" w14:textId="77777777" w:rsidR="00C538FE" w:rsidRPr="00C538FE" w:rsidRDefault="00C538FE" w:rsidP="00C538FE">
      <w:pPr>
        <w:pStyle w:val="Newparagraph"/>
        <w:spacing w:line="240" w:lineRule="auto"/>
        <w:rPr>
          <w:rFonts w:ascii="Courier New" w:hAnsi="Courier New" w:cs="Courier New"/>
          <w:sz w:val="20"/>
          <w:szCs w:val="20"/>
        </w:rPr>
      </w:pPr>
    </w:p>
    <w:p w14:paraId="5B3F649A" w14:textId="77777777" w:rsidR="00C538FE" w:rsidRPr="00C538FE" w:rsidRDefault="00C538FE" w:rsidP="00C538FE">
      <w:pPr>
        <w:pStyle w:val="Newparagraph"/>
        <w:spacing w:line="240" w:lineRule="auto"/>
        <w:rPr>
          <w:rFonts w:ascii="Courier New" w:hAnsi="Courier New" w:cs="Courier New"/>
          <w:sz w:val="20"/>
          <w:szCs w:val="20"/>
        </w:rPr>
      </w:pPr>
    </w:p>
    <w:p w14:paraId="2A0358F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*Number of times each vignette and choice set </w:t>
      </w:r>
      <w:proofErr w:type="gramStart"/>
      <w:r w:rsidRPr="00C538FE">
        <w:rPr>
          <w:rFonts w:ascii="Courier New" w:hAnsi="Courier New" w:cs="Courier New"/>
          <w:sz w:val="20"/>
          <w:szCs w:val="20"/>
        </w:rPr>
        <w:t>was</w:t>
      </w:r>
      <w:proofErr w:type="gramEnd"/>
      <w:r w:rsidRPr="00C538FE">
        <w:rPr>
          <w:rFonts w:ascii="Courier New" w:hAnsi="Courier New" w:cs="Courier New"/>
          <w:sz w:val="20"/>
          <w:szCs w:val="20"/>
        </w:rPr>
        <w:t xml:space="preserve"> evaluated</w:t>
      </w:r>
    </w:p>
    <w:p w14:paraId="5D77C5BA" w14:textId="77777777" w:rsidR="00C538FE" w:rsidRPr="00C538FE" w:rsidRDefault="00C538FE" w:rsidP="00C538FE">
      <w:pPr>
        <w:pStyle w:val="Newparagraph"/>
        <w:spacing w:line="240" w:lineRule="auto"/>
        <w:rPr>
          <w:rFonts w:ascii="Courier New" w:hAnsi="Courier New" w:cs="Courier New"/>
          <w:sz w:val="20"/>
          <w:szCs w:val="20"/>
        </w:rPr>
      </w:pPr>
    </w:p>
    <w:p w14:paraId="56E968E7"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sort ects prerequisites schedule assessments organization </w:t>
      </w:r>
      <w:proofErr w:type="gramStart"/>
      <w:r w:rsidRPr="00C538FE">
        <w:rPr>
          <w:rFonts w:ascii="Courier New" w:hAnsi="Courier New" w:cs="Courier New"/>
          <w:sz w:val="20"/>
          <w:szCs w:val="20"/>
        </w:rPr>
        <w:t>mixedgroup</w:t>
      </w:r>
      <w:proofErr w:type="gramEnd"/>
    </w:p>
    <w:p w14:paraId="536A5B2E"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quietly by ects prerequisites schedule assessments organization mixedgroup:  gen dup = cond(_N==1,</w:t>
      </w:r>
      <w:proofErr w:type="gramStart"/>
      <w:r w:rsidRPr="00C538FE">
        <w:rPr>
          <w:rFonts w:ascii="Courier New" w:hAnsi="Courier New" w:cs="Courier New"/>
          <w:sz w:val="20"/>
          <w:szCs w:val="20"/>
        </w:rPr>
        <w:t>0,_</w:t>
      </w:r>
      <w:proofErr w:type="gramEnd"/>
      <w:r w:rsidRPr="00C538FE">
        <w:rPr>
          <w:rFonts w:ascii="Courier New" w:hAnsi="Courier New" w:cs="Courier New"/>
          <w:sz w:val="20"/>
          <w:szCs w:val="20"/>
        </w:rPr>
        <w:t>N)</w:t>
      </w:r>
    </w:p>
    <w:p w14:paraId="3238D7D1"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tab </w:t>
      </w:r>
      <w:proofErr w:type="gramStart"/>
      <w:r w:rsidRPr="00C538FE">
        <w:rPr>
          <w:rFonts w:ascii="Courier New" w:hAnsi="Courier New" w:cs="Courier New"/>
          <w:sz w:val="20"/>
          <w:szCs w:val="20"/>
        </w:rPr>
        <w:t>dup</w:t>
      </w:r>
      <w:proofErr w:type="gramEnd"/>
    </w:p>
    <w:p w14:paraId="49BC3A2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//each vignette evaluated between 22 and 46 times</w:t>
      </w:r>
    </w:p>
    <w:p w14:paraId="5510B49A" w14:textId="77777777" w:rsidR="00C538FE" w:rsidRPr="00C538FE" w:rsidRDefault="00C538FE" w:rsidP="00C538FE">
      <w:pPr>
        <w:pStyle w:val="Newparagraph"/>
        <w:spacing w:line="240" w:lineRule="auto"/>
        <w:rPr>
          <w:rFonts w:ascii="Courier New" w:hAnsi="Courier New" w:cs="Courier New"/>
          <w:sz w:val="20"/>
          <w:szCs w:val="20"/>
        </w:rPr>
      </w:pPr>
    </w:p>
    <w:p w14:paraId="7CED5321"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drop </w:t>
      </w:r>
      <w:proofErr w:type="gramStart"/>
      <w:r w:rsidRPr="00C538FE">
        <w:rPr>
          <w:rFonts w:ascii="Courier New" w:hAnsi="Courier New" w:cs="Courier New"/>
          <w:sz w:val="20"/>
          <w:szCs w:val="20"/>
        </w:rPr>
        <w:t>dup</w:t>
      </w:r>
      <w:proofErr w:type="gramEnd"/>
    </w:p>
    <w:p w14:paraId="379B1B5D" w14:textId="77777777" w:rsidR="00C538FE" w:rsidRPr="00C538FE" w:rsidRDefault="00C538FE" w:rsidP="00C538FE">
      <w:pPr>
        <w:pStyle w:val="Newparagraph"/>
        <w:spacing w:line="240" w:lineRule="auto"/>
        <w:rPr>
          <w:rFonts w:ascii="Courier New" w:hAnsi="Courier New" w:cs="Courier New"/>
          <w:sz w:val="20"/>
          <w:szCs w:val="20"/>
        </w:rPr>
      </w:pPr>
    </w:p>
    <w:p w14:paraId="54759AB9"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preserve </w:t>
      </w:r>
    </w:p>
    <w:p w14:paraId="3EBD802D" w14:textId="77777777" w:rsidR="00C538FE" w:rsidRPr="00C538FE" w:rsidRDefault="00C538FE" w:rsidP="00C538FE">
      <w:pPr>
        <w:pStyle w:val="Newparagraph"/>
        <w:spacing w:line="240" w:lineRule="auto"/>
        <w:rPr>
          <w:rFonts w:ascii="Courier New" w:hAnsi="Courier New" w:cs="Courier New"/>
          <w:sz w:val="20"/>
          <w:szCs w:val="20"/>
        </w:rPr>
      </w:pPr>
    </w:p>
    <w:p w14:paraId="06EB1771"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keep ChoiceSituation alternative ects prerequisites schedule assessments organization </w:t>
      </w:r>
      <w:proofErr w:type="gramStart"/>
      <w:r w:rsidRPr="00C538FE">
        <w:rPr>
          <w:rFonts w:ascii="Courier New" w:hAnsi="Courier New" w:cs="Courier New"/>
          <w:sz w:val="20"/>
          <w:szCs w:val="20"/>
        </w:rPr>
        <w:t>mixedgroup</w:t>
      </w:r>
      <w:proofErr w:type="gramEnd"/>
    </w:p>
    <w:p w14:paraId="03EEFC68"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reshape wide ects prerequisites schedule assessments organization mixedgroup, i(ChoiceSituation) j(alternative)</w:t>
      </w:r>
    </w:p>
    <w:p w14:paraId="0255D7A9" w14:textId="77777777" w:rsidR="00C538FE" w:rsidRPr="00C538FE" w:rsidRDefault="00C538FE" w:rsidP="00C538FE">
      <w:pPr>
        <w:pStyle w:val="Newparagraph"/>
        <w:spacing w:line="240" w:lineRule="auto"/>
        <w:rPr>
          <w:rFonts w:ascii="Courier New" w:hAnsi="Courier New" w:cs="Courier New"/>
          <w:sz w:val="20"/>
          <w:szCs w:val="20"/>
        </w:rPr>
      </w:pPr>
    </w:p>
    <w:p w14:paraId="323F1283"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sort ects1 prerequisites1 schedule1 assessments1 organization1 mixedgroup1 ///</w:t>
      </w:r>
    </w:p>
    <w:p w14:paraId="38B5F433"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ects2 prerequisites2 schedule2 assessments2 organization2 mixedgroup2 ///</w:t>
      </w:r>
    </w:p>
    <w:p w14:paraId="37661362"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ects3 prerequisites3 schedule3 assessments3 organization3 mixedgroup3</w:t>
      </w:r>
    </w:p>
    <w:p w14:paraId="62025BAF"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quietly by ects1 prerequisites1 schedule1 assessments1 organization1 mixedgroup1 ///</w:t>
      </w:r>
    </w:p>
    <w:p w14:paraId="0F84348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ects2 prerequisites2 schedule2 assessments2 organization2 mixedgroup2 ///</w:t>
      </w:r>
    </w:p>
    <w:p w14:paraId="5DE0AEE2"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ects3 prerequisites3 schedule3 assessments3 organization3 mixedgroup3:  gen dup = cond(_N==1,</w:t>
      </w:r>
      <w:proofErr w:type="gramStart"/>
      <w:r w:rsidRPr="00C538FE">
        <w:rPr>
          <w:rFonts w:ascii="Courier New" w:hAnsi="Courier New" w:cs="Courier New"/>
          <w:sz w:val="20"/>
          <w:szCs w:val="20"/>
        </w:rPr>
        <w:t>0,_</w:t>
      </w:r>
      <w:proofErr w:type="gramEnd"/>
      <w:r w:rsidRPr="00C538FE">
        <w:rPr>
          <w:rFonts w:ascii="Courier New" w:hAnsi="Courier New" w:cs="Courier New"/>
          <w:sz w:val="20"/>
          <w:szCs w:val="20"/>
        </w:rPr>
        <w:t>N)</w:t>
      </w:r>
    </w:p>
    <w:p w14:paraId="0FA1EDA5"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tab </w:t>
      </w:r>
      <w:proofErr w:type="gramStart"/>
      <w:r w:rsidRPr="00C538FE">
        <w:rPr>
          <w:rFonts w:ascii="Courier New" w:hAnsi="Courier New" w:cs="Courier New"/>
          <w:sz w:val="20"/>
          <w:szCs w:val="20"/>
        </w:rPr>
        <w:t>dup</w:t>
      </w:r>
      <w:proofErr w:type="gramEnd"/>
    </w:p>
    <w:p w14:paraId="522688B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lastRenderedPageBreak/>
        <w:t>//choice sets were evaluated between 10 and 22 times</w:t>
      </w:r>
    </w:p>
    <w:p w14:paraId="2B58A489" w14:textId="77777777" w:rsidR="00C538FE" w:rsidRPr="00C538FE" w:rsidRDefault="00C538FE" w:rsidP="00C538FE">
      <w:pPr>
        <w:pStyle w:val="Newparagraph"/>
        <w:spacing w:line="240" w:lineRule="auto"/>
        <w:rPr>
          <w:rFonts w:ascii="Courier New" w:hAnsi="Courier New" w:cs="Courier New"/>
          <w:sz w:val="20"/>
          <w:szCs w:val="20"/>
        </w:rPr>
      </w:pPr>
    </w:p>
    <w:p w14:paraId="02ACE88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restore</w:t>
      </w:r>
    </w:p>
    <w:p w14:paraId="3E6029FA" w14:textId="77777777" w:rsidR="00C538FE" w:rsidRPr="00C538FE" w:rsidRDefault="00C538FE" w:rsidP="00C538FE">
      <w:pPr>
        <w:pStyle w:val="Newparagraph"/>
        <w:spacing w:line="240" w:lineRule="auto"/>
        <w:rPr>
          <w:rFonts w:ascii="Courier New" w:hAnsi="Courier New" w:cs="Courier New"/>
          <w:sz w:val="20"/>
          <w:szCs w:val="20"/>
        </w:rPr>
      </w:pPr>
    </w:p>
    <w:p w14:paraId="0A372D8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*Check: Correlation with deck induced by design!</w:t>
      </w:r>
    </w:p>
    <w:p w14:paraId="01D92B2C"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bysort deck: fre choice   //3rd alternative dominates in deck 2 --&gt; also see corr matrix exp. </w:t>
      </w:r>
      <w:proofErr w:type="gramStart"/>
      <w:r w:rsidRPr="00C538FE">
        <w:rPr>
          <w:rFonts w:ascii="Courier New" w:hAnsi="Courier New" w:cs="Courier New"/>
          <w:sz w:val="20"/>
          <w:szCs w:val="20"/>
        </w:rPr>
        <w:t>design</w:t>
      </w:r>
      <w:proofErr w:type="gramEnd"/>
    </w:p>
    <w:p w14:paraId="0359D5C9" w14:textId="77777777" w:rsidR="00C538FE" w:rsidRPr="00C538FE" w:rsidRDefault="00C538FE" w:rsidP="00C538FE">
      <w:pPr>
        <w:pStyle w:val="Newparagraph"/>
        <w:spacing w:line="240" w:lineRule="auto"/>
        <w:rPr>
          <w:rFonts w:ascii="Courier New" w:hAnsi="Courier New" w:cs="Courier New"/>
          <w:sz w:val="20"/>
          <w:szCs w:val="20"/>
        </w:rPr>
      </w:pPr>
    </w:p>
    <w:p w14:paraId="286B263D" w14:textId="77777777" w:rsidR="00C538FE" w:rsidRPr="00397C9F" w:rsidRDefault="00C538FE" w:rsidP="00C538FE">
      <w:pPr>
        <w:pStyle w:val="Newparagraph"/>
        <w:spacing w:line="240" w:lineRule="auto"/>
        <w:rPr>
          <w:rFonts w:ascii="Courier New" w:hAnsi="Courier New" w:cs="Courier New"/>
          <w:sz w:val="20"/>
          <w:szCs w:val="20"/>
          <w:lang w:val="pt-PT"/>
        </w:rPr>
      </w:pPr>
      <w:r w:rsidRPr="00397C9F">
        <w:rPr>
          <w:rFonts w:ascii="Courier New" w:hAnsi="Courier New" w:cs="Courier New"/>
          <w:sz w:val="20"/>
          <w:szCs w:val="20"/>
          <w:lang w:val="pt-PT"/>
        </w:rPr>
        <w:t>label var ects "ECTS"</w:t>
      </w:r>
    </w:p>
    <w:p w14:paraId="31A6AEB2" w14:textId="77777777" w:rsidR="00C538FE" w:rsidRPr="00397C9F" w:rsidRDefault="00C538FE" w:rsidP="00C538FE">
      <w:pPr>
        <w:pStyle w:val="Newparagraph"/>
        <w:spacing w:line="240" w:lineRule="auto"/>
        <w:rPr>
          <w:rFonts w:ascii="Courier New" w:hAnsi="Courier New" w:cs="Courier New"/>
          <w:sz w:val="20"/>
          <w:szCs w:val="20"/>
          <w:lang w:val="pt-PT"/>
        </w:rPr>
      </w:pPr>
      <w:r w:rsidRPr="00397C9F">
        <w:rPr>
          <w:rFonts w:ascii="Courier New" w:hAnsi="Courier New" w:cs="Courier New"/>
          <w:sz w:val="20"/>
          <w:szCs w:val="20"/>
          <w:lang w:val="pt-PT"/>
        </w:rPr>
        <w:t>label var prerequisites "Prerequisites"</w:t>
      </w:r>
    </w:p>
    <w:p w14:paraId="6288A443"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label var schedule "</w:t>
      </w:r>
      <w:proofErr w:type="gramStart"/>
      <w:r w:rsidRPr="00C538FE">
        <w:rPr>
          <w:rFonts w:ascii="Courier New" w:hAnsi="Courier New" w:cs="Courier New"/>
          <w:sz w:val="20"/>
          <w:szCs w:val="20"/>
        </w:rPr>
        <w:t>Schedule"</w:t>
      </w:r>
      <w:proofErr w:type="gramEnd"/>
    </w:p>
    <w:p w14:paraId="2F128C6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label var assessments "</w:t>
      </w:r>
      <w:proofErr w:type="gramStart"/>
      <w:r w:rsidRPr="00C538FE">
        <w:rPr>
          <w:rFonts w:ascii="Courier New" w:hAnsi="Courier New" w:cs="Courier New"/>
          <w:sz w:val="20"/>
          <w:szCs w:val="20"/>
        </w:rPr>
        <w:t>Assessment"</w:t>
      </w:r>
      <w:proofErr w:type="gramEnd"/>
    </w:p>
    <w:p w14:paraId="759FFB9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label var organization "</w:t>
      </w:r>
      <w:proofErr w:type="gramStart"/>
      <w:r w:rsidRPr="00C538FE">
        <w:rPr>
          <w:rFonts w:ascii="Courier New" w:hAnsi="Courier New" w:cs="Courier New"/>
          <w:sz w:val="20"/>
          <w:szCs w:val="20"/>
        </w:rPr>
        <w:t>Methods"</w:t>
      </w:r>
      <w:proofErr w:type="gramEnd"/>
    </w:p>
    <w:p w14:paraId="1582C877"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label var mixedgroup "</w:t>
      </w:r>
      <w:proofErr w:type="gramStart"/>
      <w:r w:rsidRPr="00C538FE">
        <w:rPr>
          <w:rFonts w:ascii="Courier New" w:hAnsi="Courier New" w:cs="Courier New"/>
          <w:sz w:val="20"/>
          <w:szCs w:val="20"/>
        </w:rPr>
        <w:t>Composition"</w:t>
      </w:r>
      <w:proofErr w:type="gramEnd"/>
    </w:p>
    <w:p w14:paraId="5551282A"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label var deck "</w:t>
      </w:r>
      <w:proofErr w:type="gramStart"/>
      <w:r w:rsidRPr="00C538FE">
        <w:rPr>
          <w:rFonts w:ascii="Courier New" w:hAnsi="Courier New" w:cs="Courier New"/>
          <w:sz w:val="20"/>
          <w:szCs w:val="20"/>
        </w:rPr>
        <w:t>Deck"</w:t>
      </w:r>
      <w:proofErr w:type="gramEnd"/>
    </w:p>
    <w:p w14:paraId="257EB02C"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label var chosen "</w:t>
      </w:r>
      <w:proofErr w:type="gramStart"/>
      <w:r w:rsidRPr="00C538FE">
        <w:rPr>
          <w:rFonts w:ascii="Courier New" w:hAnsi="Courier New" w:cs="Courier New"/>
          <w:sz w:val="20"/>
          <w:szCs w:val="20"/>
        </w:rPr>
        <w:t>Outcome"</w:t>
      </w:r>
      <w:proofErr w:type="gramEnd"/>
    </w:p>
    <w:p w14:paraId="08394475" w14:textId="77777777" w:rsidR="00C538FE" w:rsidRPr="00C538FE" w:rsidRDefault="00C538FE" w:rsidP="00C538FE">
      <w:pPr>
        <w:pStyle w:val="Newparagraph"/>
        <w:spacing w:line="240" w:lineRule="auto"/>
        <w:rPr>
          <w:rFonts w:ascii="Courier New" w:hAnsi="Courier New" w:cs="Courier New"/>
          <w:sz w:val="20"/>
          <w:szCs w:val="20"/>
        </w:rPr>
      </w:pPr>
    </w:p>
    <w:p w14:paraId="1803E006"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corr ects prerequisites schedule assessments ///</w:t>
      </w:r>
    </w:p>
    <w:p w14:paraId="67B5FD66"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 xml:space="preserve">organization mixedgroup deck </w:t>
      </w:r>
      <w:proofErr w:type="gramStart"/>
      <w:r w:rsidRPr="00C538FE">
        <w:rPr>
          <w:rFonts w:ascii="Courier New" w:hAnsi="Courier New" w:cs="Courier New"/>
          <w:sz w:val="20"/>
          <w:szCs w:val="20"/>
        </w:rPr>
        <w:t>chosen</w:t>
      </w:r>
      <w:proofErr w:type="gramEnd"/>
    </w:p>
    <w:p w14:paraId="4BC72D3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matrix correlations = r(C)</w:t>
      </w:r>
    </w:p>
    <w:p w14:paraId="331F4850" w14:textId="77777777" w:rsidR="00C538FE" w:rsidRPr="00C538FE" w:rsidRDefault="00C538FE" w:rsidP="00C538FE">
      <w:pPr>
        <w:pStyle w:val="Newparagraph"/>
        <w:spacing w:line="240" w:lineRule="auto"/>
        <w:rPr>
          <w:rFonts w:ascii="Courier New" w:hAnsi="Courier New" w:cs="Courier New"/>
          <w:sz w:val="20"/>
          <w:szCs w:val="20"/>
        </w:rPr>
      </w:pPr>
    </w:p>
    <w:p w14:paraId="52260605"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capture </w:t>
      </w:r>
      <w:proofErr w:type="gramStart"/>
      <w:r w:rsidRPr="00C538FE">
        <w:rPr>
          <w:rFonts w:ascii="Courier New" w:hAnsi="Courier New" w:cs="Courier New"/>
          <w:sz w:val="20"/>
          <w:szCs w:val="20"/>
        </w:rPr>
        <w:t>graph</w:t>
      </w:r>
      <w:proofErr w:type="gramEnd"/>
      <w:r w:rsidRPr="00C538FE">
        <w:rPr>
          <w:rFonts w:ascii="Courier New" w:hAnsi="Courier New" w:cs="Courier New"/>
          <w:sz w:val="20"/>
          <w:szCs w:val="20"/>
        </w:rPr>
        <w:t xml:space="preserve"> drop _all</w:t>
      </w:r>
    </w:p>
    <w:p w14:paraId="17C1C94E" w14:textId="77777777" w:rsidR="00C538FE" w:rsidRPr="00C538FE" w:rsidRDefault="00C538FE" w:rsidP="00C538FE">
      <w:pPr>
        <w:pStyle w:val="Newparagraph"/>
        <w:spacing w:line="240" w:lineRule="auto"/>
        <w:rPr>
          <w:rFonts w:ascii="Courier New" w:hAnsi="Courier New" w:cs="Courier New"/>
          <w:sz w:val="20"/>
          <w:szCs w:val="20"/>
        </w:rPr>
      </w:pPr>
    </w:p>
    <w:p w14:paraId="005486D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heatplot correlations, values(format(%4.3f) size(medium)) </w:t>
      </w:r>
      <w:proofErr w:type="gramStart"/>
      <w:r w:rsidRPr="00C538FE">
        <w:rPr>
          <w:rFonts w:ascii="Courier New" w:hAnsi="Courier New" w:cs="Courier New"/>
          <w:sz w:val="20"/>
          <w:szCs w:val="20"/>
        </w:rPr>
        <w:t>color(</w:t>
      </w:r>
      <w:proofErr w:type="gramEnd"/>
      <w:r w:rsidRPr="00C538FE">
        <w:rPr>
          <w:rFonts w:ascii="Courier New" w:hAnsi="Courier New" w:cs="Courier New"/>
          <w:sz w:val="20"/>
          <w:szCs w:val="20"/>
        </w:rPr>
        <w:t>tab Gray Warm, intensity(0.5))  ///</w:t>
      </w:r>
    </w:p>
    <w:p w14:paraId="45C6716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lower nodiagonal xlabel</w:t>
      </w:r>
      <w:proofErr w:type="gramStart"/>
      <w:r w:rsidRPr="00C538FE">
        <w:rPr>
          <w:rFonts w:ascii="Courier New" w:hAnsi="Courier New" w:cs="Courier New"/>
          <w:sz w:val="20"/>
          <w:szCs w:val="20"/>
        </w:rPr>
        <w:t>(,alternate</w:t>
      </w:r>
      <w:proofErr w:type="gramEnd"/>
      <w:r w:rsidRPr="00C538FE">
        <w:rPr>
          <w:rFonts w:ascii="Courier New" w:hAnsi="Courier New" w:cs="Courier New"/>
          <w:sz w:val="20"/>
          <w:szCs w:val="20"/>
        </w:rPr>
        <w:t>) label legend(off) graphregion(color(white)) xscale(range(1/8)) name(g0)</w:t>
      </w:r>
    </w:p>
    <w:p w14:paraId="68F84657" w14:textId="77777777" w:rsidR="00C538FE" w:rsidRPr="00C538FE" w:rsidRDefault="00C538FE" w:rsidP="00C538FE">
      <w:pPr>
        <w:pStyle w:val="Newparagraph"/>
        <w:spacing w:line="240" w:lineRule="auto"/>
        <w:rPr>
          <w:rFonts w:ascii="Courier New" w:hAnsi="Courier New" w:cs="Courier New"/>
          <w:sz w:val="20"/>
          <w:szCs w:val="20"/>
        </w:rPr>
      </w:pPr>
    </w:p>
    <w:p w14:paraId="17AF775C"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graph export "$graphs\correlations_all.eps", name(g0) </w:t>
      </w:r>
      <w:proofErr w:type="gramStart"/>
      <w:r w:rsidRPr="00C538FE">
        <w:rPr>
          <w:rFonts w:ascii="Courier New" w:hAnsi="Courier New" w:cs="Courier New"/>
          <w:sz w:val="20"/>
          <w:szCs w:val="20"/>
        </w:rPr>
        <w:t>replace</w:t>
      </w:r>
      <w:proofErr w:type="gramEnd"/>
    </w:p>
    <w:p w14:paraId="4182D2A6"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graph export "$graphs\correlations_all.png", name(g0) </w:t>
      </w:r>
      <w:proofErr w:type="gramStart"/>
      <w:r w:rsidRPr="00C538FE">
        <w:rPr>
          <w:rFonts w:ascii="Courier New" w:hAnsi="Courier New" w:cs="Courier New"/>
          <w:sz w:val="20"/>
          <w:szCs w:val="20"/>
        </w:rPr>
        <w:t>width(</w:t>
      </w:r>
      <w:proofErr w:type="gramEnd"/>
      <w:r w:rsidRPr="00C538FE">
        <w:rPr>
          <w:rFonts w:ascii="Courier New" w:hAnsi="Courier New" w:cs="Courier New"/>
          <w:sz w:val="20"/>
          <w:szCs w:val="20"/>
        </w:rPr>
        <w:t>2000) replace</w:t>
      </w:r>
    </w:p>
    <w:p w14:paraId="52D7F60E"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r>
    </w:p>
    <w:p w14:paraId="4207696D" w14:textId="77777777" w:rsidR="00C538FE" w:rsidRPr="00C538FE" w:rsidRDefault="00C538FE" w:rsidP="00C538FE">
      <w:pPr>
        <w:pStyle w:val="Newparagraph"/>
        <w:spacing w:line="240" w:lineRule="auto"/>
        <w:rPr>
          <w:rFonts w:ascii="Courier New" w:hAnsi="Courier New" w:cs="Courier New"/>
          <w:sz w:val="20"/>
          <w:szCs w:val="20"/>
        </w:rPr>
      </w:pPr>
    </w:p>
    <w:p w14:paraId="31645B7B" w14:textId="77777777" w:rsidR="00C538FE" w:rsidRPr="00C538FE" w:rsidRDefault="00C538FE" w:rsidP="00C538FE">
      <w:pPr>
        <w:pStyle w:val="Newparagraph"/>
        <w:spacing w:line="240" w:lineRule="auto"/>
        <w:rPr>
          <w:rFonts w:ascii="Courier New" w:hAnsi="Courier New" w:cs="Courier New"/>
          <w:sz w:val="20"/>
          <w:szCs w:val="20"/>
        </w:rPr>
      </w:pPr>
    </w:p>
    <w:p w14:paraId="72165233" w14:textId="77777777" w:rsidR="00C538FE" w:rsidRPr="00C538FE" w:rsidRDefault="00C538FE" w:rsidP="00C538FE">
      <w:pPr>
        <w:pStyle w:val="Newparagraph"/>
        <w:spacing w:line="240" w:lineRule="auto"/>
        <w:rPr>
          <w:rFonts w:ascii="Courier New" w:hAnsi="Courier New" w:cs="Courier New"/>
          <w:sz w:val="20"/>
          <w:szCs w:val="20"/>
        </w:rPr>
      </w:pPr>
    </w:p>
    <w:p w14:paraId="5D5C6A88"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p>
    <w:p w14:paraId="3D6FD4EC"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r w:rsidRPr="00C538FE">
        <w:rPr>
          <w:rFonts w:ascii="Courier New" w:hAnsi="Courier New" w:cs="Courier New"/>
          <w:sz w:val="20"/>
          <w:szCs w:val="20"/>
        </w:rPr>
        <w:tab/>
      </w:r>
      <w:r w:rsidRPr="00C538FE">
        <w:rPr>
          <w:rFonts w:ascii="Courier New" w:hAnsi="Courier New" w:cs="Courier New"/>
          <w:sz w:val="20"/>
          <w:szCs w:val="20"/>
        </w:rPr>
        <w:tab/>
        <w:t>C: Conditional logit models</w:t>
      </w:r>
      <w:r w:rsidRPr="00C538FE">
        <w:rPr>
          <w:rFonts w:ascii="Courier New" w:hAnsi="Courier New" w:cs="Courier New"/>
          <w:sz w:val="20"/>
          <w:szCs w:val="20"/>
        </w:rPr>
        <w:tab/>
      </w:r>
      <w:r w:rsidRPr="00C538FE">
        <w:rPr>
          <w:rFonts w:ascii="Courier New" w:hAnsi="Courier New" w:cs="Courier New"/>
          <w:sz w:val="20"/>
          <w:szCs w:val="20"/>
        </w:rPr>
        <w:tab/>
        <w:t>***</w:t>
      </w:r>
    </w:p>
    <w:p w14:paraId="064842B2"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p>
    <w:p w14:paraId="1D335BCA" w14:textId="77777777" w:rsidR="00C538FE" w:rsidRPr="00C538FE" w:rsidRDefault="00C538FE" w:rsidP="00C538FE">
      <w:pPr>
        <w:pStyle w:val="Newparagraph"/>
        <w:spacing w:line="240" w:lineRule="auto"/>
        <w:rPr>
          <w:rFonts w:ascii="Courier New" w:hAnsi="Courier New" w:cs="Courier New"/>
          <w:sz w:val="20"/>
          <w:szCs w:val="20"/>
        </w:rPr>
      </w:pPr>
    </w:p>
    <w:p w14:paraId="565525E7"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r>
    </w:p>
    <w:p w14:paraId="1B9C00B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*Control for deck since correlated with vignette dimension(s)!</w:t>
      </w:r>
    </w:p>
    <w:p w14:paraId="4AD502C4"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cmset ID ChoiceSet alternative</w:t>
      </w:r>
      <w:r w:rsidRPr="00C538FE">
        <w:rPr>
          <w:rFonts w:ascii="Courier New" w:hAnsi="Courier New" w:cs="Courier New"/>
          <w:sz w:val="20"/>
          <w:szCs w:val="20"/>
        </w:rPr>
        <w:tab/>
      </w:r>
    </w:p>
    <w:p w14:paraId="68D7E434"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sort ID ChoiceSet </w:t>
      </w:r>
      <w:proofErr w:type="gramStart"/>
      <w:r w:rsidRPr="00C538FE">
        <w:rPr>
          <w:rFonts w:ascii="Courier New" w:hAnsi="Courier New" w:cs="Courier New"/>
          <w:sz w:val="20"/>
          <w:szCs w:val="20"/>
        </w:rPr>
        <w:t>alternative</w:t>
      </w:r>
      <w:proofErr w:type="gramEnd"/>
    </w:p>
    <w:p w14:paraId="3D5A9846"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list ID ChoiceSet alternative _* in </w:t>
      </w:r>
      <w:proofErr w:type="gramStart"/>
      <w:r w:rsidRPr="00C538FE">
        <w:rPr>
          <w:rFonts w:ascii="Courier New" w:hAnsi="Courier New" w:cs="Courier New"/>
          <w:sz w:val="20"/>
          <w:szCs w:val="20"/>
        </w:rPr>
        <w:t>1/20</w:t>
      </w:r>
      <w:proofErr w:type="gramEnd"/>
    </w:p>
    <w:p w14:paraId="57909928"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r>
    </w:p>
    <w:p w14:paraId="61508AAA"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cmclogit chosen </w:t>
      </w:r>
      <w:proofErr w:type="gramStart"/>
      <w:r w:rsidRPr="00C538FE">
        <w:rPr>
          <w:rFonts w:ascii="Courier New" w:hAnsi="Courier New" w:cs="Courier New"/>
          <w:sz w:val="20"/>
          <w:szCs w:val="20"/>
        </w:rPr>
        <w:t>i.ects</w:t>
      </w:r>
      <w:proofErr w:type="gramEnd"/>
      <w:r w:rsidRPr="00C538FE">
        <w:rPr>
          <w:rFonts w:ascii="Courier New" w:hAnsi="Courier New" w:cs="Courier New"/>
          <w:sz w:val="20"/>
          <w:szCs w:val="20"/>
        </w:rPr>
        <w:t xml:space="preserve"> i.prerequisites i.schedule i.assessments i.organization i.mixedgroup, /// </w:t>
      </w:r>
    </w:p>
    <w:p w14:paraId="69E4949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casevars(</w:t>
      </w:r>
      <w:proofErr w:type="gramStart"/>
      <w:r w:rsidRPr="00C538FE">
        <w:rPr>
          <w:rFonts w:ascii="Courier New" w:hAnsi="Courier New" w:cs="Courier New"/>
          <w:sz w:val="20"/>
          <w:szCs w:val="20"/>
        </w:rPr>
        <w:t>i.deck</w:t>
      </w:r>
      <w:proofErr w:type="gramEnd"/>
      <w:r w:rsidRPr="00C538FE">
        <w:rPr>
          <w:rFonts w:ascii="Courier New" w:hAnsi="Courier New" w:cs="Courier New"/>
          <w:sz w:val="20"/>
          <w:szCs w:val="20"/>
        </w:rPr>
        <w:t>) vce(cluster ID)</w:t>
      </w:r>
    </w:p>
    <w:p w14:paraId="01264AB8" w14:textId="77777777" w:rsidR="00C538FE" w:rsidRPr="00C538FE" w:rsidRDefault="00C538FE" w:rsidP="00C538FE">
      <w:pPr>
        <w:pStyle w:val="Newparagraph"/>
        <w:spacing w:line="240" w:lineRule="auto"/>
        <w:rPr>
          <w:rFonts w:ascii="Courier New" w:hAnsi="Courier New" w:cs="Courier New"/>
          <w:sz w:val="20"/>
          <w:szCs w:val="20"/>
        </w:rPr>
      </w:pPr>
    </w:p>
    <w:p w14:paraId="350D15B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proofErr w:type="gramStart"/>
      <w:r w:rsidRPr="00C538FE">
        <w:rPr>
          <w:rFonts w:ascii="Courier New" w:hAnsi="Courier New" w:cs="Courier New"/>
          <w:sz w:val="20"/>
          <w:szCs w:val="20"/>
        </w:rPr>
        <w:t>equivalent</w:t>
      </w:r>
      <w:proofErr w:type="gramEnd"/>
      <w:r w:rsidRPr="00C538FE">
        <w:rPr>
          <w:rFonts w:ascii="Courier New" w:hAnsi="Courier New" w:cs="Courier New"/>
          <w:sz w:val="20"/>
          <w:szCs w:val="20"/>
        </w:rPr>
        <w:tab/>
      </w:r>
    </w:p>
    <w:p w14:paraId="5207C389"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clogit chosen </w:t>
      </w:r>
      <w:proofErr w:type="gramStart"/>
      <w:r w:rsidRPr="00C538FE">
        <w:rPr>
          <w:rFonts w:ascii="Courier New" w:hAnsi="Courier New" w:cs="Courier New"/>
          <w:sz w:val="20"/>
          <w:szCs w:val="20"/>
        </w:rPr>
        <w:t>i.alternative</w:t>
      </w:r>
      <w:proofErr w:type="gramEnd"/>
      <w:r w:rsidRPr="00C538FE">
        <w:rPr>
          <w:rFonts w:ascii="Courier New" w:hAnsi="Courier New" w:cs="Courier New"/>
          <w:sz w:val="20"/>
          <w:szCs w:val="20"/>
        </w:rPr>
        <w:t xml:space="preserve"> i.ects i.prerequisites i.schedule i.assessments i.organization i.mixedgroup ///</w:t>
      </w:r>
    </w:p>
    <w:p w14:paraId="0EE535E1" w14:textId="77777777" w:rsidR="00C538FE" w:rsidRPr="00986549" w:rsidRDefault="00C538FE" w:rsidP="00C538FE">
      <w:pPr>
        <w:pStyle w:val="Newparagraph"/>
        <w:spacing w:line="240" w:lineRule="auto"/>
        <w:rPr>
          <w:rFonts w:ascii="Courier New" w:hAnsi="Courier New" w:cs="Courier New"/>
          <w:sz w:val="20"/>
          <w:szCs w:val="20"/>
          <w:lang w:val="de-CH"/>
        </w:rPr>
      </w:pPr>
      <w:r w:rsidRPr="00C538FE">
        <w:rPr>
          <w:rFonts w:ascii="Courier New" w:hAnsi="Courier New" w:cs="Courier New"/>
          <w:sz w:val="20"/>
          <w:szCs w:val="20"/>
        </w:rPr>
        <w:tab/>
      </w:r>
      <w:r w:rsidRPr="00986549">
        <w:rPr>
          <w:rFonts w:ascii="Courier New" w:hAnsi="Courier New" w:cs="Courier New"/>
          <w:sz w:val="20"/>
          <w:szCs w:val="20"/>
          <w:lang w:val="de-CH"/>
        </w:rPr>
        <w:t xml:space="preserve">i.deck </w:t>
      </w:r>
      <w:proofErr w:type="gramStart"/>
      <w:r w:rsidRPr="00986549">
        <w:rPr>
          <w:rFonts w:ascii="Courier New" w:hAnsi="Courier New" w:cs="Courier New"/>
          <w:sz w:val="20"/>
          <w:szCs w:val="20"/>
          <w:lang w:val="de-CH"/>
        </w:rPr>
        <w:t>i.alternative</w:t>
      </w:r>
      <w:proofErr w:type="gramEnd"/>
      <w:r w:rsidRPr="00986549">
        <w:rPr>
          <w:rFonts w:ascii="Courier New" w:hAnsi="Courier New" w:cs="Courier New"/>
          <w:sz w:val="20"/>
          <w:szCs w:val="20"/>
          <w:lang w:val="de-CH"/>
        </w:rPr>
        <w:t xml:space="preserve">#i.deck, /// </w:t>
      </w:r>
    </w:p>
    <w:p w14:paraId="0A509F1B" w14:textId="77777777" w:rsidR="00C538FE" w:rsidRPr="00C538FE" w:rsidRDefault="00C538FE" w:rsidP="00C538FE">
      <w:pPr>
        <w:pStyle w:val="Newparagraph"/>
        <w:spacing w:line="240" w:lineRule="auto"/>
        <w:rPr>
          <w:rFonts w:ascii="Courier New" w:hAnsi="Courier New" w:cs="Courier New"/>
          <w:sz w:val="20"/>
          <w:szCs w:val="20"/>
        </w:rPr>
      </w:pPr>
      <w:r w:rsidRPr="00986549">
        <w:rPr>
          <w:rFonts w:ascii="Courier New" w:hAnsi="Courier New" w:cs="Courier New"/>
          <w:sz w:val="20"/>
          <w:szCs w:val="20"/>
          <w:lang w:val="de-CH"/>
        </w:rPr>
        <w:tab/>
      </w:r>
      <w:proofErr w:type="gramStart"/>
      <w:r w:rsidRPr="00C538FE">
        <w:rPr>
          <w:rFonts w:ascii="Courier New" w:hAnsi="Courier New" w:cs="Courier New"/>
          <w:sz w:val="20"/>
          <w:szCs w:val="20"/>
        </w:rPr>
        <w:t>group(</w:t>
      </w:r>
      <w:proofErr w:type="gramEnd"/>
      <w:r w:rsidRPr="00C538FE">
        <w:rPr>
          <w:rFonts w:ascii="Courier New" w:hAnsi="Courier New" w:cs="Courier New"/>
          <w:sz w:val="20"/>
          <w:szCs w:val="20"/>
        </w:rPr>
        <w:t>ChoiceSituation) vce(cluster ID)</w:t>
      </w:r>
    </w:p>
    <w:p w14:paraId="51F48249"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eststo clogit</w:t>
      </w:r>
    </w:p>
    <w:p w14:paraId="2C36FC31" w14:textId="77777777" w:rsidR="00C538FE" w:rsidRPr="00C538FE" w:rsidRDefault="00C538FE" w:rsidP="00C538FE">
      <w:pPr>
        <w:pStyle w:val="Newparagraph"/>
        <w:spacing w:line="240" w:lineRule="auto"/>
        <w:rPr>
          <w:rFonts w:ascii="Courier New" w:hAnsi="Courier New" w:cs="Courier New"/>
          <w:sz w:val="20"/>
          <w:szCs w:val="20"/>
        </w:rPr>
      </w:pPr>
    </w:p>
    <w:p w14:paraId="5475BD30" w14:textId="77777777" w:rsidR="00C538FE" w:rsidRPr="00C538FE" w:rsidRDefault="00C538FE" w:rsidP="00C538FE">
      <w:pPr>
        <w:pStyle w:val="Newparagraph"/>
        <w:spacing w:line="240" w:lineRule="auto"/>
        <w:rPr>
          <w:rFonts w:ascii="Courier New" w:hAnsi="Courier New" w:cs="Courier New"/>
          <w:sz w:val="20"/>
          <w:szCs w:val="20"/>
        </w:rPr>
      </w:pPr>
    </w:p>
    <w:p w14:paraId="43E7CF07"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*Add a respondent-level variable (interaction)</w:t>
      </w:r>
    </w:p>
    <w:p w14:paraId="2EFE0B4C"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clogit chosen </w:t>
      </w:r>
      <w:proofErr w:type="gramStart"/>
      <w:r w:rsidRPr="00C538FE">
        <w:rPr>
          <w:rFonts w:ascii="Courier New" w:hAnsi="Courier New" w:cs="Courier New"/>
          <w:sz w:val="20"/>
          <w:szCs w:val="20"/>
        </w:rPr>
        <w:t>i.alternative</w:t>
      </w:r>
      <w:proofErr w:type="gramEnd"/>
      <w:r w:rsidRPr="00C538FE">
        <w:rPr>
          <w:rFonts w:ascii="Courier New" w:hAnsi="Courier New" w:cs="Courier New"/>
          <w:sz w:val="20"/>
          <w:szCs w:val="20"/>
        </w:rPr>
        <w:t xml:space="preserve"> i.ects i.prerequisites i.schedule i.assessments i.organization i.mixedgroup ///</w:t>
      </w:r>
    </w:p>
    <w:p w14:paraId="63042E96"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lastRenderedPageBreak/>
        <w:tab/>
        <w:t xml:space="preserve">i.deck </w:t>
      </w:r>
      <w:proofErr w:type="gramStart"/>
      <w:r w:rsidRPr="00C538FE">
        <w:rPr>
          <w:rFonts w:ascii="Courier New" w:hAnsi="Courier New" w:cs="Courier New"/>
          <w:sz w:val="20"/>
          <w:szCs w:val="20"/>
        </w:rPr>
        <w:t>i.alternative</w:t>
      </w:r>
      <w:proofErr w:type="gramEnd"/>
      <w:r w:rsidRPr="00C538FE">
        <w:rPr>
          <w:rFonts w:ascii="Courier New" w:hAnsi="Courier New" w:cs="Courier New"/>
          <w:sz w:val="20"/>
          <w:szCs w:val="20"/>
        </w:rPr>
        <w:t xml:space="preserve">#i.deck c.sat_teaching c.sat_teaching#i.prerequisites, /// </w:t>
      </w:r>
    </w:p>
    <w:p w14:paraId="327C116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r>
      <w:proofErr w:type="gramStart"/>
      <w:r w:rsidRPr="00C538FE">
        <w:rPr>
          <w:rFonts w:ascii="Courier New" w:hAnsi="Courier New" w:cs="Courier New"/>
          <w:sz w:val="20"/>
          <w:szCs w:val="20"/>
        </w:rPr>
        <w:t>group(</w:t>
      </w:r>
      <w:proofErr w:type="gramEnd"/>
      <w:r w:rsidRPr="00C538FE">
        <w:rPr>
          <w:rFonts w:ascii="Courier New" w:hAnsi="Courier New" w:cs="Courier New"/>
          <w:sz w:val="20"/>
          <w:szCs w:val="20"/>
        </w:rPr>
        <w:t>ChoiceSituation) vce(cluster ID)</w:t>
      </w:r>
    </w:p>
    <w:p w14:paraId="5CB36465"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eststo clogit_rl</w:t>
      </w:r>
    </w:p>
    <w:p w14:paraId="691F4C55"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r>
    </w:p>
    <w:p w14:paraId="70C04A51" w14:textId="77777777" w:rsidR="00C538FE" w:rsidRPr="00C538FE" w:rsidRDefault="00C538FE" w:rsidP="00C538FE">
      <w:pPr>
        <w:pStyle w:val="Newparagraph"/>
        <w:spacing w:line="240" w:lineRule="auto"/>
        <w:rPr>
          <w:rFonts w:ascii="Courier New" w:hAnsi="Courier New" w:cs="Courier New"/>
          <w:sz w:val="20"/>
          <w:szCs w:val="20"/>
        </w:rPr>
      </w:pPr>
    </w:p>
    <w:p w14:paraId="1BF005C8"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p>
    <w:p w14:paraId="621A82FA"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r w:rsidRPr="00C538FE">
        <w:rPr>
          <w:rFonts w:ascii="Courier New" w:hAnsi="Courier New" w:cs="Courier New"/>
          <w:sz w:val="20"/>
          <w:szCs w:val="20"/>
        </w:rPr>
        <w:tab/>
      </w:r>
      <w:r w:rsidRPr="00C538FE">
        <w:rPr>
          <w:rFonts w:ascii="Courier New" w:hAnsi="Courier New" w:cs="Courier New"/>
          <w:sz w:val="20"/>
          <w:szCs w:val="20"/>
        </w:rPr>
        <w:tab/>
        <w:t>D: Mixed logit models</w:t>
      </w:r>
      <w:r w:rsidRPr="00C538FE">
        <w:rPr>
          <w:rFonts w:ascii="Courier New" w:hAnsi="Courier New" w:cs="Courier New"/>
          <w:sz w:val="20"/>
          <w:szCs w:val="20"/>
        </w:rPr>
        <w:tab/>
      </w:r>
      <w:r w:rsidRPr="00C538FE">
        <w:rPr>
          <w:rFonts w:ascii="Courier New" w:hAnsi="Courier New" w:cs="Courier New"/>
          <w:sz w:val="20"/>
          <w:szCs w:val="20"/>
        </w:rPr>
        <w:tab/>
        <w:t>*****</w:t>
      </w:r>
    </w:p>
    <w:p w14:paraId="2E1F88F0"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w:t>
      </w:r>
    </w:p>
    <w:p w14:paraId="0AD52A0B" w14:textId="77777777" w:rsidR="00C538FE" w:rsidRPr="00C538FE" w:rsidRDefault="00C538FE" w:rsidP="00C538FE">
      <w:pPr>
        <w:pStyle w:val="Newparagraph"/>
        <w:spacing w:line="240" w:lineRule="auto"/>
        <w:rPr>
          <w:rFonts w:ascii="Courier New" w:hAnsi="Courier New" w:cs="Courier New"/>
          <w:sz w:val="20"/>
          <w:szCs w:val="20"/>
        </w:rPr>
      </w:pPr>
    </w:p>
    <w:p w14:paraId="2EBAAD15"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*Panel</w:t>
      </w:r>
    </w:p>
    <w:p w14:paraId="4A8EC43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cmxtmixlogit chosen </w:t>
      </w:r>
      <w:proofErr w:type="gramStart"/>
      <w:r w:rsidRPr="00C538FE">
        <w:rPr>
          <w:rFonts w:ascii="Courier New" w:hAnsi="Courier New" w:cs="Courier New"/>
          <w:sz w:val="20"/>
          <w:szCs w:val="20"/>
        </w:rPr>
        <w:t>i.ects</w:t>
      </w:r>
      <w:proofErr w:type="gramEnd"/>
      <w:r w:rsidRPr="00C538FE">
        <w:rPr>
          <w:rFonts w:ascii="Courier New" w:hAnsi="Courier New" w:cs="Courier New"/>
          <w:sz w:val="20"/>
          <w:szCs w:val="20"/>
        </w:rPr>
        <w:t xml:space="preserve"> i.prerequisites i.schedule i.assessments i.organization i.mixedgroup, casevars(i.deck)</w:t>
      </w:r>
    </w:p>
    <w:p w14:paraId="620B282F" w14:textId="77777777" w:rsidR="00C538FE" w:rsidRPr="00C538FE" w:rsidRDefault="00C538FE" w:rsidP="00C538FE">
      <w:pPr>
        <w:pStyle w:val="Newparagraph"/>
        <w:spacing w:line="240" w:lineRule="auto"/>
        <w:rPr>
          <w:rFonts w:ascii="Courier New" w:hAnsi="Courier New" w:cs="Courier New"/>
          <w:sz w:val="20"/>
          <w:szCs w:val="20"/>
        </w:rPr>
      </w:pPr>
    </w:p>
    <w:p w14:paraId="61116C9D"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*Add random effect for prerequisites</w:t>
      </w:r>
    </w:p>
    <w:p w14:paraId="74809F32"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 xml:space="preserve">cmxtmixlogit chosen </w:t>
      </w:r>
      <w:proofErr w:type="gramStart"/>
      <w:r w:rsidRPr="00C538FE">
        <w:rPr>
          <w:rFonts w:ascii="Courier New" w:hAnsi="Courier New" w:cs="Courier New"/>
          <w:sz w:val="20"/>
          <w:szCs w:val="20"/>
        </w:rPr>
        <w:t>i.ects</w:t>
      </w:r>
      <w:proofErr w:type="gramEnd"/>
      <w:r w:rsidRPr="00C538FE">
        <w:rPr>
          <w:rFonts w:ascii="Courier New" w:hAnsi="Courier New" w:cs="Courier New"/>
          <w:sz w:val="20"/>
          <w:szCs w:val="20"/>
        </w:rPr>
        <w:t xml:space="preserve"> i.schedule i.assessments i.organization i.mixedgroup, ///</w:t>
      </w:r>
    </w:p>
    <w:p w14:paraId="05682B0B" w14:textId="77777777" w:rsidR="00C538FE" w:rsidRPr="00C538FE" w:rsidRDefault="00C538FE" w:rsidP="00C538FE">
      <w:pPr>
        <w:pStyle w:val="Newparagraph"/>
        <w:spacing w:line="240" w:lineRule="auto"/>
        <w:rPr>
          <w:rFonts w:ascii="Courier New" w:hAnsi="Courier New" w:cs="Courier New"/>
          <w:sz w:val="20"/>
          <w:szCs w:val="20"/>
        </w:rPr>
      </w:pPr>
      <w:r w:rsidRPr="00C538FE">
        <w:rPr>
          <w:rFonts w:ascii="Courier New" w:hAnsi="Courier New" w:cs="Courier New"/>
          <w:sz w:val="20"/>
          <w:szCs w:val="20"/>
        </w:rPr>
        <w:tab/>
        <w:t>random(</w:t>
      </w:r>
      <w:proofErr w:type="gramStart"/>
      <w:r w:rsidRPr="00C538FE">
        <w:rPr>
          <w:rFonts w:ascii="Courier New" w:hAnsi="Courier New" w:cs="Courier New"/>
          <w:sz w:val="20"/>
          <w:szCs w:val="20"/>
        </w:rPr>
        <w:t>i.prerequisites</w:t>
      </w:r>
      <w:proofErr w:type="gramEnd"/>
      <w:r w:rsidRPr="00C538FE">
        <w:rPr>
          <w:rFonts w:ascii="Courier New" w:hAnsi="Courier New" w:cs="Courier New"/>
          <w:sz w:val="20"/>
          <w:szCs w:val="20"/>
        </w:rPr>
        <w:t>) casevars(i.deck)</w:t>
      </w:r>
    </w:p>
    <w:p w14:paraId="0847EB70" w14:textId="77777777" w:rsidR="00C538FE" w:rsidRPr="00C538FE" w:rsidRDefault="00C538FE" w:rsidP="00C538FE">
      <w:pPr>
        <w:pStyle w:val="Newparagraph"/>
        <w:spacing w:line="240" w:lineRule="auto"/>
        <w:rPr>
          <w:rFonts w:ascii="Courier New" w:hAnsi="Courier New" w:cs="Courier New"/>
          <w:sz w:val="20"/>
          <w:szCs w:val="20"/>
        </w:rPr>
      </w:pPr>
    </w:p>
    <w:p w14:paraId="4A1FE222" w14:textId="77777777" w:rsidR="00C538FE" w:rsidRPr="00BB7676" w:rsidRDefault="00C538FE" w:rsidP="00C538FE">
      <w:pPr>
        <w:pStyle w:val="Newparagraph"/>
        <w:spacing w:line="240" w:lineRule="auto"/>
        <w:rPr>
          <w:rFonts w:ascii="Courier New" w:hAnsi="Courier New" w:cs="Courier New"/>
          <w:sz w:val="20"/>
          <w:szCs w:val="20"/>
          <w:lang w:val="fr-CH"/>
        </w:rPr>
      </w:pPr>
      <w:proofErr w:type="gramStart"/>
      <w:r w:rsidRPr="00BB7676">
        <w:rPr>
          <w:rFonts w:ascii="Courier New" w:hAnsi="Courier New" w:cs="Courier New"/>
          <w:sz w:val="20"/>
          <w:szCs w:val="20"/>
          <w:lang w:val="fr-CH"/>
        </w:rPr>
        <w:t>eststo</w:t>
      </w:r>
      <w:proofErr w:type="gramEnd"/>
      <w:r w:rsidRPr="00BB7676">
        <w:rPr>
          <w:rFonts w:ascii="Courier New" w:hAnsi="Courier New" w:cs="Courier New"/>
          <w:sz w:val="20"/>
          <w:szCs w:val="20"/>
          <w:lang w:val="fr-CH"/>
        </w:rPr>
        <w:t xml:space="preserve"> mixlogit</w:t>
      </w:r>
    </w:p>
    <w:p w14:paraId="4432FFE7" w14:textId="77777777" w:rsidR="00C538FE" w:rsidRPr="00BB7676" w:rsidRDefault="00C538FE" w:rsidP="00C538FE">
      <w:pPr>
        <w:pStyle w:val="Newparagraph"/>
        <w:spacing w:line="240" w:lineRule="auto"/>
        <w:rPr>
          <w:rFonts w:ascii="Courier New" w:hAnsi="Courier New" w:cs="Courier New"/>
          <w:sz w:val="20"/>
          <w:szCs w:val="20"/>
          <w:lang w:val="fr-CH"/>
        </w:rPr>
      </w:pPr>
    </w:p>
    <w:p w14:paraId="73901AAE" w14:textId="77777777" w:rsidR="00C538FE" w:rsidRPr="00BB7676" w:rsidRDefault="00C538FE" w:rsidP="00C538FE">
      <w:pPr>
        <w:pStyle w:val="Newparagraph"/>
        <w:spacing w:line="240" w:lineRule="auto"/>
        <w:rPr>
          <w:rFonts w:ascii="Courier New" w:hAnsi="Courier New" w:cs="Courier New"/>
          <w:sz w:val="20"/>
          <w:szCs w:val="20"/>
          <w:lang w:val="fr-CH"/>
        </w:rPr>
      </w:pPr>
      <w:proofErr w:type="gramStart"/>
      <w:r w:rsidRPr="00BB7676">
        <w:rPr>
          <w:rFonts w:ascii="Courier New" w:hAnsi="Courier New" w:cs="Courier New"/>
          <w:sz w:val="20"/>
          <w:szCs w:val="20"/>
          <w:lang w:val="fr-CH"/>
        </w:rPr>
        <w:t>esttab</w:t>
      </w:r>
      <w:proofErr w:type="gramEnd"/>
      <w:r w:rsidRPr="00BB7676">
        <w:rPr>
          <w:rFonts w:ascii="Courier New" w:hAnsi="Courier New" w:cs="Courier New"/>
          <w:sz w:val="20"/>
          <w:szCs w:val="20"/>
          <w:lang w:val="fr-CH"/>
        </w:rPr>
        <w:t xml:space="preserve"> clogit clogit_rl mixlogit, pr2 b(%8.2f) se(%8.2f) star(+ 0.10 * 0.05 ** 0.01 *** 0.001)</w:t>
      </w:r>
    </w:p>
    <w:p w14:paraId="7A5C7646" w14:textId="77777777" w:rsidR="00C538FE" w:rsidRPr="00BB7676" w:rsidRDefault="00C538FE" w:rsidP="00C538FE">
      <w:pPr>
        <w:pStyle w:val="Newparagraph"/>
        <w:spacing w:line="240" w:lineRule="auto"/>
        <w:rPr>
          <w:rFonts w:ascii="Courier New" w:hAnsi="Courier New" w:cs="Courier New"/>
          <w:sz w:val="20"/>
          <w:szCs w:val="20"/>
          <w:lang w:val="fr-CH"/>
        </w:rPr>
      </w:pPr>
      <w:proofErr w:type="gramStart"/>
      <w:r w:rsidRPr="00BB7676">
        <w:rPr>
          <w:rFonts w:ascii="Courier New" w:hAnsi="Courier New" w:cs="Courier New"/>
          <w:sz w:val="20"/>
          <w:szCs w:val="20"/>
          <w:lang w:val="fr-CH"/>
        </w:rPr>
        <w:t>esttab</w:t>
      </w:r>
      <w:proofErr w:type="gramEnd"/>
      <w:r w:rsidRPr="00BB7676">
        <w:rPr>
          <w:rFonts w:ascii="Courier New" w:hAnsi="Courier New" w:cs="Courier New"/>
          <w:sz w:val="20"/>
          <w:szCs w:val="20"/>
          <w:lang w:val="fr-CH"/>
        </w:rPr>
        <w:t xml:space="preserve"> clogit clogit_rl mixlogit using "$tables/models.rtf", pr2 b(%8.3f) se(%8.3f) ///</w:t>
      </w:r>
    </w:p>
    <w:p w14:paraId="48325F61" w14:textId="77777777" w:rsidR="00C538FE" w:rsidRPr="00C538FE" w:rsidRDefault="00C538FE" w:rsidP="00C538FE">
      <w:pPr>
        <w:pStyle w:val="Newparagraph"/>
        <w:spacing w:line="240" w:lineRule="auto"/>
        <w:rPr>
          <w:rFonts w:ascii="Courier New" w:hAnsi="Courier New" w:cs="Courier New"/>
          <w:sz w:val="20"/>
          <w:szCs w:val="20"/>
        </w:rPr>
      </w:pPr>
      <w:r w:rsidRPr="00BB7676">
        <w:rPr>
          <w:rFonts w:ascii="Courier New" w:hAnsi="Courier New" w:cs="Courier New"/>
          <w:sz w:val="20"/>
          <w:szCs w:val="20"/>
          <w:lang w:val="fr-CH"/>
        </w:rPr>
        <w:tab/>
      </w:r>
      <w:proofErr w:type="gramStart"/>
      <w:r w:rsidRPr="00C538FE">
        <w:rPr>
          <w:rFonts w:ascii="Courier New" w:hAnsi="Courier New" w:cs="Courier New"/>
          <w:sz w:val="20"/>
          <w:szCs w:val="20"/>
        </w:rPr>
        <w:t>star(</w:t>
      </w:r>
      <w:proofErr w:type="gramEnd"/>
      <w:r w:rsidRPr="00C538FE">
        <w:rPr>
          <w:rFonts w:ascii="Courier New" w:hAnsi="Courier New" w:cs="Courier New"/>
          <w:sz w:val="20"/>
          <w:szCs w:val="20"/>
        </w:rPr>
        <w:t>+ 0.10 * 0.05 ** 0.01 *** 0.001) onecell replace</w:t>
      </w:r>
    </w:p>
    <w:p w14:paraId="43CF57D4" w14:textId="77777777" w:rsidR="00C538FE" w:rsidRDefault="00C538FE" w:rsidP="00C538FE">
      <w:pPr>
        <w:pStyle w:val="Newparagraph"/>
        <w:ind w:firstLine="0"/>
      </w:pPr>
    </w:p>
    <w:p w14:paraId="0D820D66" w14:textId="77777777" w:rsidR="00CF0D23" w:rsidRDefault="00CF0D23" w:rsidP="00C538FE">
      <w:pPr>
        <w:pStyle w:val="Newparagraph"/>
        <w:ind w:firstLine="0"/>
      </w:pPr>
    </w:p>
    <w:p w14:paraId="6C5DA01A" w14:textId="77777777" w:rsidR="00CF0D23" w:rsidRPr="003A3284" w:rsidRDefault="00CF0D23">
      <w:pPr>
        <w:spacing w:line="240" w:lineRule="auto"/>
        <w:rPr>
          <w:rFonts w:cs="Arial"/>
          <w:b/>
          <w:bCs/>
          <w:kern w:val="32"/>
          <w:szCs w:val="32"/>
          <w:lang w:val="en-US"/>
        </w:rPr>
      </w:pPr>
      <w:r w:rsidRPr="003A3284">
        <w:rPr>
          <w:lang w:val="en-US"/>
        </w:rPr>
        <w:br w:type="page"/>
      </w:r>
    </w:p>
    <w:p w14:paraId="3D8954A0" w14:textId="2E6DB696" w:rsidR="00DA4D7A" w:rsidRPr="005D16D5" w:rsidRDefault="005D16D5" w:rsidP="005D16D5">
      <w:pPr>
        <w:pStyle w:val="Heading1"/>
        <w:spacing w:before="0" w:after="0" w:line="480" w:lineRule="auto"/>
        <w:rPr>
          <w:b w:val="0"/>
          <w:bCs w:val="0"/>
          <w:lang w:val="en-US"/>
        </w:rPr>
      </w:pPr>
      <w:r w:rsidRPr="005D16D5">
        <w:rPr>
          <w:b w:val="0"/>
          <w:bCs w:val="0"/>
          <w:lang w:val="en-US"/>
        </w:rPr>
        <w:lastRenderedPageBreak/>
        <w:t>REFERENCES</w:t>
      </w:r>
    </w:p>
    <w:p w14:paraId="5C0138BB" w14:textId="77777777" w:rsidR="00DA4D7A" w:rsidRPr="003A3284" w:rsidRDefault="00DA4D7A" w:rsidP="00DA4D7A">
      <w:pPr>
        <w:pStyle w:val="Bibliography"/>
        <w:rPr>
          <w:lang w:val="en-US"/>
        </w:rPr>
      </w:pPr>
      <w:r>
        <w:fldChar w:fldCharType="begin"/>
      </w:r>
      <w:r w:rsidRPr="003A3284">
        <w:rPr>
          <w:lang w:val="en-US"/>
        </w:rPr>
        <w:instrText xml:space="preserve"> ADDIN ZOTERO_BIBL {"uncited":[],"omitted":[],"custom":[]} CSL_BIBLIOGRAPHY </w:instrText>
      </w:r>
      <w:r>
        <w:fldChar w:fldCharType="separate"/>
      </w:r>
      <w:r w:rsidRPr="003A3284">
        <w:rPr>
          <w:lang w:val="en-US"/>
        </w:rPr>
        <w:t xml:space="preserve">Auspurg, K., &amp; Hinz, T. (2015). </w:t>
      </w:r>
      <w:r w:rsidRPr="00DA4D7A">
        <w:rPr>
          <w:i/>
          <w:iCs/>
        </w:rPr>
        <w:t>Factorial Survey Experiments</w:t>
      </w:r>
      <w:r w:rsidRPr="00DA4D7A">
        <w:t xml:space="preserve">. </w:t>
      </w:r>
      <w:r w:rsidRPr="003A3284">
        <w:rPr>
          <w:lang w:val="en-US"/>
        </w:rPr>
        <w:t>Sage.</w:t>
      </w:r>
    </w:p>
    <w:p w14:paraId="35EA353A" w14:textId="77777777" w:rsidR="00DA4D7A" w:rsidRPr="00DA4D7A" w:rsidRDefault="00DA4D7A" w:rsidP="00DA4D7A">
      <w:pPr>
        <w:pStyle w:val="Bibliography"/>
      </w:pPr>
      <w:r w:rsidRPr="003A3284">
        <w:rPr>
          <w:lang w:val="en-US"/>
        </w:rPr>
        <w:t xml:space="preserve">Johnson, F. R., Lancsar, E., Marshall, D., Kilambi, V., Mühlbacher, A., Regier, D. A., Bresnahan, B. W., Kanninen, B., &amp; Bridges, J. F. P. (2013). </w:t>
      </w:r>
      <w:r w:rsidRPr="00DA4D7A">
        <w:t xml:space="preserve">Constructing Experimental Designs for Discrete-Choice Experiments: Report of the ISPOR Conjoint Analysis Experimental Design Good Research Practices Task Force. </w:t>
      </w:r>
      <w:r w:rsidRPr="00DA4D7A">
        <w:rPr>
          <w:i/>
          <w:iCs/>
        </w:rPr>
        <w:t>Value in Health</w:t>
      </w:r>
      <w:r w:rsidRPr="00DA4D7A">
        <w:t xml:space="preserve">, </w:t>
      </w:r>
      <w:r w:rsidRPr="00DA4D7A">
        <w:rPr>
          <w:i/>
          <w:iCs/>
        </w:rPr>
        <w:t>16</w:t>
      </w:r>
      <w:r w:rsidRPr="00DA4D7A">
        <w:t>(1), 3–13.</w:t>
      </w:r>
    </w:p>
    <w:p w14:paraId="7508BCFF" w14:textId="77777777" w:rsidR="00DA4D7A" w:rsidRPr="00DA4D7A" w:rsidRDefault="00DA4D7A" w:rsidP="00DA4D7A">
      <w:pPr>
        <w:pStyle w:val="Bibliography"/>
      </w:pPr>
      <w:r w:rsidRPr="00DA4D7A">
        <w:t xml:space="preserve">Kuhfeld, W. F. (1997). </w:t>
      </w:r>
      <w:r w:rsidRPr="00DA4D7A">
        <w:rPr>
          <w:i/>
          <w:iCs/>
        </w:rPr>
        <w:t>Efficient Experimental Designs Using Computerized Searches</w:t>
      </w:r>
      <w:r w:rsidRPr="00DA4D7A">
        <w:t xml:space="preserve"> (Research Paper Series). Sawtooth Software Inc.</w:t>
      </w:r>
    </w:p>
    <w:p w14:paraId="6B47750D" w14:textId="77777777" w:rsidR="00DA4D7A" w:rsidRPr="00DA4D7A" w:rsidRDefault="00DA4D7A" w:rsidP="00DA4D7A">
      <w:pPr>
        <w:pStyle w:val="Bibliography"/>
      </w:pPr>
      <w:r w:rsidRPr="00DA4D7A">
        <w:t xml:space="preserve">Kuhfeld, W. F. (2010). </w:t>
      </w:r>
      <w:r w:rsidRPr="00DA4D7A">
        <w:rPr>
          <w:i/>
          <w:iCs/>
        </w:rPr>
        <w:t>Marketing research methods in SAS</w:t>
      </w:r>
      <w:r w:rsidRPr="00DA4D7A">
        <w:t>. SAS Institute Inc. http://support.sas.com/techsup/technote/mr2010.pdf</w:t>
      </w:r>
    </w:p>
    <w:p w14:paraId="2F625BA6" w14:textId="77777777" w:rsidR="00DA4D7A" w:rsidRPr="00DA4D7A" w:rsidRDefault="00DA4D7A" w:rsidP="00DA4D7A">
      <w:pPr>
        <w:pStyle w:val="Bibliography"/>
      </w:pPr>
      <w:r w:rsidRPr="00DA4D7A">
        <w:t xml:space="preserve">Zangger, C., &amp; Becker, R. (2019). Experiments in the sociology of education: Causal inference and estimating causal effects in sociological research on education. In R. Becker (Ed.), </w:t>
      </w:r>
      <w:r w:rsidRPr="00DA4D7A">
        <w:rPr>
          <w:i/>
          <w:iCs/>
        </w:rPr>
        <w:t>Research Handbook on the Sociology of Education</w:t>
      </w:r>
      <w:r w:rsidRPr="00DA4D7A">
        <w:t xml:space="preserve"> (pp. 153–171). Edward Elgar.</w:t>
      </w:r>
    </w:p>
    <w:p w14:paraId="4B96949D" w14:textId="17B28F93" w:rsidR="00DA4D7A" w:rsidRPr="00C538FE" w:rsidRDefault="00DA4D7A" w:rsidP="00C538FE">
      <w:pPr>
        <w:pStyle w:val="Newparagraph"/>
        <w:ind w:firstLine="0"/>
      </w:pPr>
      <w:r>
        <w:fldChar w:fldCharType="end"/>
      </w:r>
    </w:p>
    <w:sectPr w:rsidR="00DA4D7A" w:rsidRPr="00C538FE" w:rsidSect="00C46139">
      <w:pgSz w:w="11901"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15B4" w14:textId="77777777" w:rsidR="00F25C84" w:rsidRDefault="00F25C84" w:rsidP="00AF2C92">
      <w:r>
        <w:separator/>
      </w:r>
    </w:p>
  </w:endnote>
  <w:endnote w:type="continuationSeparator" w:id="0">
    <w:p w14:paraId="02C6CF3C" w14:textId="77777777" w:rsidR="00F25C84" w:rsidRDefault="00F25C84" w:rsidP="00AF2C92">
      <w:r>
        <w:continuationSeparator/>
      </w:r>
    </w:p>
  </w:endnote>
  <w:endnote w:type="continuationNotice" w:id="1">
    <w:p w14:paraId="1129F799" w14:textId="77777777" w:rsidR="00F25C84" w:rsidRDefault="00F25C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4F9C5" w14:textId="77777777" w:rsidR="00F25C84" w:rsidRDefault="00F25C84" w:rsidP="00AF2C92">
      <w:r>
        <w:separator/>
      </w:r>
    </w:p>
  </w:footnote>
  <w:footnote w:type="continuationSeparator" w:id="0">
    <w:p w14:paraId="6FEBF685" w14:textId="77777777" w:rsidR="00F25C84" w:rsidRDefault="00F25C84" w:rsidP="00AF2C92">
      <w:r>
        <w:continuationSeparator/>
      </w:r>
    </w:p>
  </w:footnote>
  <w:footnote w:type="continuationNotice" w:id="1">
    <w:p w14:paraId="7764869C" w14:textId="77777777" w:rsidR="00F25C84" w:rsidRDefault="00F25C84">
      <w:pPr>
        <w:spacing w:line="240" w:lineRule="auto"/>
      </w:pPr>
    </w:p>
  </w:footnote>
  <w:footnote w:id="2">
    <w:p w14:paraId="7D92E801" w14:textId="77777777" w:rsidR="004C6C15" w:rsidRPr="00594D31" w:rsidRDefault="004C6C15" w:rsidP="004C6C15">
      <w:pPr>
        <w:pStyle w:val="FootnoteText"/>
        <w:rPr>
          <w:lang w:val="en-US"/>
        </w:rPr>
      </w:pPr>
      <w:r w:rsidRPr="009469D3">
        <w:rPr>
          <w:rStyle w:val="FootnoteReference"/>
        </w:rPr>
        <w:footnoteRef/>
      </w:r>
      <w:r>
        <w:t xml:space="preserve"> </w:t>
      </w:r>
      <w:r>
        <w:rPr>
          <w:lang w:val="en-US"/>
        </w:rPr>
        <w:t xml:space="preserve">SAS can be used for free by signing up to SAS OnDemand: </w:t>
      </w:r>
      <w:r w:rsidRPr="004862EF">
        <w:rPr>
          <w:lang w:val="en-US"/>
        </w:rPr>
        <w:t>https://welcome.oda.sas.com/login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E8134AE"/>
    <w:multiLevelType w:val="hybridMultilevel"/>
    <w:tmpl w:val="6A2462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2682FCD"/>
    <w:multiLevelType w:val="hybridMultilevel"/>
    <w:tmpl w:val="1B96AD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3A75"/>
    <w:multiLevelType w:val="hybridMultilevel"/>
    <w:tmpl w:val="BD6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0848279">
    <w:abstractNumId w:val="15"/>
  </w:num>
  <w:num w:numId="2" w16cid:durableId="1819109243">
    <w:abstractNumId w:val="21"/>
  </w:num>
  <w:num w:numId="3" w16cid:durableId="2027948873">
    <w:abstractNumId w:val="1"/>
  </w:num>
  <w:num w:numId="4" w16cid:durableId="1482430294">
    <w:abstractNumId w:val="2"/>
  </w:num>
  <w:num w:numId="5" w16cid:durableId="2035769120">
    <w:abstractNumId w:val="3"/>
  </w:num>
  <w:num w:numId="6" w16cid:durableId="583029892">
    <w:abstractNumId w:val="4"/>
  </w:num>
  <w:num w:numId="7" w16cid:durableId="808978162">
    <w:abstractNumId w:val="9"/>
  </w:num>
  <w:num w:numId="8" w16cid:durableId="1475217065">
    <w:abstractNumId w:val="5"/>
  </w:num>
  <w:num w:numId="9" w16cid:durableId="2108845371">
    <w:abstractNumId w:val="7"/>
  </w:num>
  <w:num w:numId="10" w16cid:durableId="1941638369">
    <w:abstractNumId w:val="6"/>
  </w:num>
  <w:num w:numId="11" w16cid:durableId="538007530">
    <w:abstractNumId w:val="10"/>
  </w:num>
  <w:num w:numId="12" w16cid:durableId="688068470">
    <w:abstractNumId w:val="8"/>
  </w:num>
  <w:num w:numId="13" w16cid:durableId="1993101513">
    <w:abstractNumId w:val="18"/>
  </w:num>
  <w:num w:numId="14" w16cid:durableId="1171869818">
    <w:abstractNumId w:val="22"/>
  </w:num>
  <w:num w:numId="15" w16cid:durableId="439297430">
    <w:abstractNumId w:val="14"/>
  </w:num>
  <w:num w:numId="16" w16cid:durableId="1272788306">
    <w:abstractNumId w:val="17"/>
  </w:num>
  <w:num w:numId="17" w16cid:durableId="197551743">
    <w:abstractNumId w:val="11"/>
  </w:num>
  <w:num w:numId="18" w16cid:durableId="1193954562">
    <w:abstractNumId w:val="0"/>
  </w:num>
  <w:num w:numId="19" w16cid:durableId="2133741787">
    <w:abstractNumId w:val="12"/>
  </w:num>
  <w:num w:numId="20" w16cid:durableId="2007054464">
    <w:abstractNumId w:val="22"/>
  </w:num>
  <w:num w:numId="21" w16cid:durableId="517502573">
    <w:abstractNumId w:val="22"/>
  </w:num>
  <w:num w:numId="22" w16cid:durableId="983043376">
    <w:abstractNumId w:val="22"/>
  </w:num>
  <w:num w:numId="23" w16cid:durableId="1735816850">
    <w:abstractNumId w:val="22"/>
  </w:num>
  <w:num w:numId="24" w16cid:durableId="933055262">
    <w:abstractNumId w:val="18"/>
  </w:num>
  <w:num w:numId="25" w16cid:durableId="821241402">
    <w:abstractNumId w:val="19"/>
  </w:num>
  <w:num w:numId="26" w16cid:durableId="929313403">
    <w:abstractNumId w:val="24"/>
  </w:num>
  <w:num w:numId="27" w16cid:durableId="1811940242">
    <w:abstractNumId w:val="25"/>
  </w:num>
  <w:num w:numId="28" w16cid:durableId="1028069711">
    <w:abstractNumId w:val="22"/>
  </w:num>
  <w:num w:numId="29" w16cid:durableId="956762115">
    <w:abstractNumId w:val="13"/>
  </w:num>
  <w:num w:numId="30" w16cid:durableId="583105038">
    <w:abstractNumId w:val="26"/>
  </w:num>
  <w:num w:numId="31" w16cid:durableId="1671910587">
    <w:abstractNumId w:val="23"/>
  </w:num>
  <w:num w:numId="32" w16cid:durableId="347021134">
    <w:abstractNumId w:val="20"/>
  </w:num>
  <w:num w:numId="33" w16cid:durableId="15522309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326"/>
    <w:rsid w:val="00000165"/>
    <w:rsid w:val="00001899"/>
    <w:rsid w:val="000025F1"/>
    <w:rsid w:val="00002761"/>
    <w:rsid w:val="000049AD"/>
    <w:rsid w:val="0000681B"/>
    <w:rsid w:val="000077C1"/>
    <w:rsid w:val="000079CD"/>
    <w:rsid w:val="00011193"/>
    <w:rsid w:val="00011B3C"/>
    <w:rsid w:val="000133C0"/>
    <w:rsid w:val="00014C4E"/>
    <w:rsid w:val="000162B9"/>
    <w:rsid w:val="00017107"/>
    <w:rsid w:val="000175E1"/>
    <w:rsid w:val="00017FDB"/>
    <w:rsid w:val="000202E2"/>
    <w:rsid w:val="000208EB"/>
    <w:rsid w:val="00022441"/>
    <w:rsid w:val="0002261E"/>
    <w:rsid w:val="00024839"/>
    <w:rsid w:val="0002495A"/>
    <w:rsid w:val="00026871"/>
    <w:rsid w:val="00027233"/>
    <w:rsid w:val="0003144D"/>
    <w:rsid w:val="000316AA"/>
    <w:rsid w:val="00036112"/>
    <w:rsid w:val="00037A98"/>
    <w:rsid w:val="000427FB"/>
    <w:rsid w:val="000428B2"/>
    <w:rsid w:val="0004455E"/>
    <w:rsid w:val="00047CB5"/>
    <w:rsid w:val="00051A21"/>
    <w:rsid w:val="00051FAA"/>
    <w:rsid w:val="00056FE2"/>
    <w:rsid w:val="000572A9"/>
    <w:rsid w:val="000572EB"/>
    <w:rsid w:val="00061325"/>
    <w:rsid w:val="0006495D"/>
    <w:rsid w:val="00065D4F"/>
    <w:rsid w:val="00066E4C"/>
    <w:rsid w:val="00066EAD"/>
    <w:rsid w:val="0007111C"/>
    <w:rsid w:val="0007295F"/>
    <w:rsid w:val="000733AC"/>
    <w:rsid w:val="0007354C"/>
    <w:rsid w:val="00074B81"/>
    <w:rsid w:val="00074D22"/>
    <w:rsid w:val="00074DFF"/>
    <w:rsid w:val="00075081"/>
    <w:rsid w:val="0007528A"/>
    <w:rsid w:val="00075676"/>
    <w:rsid w:val="000771B0"/>
    <w:rsid w:val="0007774A"/>
    <w:rsid w:val="000811AB"/>
    <w:rsid w:val="00083C5F"/>
    <w:rsid w:val="000857F0"/>
    <w:rsid w:val="000907BB"/>
    <w:rsid w:val="000916DC"/>
    <w:rsid w:val="0009172C"/>
    <w:rsid w:val="00091C48"/>
    <w:rsid w:val="000930EC"/>
    <w:rsid w:val="00095E61"/>
    <w:rsid w:val="000966C1"/>
    <w:rsid w:val="000970AC"/>
    <w:rsid w:val="000A0C6F"/>
    <w:rsid w:val="000A1167"/>
    <w:rsid w:val="000A26A9"/>
    <w:rsid w:val="000A4428"/>
    <w:rsid w:val="000A5D0B"/>
    <w:rsid w:val="000A6D40"/>
    <w:rsid w:val="000A7BC3"/>
    <w:rsid w:val="000B1661"/>
    <w:rsid w:val="000B1F0B"/>
    <w:rsid w:val="000B2D04"/>
    <w:rsid w:val="000B2E88"/>
    <w:rsid w:val="000B4603"/>
    <w:rsid w:val="000B6D3A"/>
    <w:rsid w:val="000B710E"/>
    <w:rsid w:val="000C076F"/>
    <w:rsid w:val="000C09BE"/>
    <w:rsid w:val="000C0EBC"/>
    <w:rsid w:val="000C1380"/>
    <w:rsid w:val="000C235E"/>
    <w:rsid w:val="000C2E29"/>
    <w:rsid w:val="000C5025"/>
    <w:rsid w:val="000C554F"/>
    <w:rsid w:val="000C5627"/>
    <w:rsid w:val="000C67B4"/>
    <w:rsid w:val="000C7C6D"/>
    <w:rsid w:val="000D0DC5"/>
    <w:rsid w:val="000D0E32"/>
    <w:rsid w:val="000D11A1"/>
    <w:rsid w:val="000D15FF"/>
    <w:rsid w:val="000D2124"/>
    <w:rsid w:val="000D28DF"/>
    <w:rsid w:val="000D450C"/>
    <w:rsid w:val="000D46B7"/>
    <w:rsid w:val="000D488B"/>
    <w:rsid w:val="000D68DF"/>
    <w:rsid w:val="000D6D89"/>
    <w:rsid w:val="000D7E4A"/>
    <w:rsid w:val="000E138D"/>
    <w:rsid w:val="000E187A"/>
    <w:rsid w:val="000E2D61"/>
    <w:rsid w:val="000E2EB3"/>
    <w:rsid w:val="000E38E0"/>
    <w:rsid w:val="000E450E"/>
    <w:rsid w:val="000E5FBF"/>
    <w:rsid w:val="000E6259"/>
    <w:rsid w:val="000E7E55"/>
    <w:rsid w:val="000F4677"/>
    <w:rsid w:val="000F5BE0"/>
    <w:rsid w:val="00100587"/>
    <w:rsid w:val="0010082E"/>
    <w:rsid w:val="0010284E"/>
    <w:rsid w:val="00103122"/>
    <w:rsid w:val="0010336A"/>
    <w:rsid w:val="001045B2"/>
    <w:rsid w:val="001050F1"/>
    <w:rsid w:val="00105601"/>
    <w:rsid w:val="001057BB"/>
    <w:rsid w:val="00105AEA"/>
    <w:rsid w:val="00106DAF"/>
    <w:rsid w:val="0011218E"/>
    <w:rsid w:val="00114ABE"/>
    <w:rsid w:val="001157D1"/>
    <w:rsid w:val="00116023"/>
    <w:rsid w:val="001170D5"/>
    <w:rsid w:val="00120D3C"/>
    <w:rsid w:val="00125A51"/>
    <w:rsid w:val="00126ACB"/>
    <w:rsid w:val="001270D2"/>
    <w:rsid w:val="00130F8B"/>
    <w:rsid w:val="00132CE9"/>
    <w:rsid w:val="00134665"/>
    <w:rsid w:val="00134A51"/>
    <w:rsid w:val="0013507B"/>
    <w:rsid w:val="00136C61"/>
    <w:rsid w:val="00137889"/>
    <w:rsid w:val="00140727"/>
    <w:rsid w:val="00141CB5"/>
    <w:rsid w:val="00143B21"/>
    <w:rsid w:val="00145335"/>
    <w:rsid w:val="0014582D"/>
    <w:rsid w:val="001467B5"/>
    <w:rsid w:val="00147B8C"/>
    <w:rsid w:val="001567BF"/>
    <w:rsid w:val="00157009"/>
    <w:rsid w:val="00160628"/>
    <w:rsid w:val="0016068B"/>
    <w:rsid w:val="00160951"/>
    <w:rsid w:val="00161344"/>
    <w:rsid w:val="00162195"/>
    <w:rsid w:val="0016229D"/>
    <w:rsid w:val="0016322A"/>
    <w:rsid w:val="001639DB"/>
    <w:rsid w:val="00165A21"/>
    <w:rsid w:val="001668E0"/>
    <w:rsid w:val="001705CE"/>
    <w:rsid w:val="00172BC7"/>
    <w:rsid w:val="0017714B"/>
    <w:rsid w:val="00177A4B"/>
    <w:rsid w:val="001804DF"/>
    <w:rsid w:val="00181BDC"/>
    <w:rsid w:val="00181DB0"/>
    <w:rsid w:val="001829E3"/>
    <w:rsid w:val="00183AED"/>
    <w:rsid w:val="00184EA5"/>
    <w:rsid w:val="00190890"/>
    <w:rsid w:val="001924C0"/>
    <w:rsid w:val="001954B7"/>
    <w:rsid w:val="0019731E"/>
    <w:rsid w:val="001A09FE"/>
    <w:rsid w:val="001A1A8D"/>
    <w:rsid w:val="001A4F9D"/>
    <w:rsid w:val="001A5B85"/>
    <w:rsid w:val="001A67C9"/>
    <w:rsid w:val="001A69DE"/>
    <w:rsid w:val="001A713C"/>
    <w:rsid w:val="001B1C7C"/>
    <w:rsid w:val="001B1CEE"/>
    <w:rsid w:val="001B398F"/>
    <w:rsid w:val="001B3DFB"/>
    <w:rsid w:val="001B46C6"/>
    <w:rsid w:val="001B4B48"/>
    <w:rsid w:val="001B4D1F"/>
    <w:rsid w:val="001B63F0"/>
    <w:rsid w:val="001B7681"/>
    <w:rsid w:val="001B7CAE"/>
    <w:rsid w:val="001C0772"/>
    <w:rsid w:val="001C0D4F"/>
    <w:rsid w:val="001C1BA3"/>
    <w:rsid w:val="001C1DEC"/>
    <w:rsid w:val="001C3B0C"/>
    <w:rsid w:val="001C3DBF"/>
    <w:rsid w:val="001C45B1"/>
    <w:rsid w:val="001C5736"/>
    <w:rsid w:val="001C75BE"/>
    <w:rsid w:val="001C7E5F"/>
    <w:rsid w:val="001D15C7"/>
    <w:rsid w:val="001D56A2"/>
    <w:rsid w:val="001D647F"/>
    <w:rsid w:val="001D6857"/>
    <w:rsid w:val="001E0572"/>
    <w:rsid w:val="001E0A67"/>
    <w:rsid w:val="001E1028"/>
    <w:rsid w:val="001E14E2"/>
    <w:rsid w:val="001E45E8"/>
    <w:rsid w:val="001E6302"/>
    <w:rsid w:val="001E6FE7"/>
    <w:rsid w:val="001E7DCB"/>
    <w:rsid w:val="001F05D6"/>
    <w:rsid w:val="001F145D"/>
    <w:rsid w:val="001F3411"/>
    <w:rsid w:val="001F4287"/>
    <w:rsid w:val="001F4DBA"/>
    <w:rsid w:val="001F5264"/>
    <w:rsid w:val="001F5901"/>
    <w:rsid w:val="001F62D8"/>
    <w:rsid w:val="001F7E69"/>
    <w:rsid w:val="002025F5"/>
    <w:rsid w:val="0020415E"/>
    <w:rsid w:val="00204FF4"/>
    <w:rsid w:val="0021056E"/>
    <w:rsid w:val="0021075D"/>
    <w:rsid w:val="0021165A"/>
    <w:rsid w:val="00211BC9"/>
    <w:rsid w:val="00213342"/>
    <w:rsid w:val="0021371A"/>
    <w:rsid w:val="00214A92"/>
    <w:rsid w:val="0021620C"/>
    <w:rsid w:val="00216950"/>
    <w:rsid w:val="00216B73"/>
    <w:rsid w:val="00216E78"/>
    <w:rsid w:val="00217275"/>
    <w:rsid w:val="002211DD"/>
    <w:rsid w:val="00223F09"/>
    <w:rsid w:val="00224FE9"/>
    <w:rsid w:val="00225567"/>
    <w:rsid w:val="00231408"/>
    <w:rsid w:val="002326BE"/>
    <w:rsid w:val="002329C3"/>
    <w:rsid w:val="00232ACE"/>
    <w:rsid w:val="00234216"/>
    <w:rsid w:val="00236F4B"/>
    <w:rsid w:val="00237BA7"/>
    <w:rsid w:val="00237E10"/>
    <w:rsid w:val="00240EDE"/>
    <w:rsid w:val="00242A3E"/>
    <w:rsid w:val="00242B0D"/>
    <w:rsid w:val="00243CFB"/>
    <w:rsid w:val="00244246"/>
    <w:rsid w:val="00246295"/>
    <w:rsid w:val="002467C6"/>
    <w:rsid w:val="0024692A"/>
    <w:rsid w:val="00251854"/>
    <w:rsid w:val="00252BBA"/>
    <w:rsid w:val="00253123"/>
    <w:rsid w:val="00254F51"/>
    <w:rsid w:val="002555BF"/>
    <w:rsid w:val="002576AD"/>
    <w:rsid w:val="00257C2B"/>
    <w:rsid w:val="00263877"/>
    <w:rsid w:val="00263D38"/>
    <w:rsid w:val="00264001"/>
    <w:rsid w:val="00266354"/>
    <w:rsid w:val="00266E63"/>
    <w:rsid w:val="00267A18"/>
    <w:rsid w:val="002707DB"/>
    <w:rsid w:val="00273462"/>
    <w:rsid w:val="0027395B"/>
    <w:rsid w:val="002739C6"/>
    <w:rsid w:val="00275854"/>
    <w:rsid w:val="002758EE"/>
    <w:rsid w:val="00276218"/>
    <w:rsid w:val="0028026F"/>
    <w:rsid w:val="0028036E"/>
    <w:rsid w:val="0028362E"/>
    <w:rsid w:val="00283B41"/>
    <w:rsid w:val="002847DE"/>
    <w:rsid w:val="002857DE"/>
    <w:rsid w:val="00285F28"/>
    <w:rsid w:val="00285F30"/>
    <w:rsid w:val="00286398"/>
    <w:rsid w:val="002906FF"/>
    <w:rsid w:val="002933DC"/>
    <w:rsid w:val="002944C5"/>
    <w:rsid w:val="002A260F"/>
    <w:rsid w:val="002A3418"/>
    <w:rsid w:val="002A3C42"/>
    <w:rsid w:val="002A5D75"/>
    <w:rsid w:val="002B1B1A"/>
    <w:rsid w:val="002B264D"/>
    <w:rsid w:val="002B461A"/>
    <w:rsid w:val="002B70DE"/>
    <w:rsid w:val="002B7228"/>
    <w:rsid w:val="002B7E7F"/>
    <w:rsid w:val="002C3583"/>
    <w:rsid w:val="002C413C"/>
    <w:rsid w:val="002C53EE"/>
    <w:rsid w:val="002C58FB"/>
    <w:rsid w:val="002C7486"/>
    <w:rsid w:val="002C7C3A"/>
    <w:rsid w:val="002D24E2"/>
    <w:rsid w:val="002D24F7"/>
    <w:rsid w:val="002D2799"/>
    <w:rsid w:val="002D29EF"/>
    <w:rsid w:val="002D2AB2"/>
    <w:rsid w:val="002D2CD7"/>
    <w:rsid w:val="002D36C3"/>
    <w:rsid w:val="002D4685"/>
    <w:rsid w:val="002D4DDC"/>
    <w:rsid w:val="002D4E97"/>
    <w:rsid w:val="002D4F75"/>
    <w:rsid w:val="002D6262"/>
    <w:rsid w:val="002D6463"/>
    <w:rsid w:val="002D6493"/>
    <w:rsid w:val="002D69DD"/>
    <w:rsid w:val="002D6D25"/>
    <w:rsid w:val="002D72BE"/>
    <w:rsid w:val="002D7AB6"/>
    <w:rsid w:val="002D7EB1"/>
    <w:rsid w:val="002E06D0"/>
    <w:rsid w:val="002E0D52"/>
    <w:rsid w:val="002E0ED1"/>
    <w:rsid w:val="002E0F25"/>
    <w:rsid w:val="002E136E"/>
    <w:rsid w:val="002E1B2B"/>
    <w:rsid w:val="002E2A1D"/>
    <w:rsid w:val="002E333D"/>
    <w:rsid w:val="002E3C27"/>
    <w:rsid w:val="002E403A"/>
    <w:rsid w:val="002E5C3C"/>
    <w:rsid w:val="002E7F3A"/>
    <w:rsid w:val="002F25A8"/>
    <w:rsid w:val="002F310F"/>
    <w:rsid w:val="002F41E1"/>
    <w:rsid w:val="002F4EDB"/>
    <w:rsid w:val="002F4F29"/>
    <w:rsid w:val="002F6054"/>
    <w:rsid w:val="00302FB7"/>
    <w:rsid w:val="003032DB"/>
    <w:rsid w:val="003054EC"/>
    <w:rsid w:val="00307323"/>
    <w:rsid w:val="00307543"/>
    <w:rsid w:val="00310E13"/>
    <w:rsid w:val="00312910"/>
    <w:rsid w:val="00315713"/>
    <w:rsid w:val="0031572E"/>
    <w:rsid w:val="00315E43"/>
    <w:rsid w:val="0031686C"/>
    <w:rsid w:val="00316FE0"/>
    <w:rsid w:val="003204D2"/>
    <w:rsid w:val="00320666"/>
    <w:rsid w:val="00321BF3"/>
    <w:rsid w:val="00322424"/>
    <w:rsid w:val="00323454"/>
    <w:rsid w:val="0032430B"/>
    <w:rsid w:val="00324E44"/>
    <w:rsid w:val="0032605E"/>
    <w:rsid w:val="003275D1"/>
    <w:rsid w:val="003301E5"/>
    <w:rsid w:val="00330B2A"/>
    <w:rsid w:val="00331E17"/>
    <w:rsid w:val="00333063"/>
    <w:rsid w:val="00334138"/>
    <w:rsid w:val="0033545A"/>
    <w:rsid w:val="00335794"/>
    <w:rsid w:val="00337C5C"/>
    <w:rsid w:val="003408E3"/>
    <w:rsid w:val="00341CF6"/>
    <w:rsid w:val="00343480"/>
    <w:rsid w:val="00344382"/>
    <w:rsid w:val="0034503B"/>
    <w:rsid w:val="00345E89"/>
    <w:rsid w:val="0034642A"/>
    <w:rsid w:val="00350BD9"/>
    <w:rsid w:val="00351E5D"/>
    <w:rsid w:val="003522A1"/>
    <w:rsid w:val="0035254B"/>
    <w:rsid w:val="00352EF2"/>
    <w:rsid w:val="00353555"/>
    <w:rsid w:val="003565D4"/>
    <w:rsid w:val="0035687B"/>
    <w:rsid w:val="003607FB"/>
    <w:rsid w:val="00360FD5"/>
    <w:rsid w:val="00362EC2"/>
    <w:rsid w:val="0036340D"/>
    <w:rsid w:val="003634A5"/>
    <w:rsid w:val="003667EE"/>
    <w:rsid w:val="00366868"/>
    <w:rsid w:val="00367506"/>
    <w:rsid w:val="00370085"/>
    <w:rsid w:val="0037217E"/>
    <w:rsid w:val="003725C5"/>
    <w:rsid w:val="00372889"/>
    <w:rsid w:val="003744A7"/>
    <w:rsid w:val="00374E85"/>
    <w:rsid w:val="00376235"/>
    <w:rsid w:val="00381FB6"/>
    <w:rsid w:val="00382B2B"/>
    <w:rsid w:val="003836D3"/>
    <w:rsid w:val="00383A52"/>
    <w:rsid w:val="003844AD"/>
    <w:rsid w:val="00390A82"/>
    <w:rsid w:val="00391652"/>
    <w:rsid w:val="00393D19"/>
    <w:rsid w:val="0039507F"/>
    <w:rsid w:val="00397C9F"/>
    <w:rsid w:val="003A1260"/>
    <w:rsid w:val="003A1A23"/>
    <w:rsid w:val="003A295F"/>
    <w:rsid w:val="003A31AB"/>
    <w:rsid w:val="003A3284"/>
    <w:rsid w:val="003A41DD"/>
    <w:rsid w:val="003A7033"/>
    <w:rsid w:val="003A771E"/>
    <w:rsid w:val="003A79D5"/>
    <w:rsid w:val="003B47FE"/>
    <w:rsid w:val="003B5673"/>
    <w:rsid w:val="003B5850"/>
    <w:rsid w:val="003B6287"/>
    <w:rsid w:val="003B62C9"/>
    <w:rsid w:val="003B71ED"/>
    <w:rsid w:val="003B771F"/>
    <w:rsid w:val="003C2116"/>
    <w:rsid w:val="003C228D"/>
    <w:rsid w:val="003C6280"/>
    <w:rsid w:val="003C7176"/>
    <w:rsid w:val="003C73A3"/>
    <w:rsid w:val="003C7F1A"/>
    <w:rsid w:val="003D0929"/>
    <w:rsid w:val="003D233C"/>
    <w:rsid w:val="003D4213"/>
    <w:rsid w:val="003D4729"/>
    <w:rsid w:val="003D6326"/>
    <w:rsid w:val="003D7758"/>
    <w:rsid w:val="003D7DD6"/>
    <w:rsid w:val="003E03B7"/>
    <w:rsid w:val="003E18B9"/>
    <w:rsid w:val="003E5AAF"/>
    <w:rsid w:val="003E600D"/>
    <w:rsid w:val="003E64DF"/>
    <w:rsid w:val="003E6A5D"/>
    <w:rsid w:val="003E6F3B"/>
    <w:rsid w:val="003E7938"/>
    <w:rsid w:val="003F04EC"/>
    <w:rsid w:val="003F193A"/>
    <w:rsid w:val="003F4207"/>
    <w:rsid w:val="003F5859"/>
    <w:rsid w:val="003F5C46"/>
    <w:rsid w:val="003F7CBB"/>
    <w:rsid w:val="003F7D34"/>
    <w:rsid w:val="004001FB"/>
    <w:rsid w:val="0040179F"/>
    <w:rsid w:val="00402815"/>
    <w:rsid w:val="00403343"/>
    <w:rsid w:val="00404585"/>
    <w:rsid w:val="00412C8E"/>
    <w:rsid w:val="0041518D"/>
    <w:rsid w:val="00421370"/>
    <w:rsid w:val="0042221D"/>
    <w:rsid w:val="00423368"/>
    <w:rsid w:val="004248FA"/>
    <w:rsid w:val="00424DD3"/>
    <w:rsid w:val="004269C5"/>
    <w:rsid w:val="004306A5"/>
    <w:rsid w:val="00434903"/>
    <w:rsid w:val="00435222"/>
    <w:rsid w:val="00435939"/>
    <w:rsid w:val="00436714"/>
    <w:rsid w:val="00437265"/>
    <w:rsid w:val="00437CC7"/>
    <w:rsid w:val="0044040A"/>
    <w:rsid w:val="0044230A"/>
    <w:rsid w:val="00442B9C"/>
    <w:rsid w:val="00445EFA"/>
    <w:rsid w:val="00447172"/>
    <w:rsid w:val="0044738A"/>
    <w:rsid w:val="004473D3"/>
    <w:rsid w:val="00450CCE"/>
    <w:rsid w:val="00452051"/>
    <w:rsid w:val="00452231"/>
    <w:rsid w:val="00452395"/>
    <w:rsid w:val="0045271A"/>
    <w:rsid w:val="00460C13"/>
    <w:rsid w:val="004617D0"/>
    <w:rsid w:val="00461DA0"/>
    <w:rsid w:val="00462AD2"/>
    <w:rsid w:val="00463228"/>
    <w:rsid w:val="00463782"/>
    <w:rsid w:val="00464A70"/>
    <w:rsid w:val="004667E0"/>
    <w:rsid w:val="0046760E"/>
    <w:rsid w:val="00470E10"/>
    <w:rsid w:val="00476A6F"/>
    <w:rsid w:val="004771ED"/>
    <w:rsid w:val="00477A97"/>
    <w:rsid w:val="00481343"/>
    <w:rsid w:val="00481D31"/>
    <w:rsid w:val="00482588"/>
    <w:rsid w:val="004826B3"/>
    <w:rsid w:val="00484856"/>
    <w:rsid w:val="00484C88"/>
    <w:rsid w:val="0048549E"/>
    <w:rsid w:val="004862EF"/>
    <w:rsid w:val="004869BF"/>
    <w:rsid w:val="00487F00"/>
    <w:rsid w:val="004920AC"/>
    <w:rsid w:val="004930C6"/>
    <w:rsid w:val="00493347"/>
    <w:rsid w:val="00496092"/>
    <w:rsid w:val="004A08DB"/>
    <w:rsid w:val="004A1D7B"/>
    <w:rsid w:val="004A25D0"/>
    <w:rsid w:val="004A37E8"/>
    <w:rsid w:val="004A3FD6"/>
    <w:rsid w:val="004A45F8"/>
    <w:rsid w:val="004A4B47"/>
    <w:rsid w:val="004A576E"/>
    <w:rsid w:val="004A5B17"/>
    <w:rsid w:val="004A7439"/>
    <w:rsid w:val="004A7549"/>
    <w:rsid w:val="004B0138"/>
    <w:rsid w:val="004B09D4"/>
    <w:rsid w:val="004B1044"/>
    <w:rsid w:val="004B2822"/>
    <w:rsid w:val="004B309D"/>
    <w:rsid w:val="004B330A"/>
    <w:rsid w:val="004B46E9"/>
    <w:rsid w:val="004B47C5"/>
    <w:rsid w:val="004B7C8E"/>
    <w:rsid w:val="004C3D3C"/>
    <w:rsid w:val="004C5DCF"/>
    <w:rsid w:val="004C5E86"/>
    <w:rsid w:val="004C6553"/>
    <w:rsid w:val="004C6C15"/>
    <w:rsid w:val="004D02EC"/>
    <w:rsid w:val="004D058A"/>
    <w:rsid w:val="004D0EDC"/>
    <w:rsid w:val="004D1220"/>
    <w:rsid w:val="004D14B3"/>
    <w:rsid w:val="004D1529"/>
    <w:rsid w:val="004D19F7"/>
    <w:rsid w:val="004D1AF9"/>
    <w:rsid w:val="004D2253"/>
    <w:rsid w:val="004D23B2"/>
    <w:rsid w:val="004D28F2"/>
    <w:rsid w:val="004D52F7"/>
    <w:rsid w:val="004D5514"/>
    <w:rsid w:val="004D56C3"/>
    <w:rsid w:val="004D6428"/>
    <w:rsid w:val="004E0338"/>
    <w:rsid w:val="004E105C"/>
    <w:rsid w:val="004E23CF"/>
    <w:rsid w:val="004E25D6"/>
    <w:rsid w:val="004E29BD"/>
    <w:rsid w:val="004E4FF3"/>
    <w:rsid w:val="004E56A8"/>
    <w:rsid w:val="004F3B55"/>
    <w:rsid w:val="004F428E"/>
    <w:rsid w:val="004F4E46"/>
    <w:rsid w:val="004F6B7D"/>
    <w:rsid w:val="005005CA"/>
    <w:rsid w:val="005015F6"/>
    <w:rsid w:val="005030C4"/>
    <w:rsid w:val="005031C5"/>
    <w:rsid w:val="00504FDC"/>
    <w:rsid w:val="00506991"/>
    <w:rsid w:val="00506E58"/>
    <w:rsid w:val="00507FD2"/>
    <w:rsid w:val="005120CC"/>
    <w:rsid w:val="00512B7B"/>
    <w:rsid w:val="00514EA1"/>
    <w:rsid w:val="005169EF"/>
    <w:rsid w:val="0051798B"/>
    <w:rsid w:val="00521F5A"/>
    <w:rsid w:val="00524559"/>
    <w:rsid w:val="0052513E"/>
    <w:rsid w:val="00525E06"/>
    <w:rsid w:val="00526454"/>
    <w:rsid w:val="00526AD8"/>
    <w:rsid w:val="0052725F"/>
    <w:rsid w:val="00531823"/>
    <w:rsid w:val="00533C16"/>
    <w:rsid w:val="00534ECC"/>
    <w:rsid w:val="00535301"/>
    <w:rsid w:val="00535756"/>
    <w:rsid w:val="005359DD"/>
    <w:rsid w:val="005360D3"/>
    <w:rsid w:val="0053720D"/>
    <w:rsid w:val="00540EF5"/>
    <w:rsid w:val="0054158A"/>
    <w:rsid w:val="00541BF3"/>
    <w:rsid w:val="00541CD3"/>
    <w:rsid w:val="00541E6B"/>
    <w:rsid w:val="00543E03"/>
    <w:rsid w:val="005456C5"/>
    <w:rsid w:val="005463B9"/>
    <w:rsid w:val="00546A51"/>
    <w:rsid w:val="00546E9F"/>
    <w:rsid w:val="005476FA"/>
    <w:rsid w:val="00547AB3"/>
    <w:rsid w:val="005511D8"/>
    <w:rsid w:val="005541E0"/>
    <w:rsid w:val="0055595E"/>
    <w:rsid w:val="005569A2"/>
    <w:rsid w:val="00557988"/>
    <w:rsid w:val="00557C1C"/>
    <w:rsid w:val="00560389"/>
    <w:rsid w:val="00560976"/>
    <w:rsid w:val="00562C49"/>
    <w:rsid w:val="00562DEF"/>
    <w:rsid w:val="0056321A"/>
    <w:rsid w:val="0056391E"/>
    <w:rsid w:val="00563A35"/>
    <w:rsid w:val="00563F9E"/>
    <w:rsid w:val="00566596"/>
    <w:rsid w:val="005675CD"/>
    <w:rsid w:val="00567867"/>
    <w:rsid w:val="005701FB"/>
    <w:rsid w:val="005741E9"/>
    <w:rsid w:val="005748CF"/>
    <w:rsid w:val="00575C19"/>
    <w:rsid w:val="00576B05"/>
    <w:rsid w:val="00584270"/>
    <w:rsid w:val="00584537"/>
    <w:rsid w:val="00584738"/>
    <w:rsid w:val="005920B0"/>
    <w:rsid w:val="0059380D"/>
    <w:rsid w:val="00594D31"/>
    <w:rsid w:val="00595A8F"/>
    <w:rsid w:val="00596698"/>
    <w:rsid w:val="005977C2"/>
    <w:rsid w:val="00597BF2"/>
    <w:rsid w:val="005A0844"/>
    <w:rsid w:val="005A0BA5"/>
    <w:rsid w:val="005A1F54"/>
    <w:rsid w:val="005A29A5"/>
    <w:rsid w:val="005A3020"/>
    <w:rsid w:val="005A3F95"/>
    <w:rsid w:val="005A62A3"/>
    <w:rsid w:val="005A7404"/>
    <w:rsid w:val="005B02B1"/>
    <w:rsid w:val="005B074F"/>
    <w:rsid w:val="005B10FA"/>
    <w:rsid w:val="005B134E"/>
    <w:rsid w:val="005B2039"/>
    <w:rsid w:val="005B344F"/>
    <w:rsid w:val="005B3FBA"/>
    <w:rsid w:val="005B48C4"/>
    <w:rsid w:val="005B4A1D"/>
    <w:rsid w:val="005B5CE8"/>
    <w:rsid w:val="005B674D"/>
    <w:rsid w:val="005C056D"/>
    <w:rsid w:val="005C0CBE"/>
    <w:rsid w:val="005C1448"/>
    <w:rsid w:val="005C1581"/>
    <w:rsid w:val="005C1FCF"/>
    <w:rsid w:val="005C2A74"/>
    <w:rsid w:val="005C3620"/>
    <w:rsid w:val="005C3F41"/>
    <w:rsid w:val="005C55FD"/>
    <w:rsid w:val="005C5A85"/>
    <w:rsid w:val="005C5E73"/>
    <w:rsid w:val="005D16D5"/>
    <w:rsid w:val="005D1885"/>
    <w:rsid w:val="005D20AB"/>
    <w:rsid w:val="005D2360"/>
    <w:rsid w:val="005D3D7A"/>
    <w:rsid w:val="005D4A38"/>
    <w:rsid w:val="005D5719"/>
    <w:rsid w:val="005D65B1"/>
    <w:rsid w:val="005D70DC"/>
    <w:rsid w:val="005E0D29"/>
    <w:rsid w:val="005E2EEA"/>
    <w:rsid w:val="005E3708"/>
    <w:rsid w:val="005E3CCD"/>
    <w:rsid w:val="005E3D6B"/>
    <w:rsid w:val="005E5B55"/>
    <w:rsid w:val="005E5E4A"/>
    <w:rsid w:val="005E5F3E"/>
    <w:rsid w:val="005E693D"/>
    <w:rsid w:val="005E75BF"/>
    <w:rsid w:val="005F126D"/>
    <w:rsid w:val="005F2FFD"/>
    <w:rsid w:val="005F3394"/>
    <w:rsid w:val="005F36E1"/>
    <w:rsid w:val="005F5097"/>
    <w:rsid w:val="005F57BA"/>
    <w:rsid w:val="005F61E6"/>
    <w:rsid w:val="005F6C45"/>
    <w:rsid w:val="00605991"/>
    <w:rsid w:val="00605A69"/>
    <w:rsid w:val="00606C54"/>
    <w:rsid w:val="0061125A"/>
    <w:rsid w:val="00611A76"/>
    <w:rsid w:val="00612244"/>
    <w:rsid w:val="0061282B"/>
    <w:rsid w:val="00612EE2"/>
    <w:rsid w:val="0061385C"/>
    <w:rsid w:val="00613BEF"/>
    <w:rsid w:val="00614375"/>
    <w:rsid w:val="00615B0A"/>
    <w:rsid w:val="00616509"/>
    <w:rsid w:val="006168CF"/>
    <w:rsid w:val="00616B21"/>
    <w:rsid w:val="0062011B"/>
    <w:rsid w:val="006216E3"/>
    <w:rsid w:val="00622308"/>
    <w:rsid w:val="00626DE0"/>
    <w:rsid w:val="00627335"/>
    <w:rsid w:val="00630901"/>
    <w:rsid w:val="006312CF"/>
    <w:rsid w:val="00631F8E"/>
    <w:rsid w:val="00633517"/>
    <w:rsid w:val="006338BD"/>
    <w:rsid w:val="006361D0"/>
    <w:rsid w:val="00636EE9"/>
    <w:rsid w:val="00637FED"/>
    <w:rsid w:val="006401FE"/>
    <w:rsid w:val="00640950"/>
    <w:rsid w:val="00641AE7"/>
    <w:rsid w:val="00641EE2"/>
    <w:rsid w:val="00642629"/>
    <w:rsid w:val="006446EA"/>
    <w:rsid w:val="00646CF6"/>
    <w:rsid w:val="0064782B"/>
    <w:rsid w:val="006509ED"/>
    <w:rsid w:val="0065293D"/>
    <w:rsid w:val="00653EFC"/>
    <w:rsid w:val="00654021"/>
    <w:rsid w:val="00655369"/>
    <w:rsid w:val="006555F6"/>
    <w:rsid w:val="00655F23"/>
    <w:rsid w:val="00661045"/>
    <w:rsid w:val="0066174A"/>
    <w:rsid w:val="006647ED"/>
    <w:rsid w:val="0066496C"/>
    <w:rsid w:val="00666DA8"/>
    <w:rsid w:val="00667774"/>
    <w:rsid w:val="00671057"/>
    <w:rsid w:val="0067132F"/>
    <w:rsid w:val="00672492"/>
    <w:rsid w:val="006754B5"/>
    <w:rsid w:val="00675AAF"/>
    <w:rsid w:val="006776E2"/>
    <w:rsid w:val="0068031A"/>
    <w:rsid w:val="006807D7"/>
    <w:rsid w:val="00680E80"/>
    <w:rsid w:val="00681B2F"/>
    <w:rsid w:val="0068335F"/>
    <w:rsid w:val="00683864"/>
    <w:rsid w:val="0068509F"/>
    <w:rsid w:val="006854B8"/>
    <w:rsid w:val="00686A55"/>
    <w:rsid w:val="00687217"/>
    <w:rsid w:val="006873E2"/>
    <w:rsid w:val="00690048"/>
    <w:rsid w:val="00690DCD"/>
    <w:rsid w:val="0069248B"/>
    <w:rsid w:val="006925F9"/>
    <w:rsid w:val="00692B08"/>
    <w:rsid w:val="00693302"/>
    <w:rsid w:val="00693DAA"/>
    <w:rsid w:val="006945FC"/>
    <w:rsid w:val="00695BA0"/>
    <w:rsid w:val="0069640B"/>
    <w:rsid w:val="006A1B83"/>
    <w:rsid w:val="006A1ECA"/>
    <w:rsid w:val="006A2057"/>
    <w:rsid w:val="006A21CD"/>
    <w:rsid w:val="006A46F5"/>
    <w:rsid w:val="006A504E"/>
    <w:rsid w:val="006A57BF"/>
    <w:rsid w:val="006A5918"/>
    <w:rsid w:val="006B21B2"/>
    <w:rsid w:val="006B2565"/>
    <w:rsid w:val="006B49C3"/>
    <w:rsid w:val="006B4A4A"/>
    <w:rsid w:val="006B591B"/>
    <w:rsid w:val="006B614A"/>
    <w:rsid w:val="006C08C6"/>
    <w:rsid w:val="006C19B2"/>
    <w:rsid w:val="006C2FEA"/>
    <w:rsid w:val="006C3D2E"/>
    <w:rsid w:val="006C4409"/>
    <w:rsid w:val="006C5BB8"/>
    <w:rsid w:val="006C6936"/>
    <w:rsid w:val="006C7B01"/>
    <w:rsid w:val="006C7D1C"/>
    <w:rsid w:val="006D0FE8"/>
    <w:rsid w:val="006D4B2B"/>
    <w:rsid w:val="006D4F3C"/>
    <w:rsid w:val="006D5A43"/>
    <w:rsid w:val="006D5C66"/>
    <w:rsid w:val="006D6411"/>
    <w:rsid w:val="006D7002"/>
    <w:rsid w:val="006E1B3C"/>
    <w:rsid w:val="006E23FB"/>
    <w:rsid w:val="006E325A"/>
    <w:rsid w:val="006E33EC"/>
    <w:rsid w:val="006E3802"/>
    <w:rsid w:val="006E408B"/>
    <w:rsid w:val="006E487E"/>
    <w:rsid w:val="006E5E61"/>
    <w:rsid w:val="006E618F"/>
    <w:rsid w:val="006E6C02"/>
    <w:rsid w:val="006F231A"/>
    <w:rsid w:val="006F6B55"/>
    <w:rsid w:val="006F763A"/>
    <w:rsid w:val="006F788D"/>
    <w:rsid w:val="006F78E1"/>
    <w:rsid w:val="00701072"/>
    <w:rsid w:val="00702054"/>
    <w:rsid w:val="007035A4"/>
    <w:rsid w:val="00705D4B"/>
    <w:rsid w:val="007115E9"/>
    <w:rsid w:val="00711799"/>
    <w:rsid w:val="00712B78"/>
    <w:rsid w:val="0071393B"/>
    <w:rsid w:val="00713EE2"/>
    <w:rsid w:val="007163CA"/>
    <w:rsid w:val="007177FC"/>
    <w:rsid w:val="00717970"/>
    <w:rsid w:val="00720C5E"/>
    <w:rsid w:val="00721701"/>
    <w:rsid w:val="00722DB5"/>
    <w:rsid w:val="007250D6"/>
    <w:rsid w:val="007274DD"/>
    <w:rsid w:val="00727CBC"/>
    <w:rsid w:val="007311DE"/>
    <w:rsid w:val="00731412"/>
    <w:rsid w:val="00731835"/>
    <w:rsid w:val="007341F8"/>
    <w:rsid w:val="00734372"/>
    <w:rsid w:val="00734795"/>
    <w:rsid w:val="007349BA"/>
    <w:rsid w:val="00734EB8"/>
    <w:rsid w:val="00735173"/>
    <w:rsid w:val="00735F8B"/>
    <w:rsid w:val="007370AC"/>
    <w:rsid w:val="00740144"/>
    <w:rsid w:val="0074090B"/>
    <w:rsid w:val="00742D1F"/>
    <w:rsid w:val="00742E0A"/>
    <w:rsid w:val="00743EBA"/>
    <w:rsid w:val="00744718"/>
    <w:rsid w:val="00744C8E"/>
    <w:rsid w:val="0074707E"/>
    <w:rsid w:val="007477EE"/>
    <w:rsid w:val="007507CF"/>
    <w:rsid w:val="007516DC"/>
    <w:rsid w:val="00752C28"/>
    <w:rsid w:val="00752E58"/>
    <w:rsid w:val="00754B80"/>
    <w:rsid w:val="00756BB3"/>
    <w:rsid w:val="00761918"/>
    <w:rsid w:val="00762F03"/>
    <w:rsid w:val="0076413B"/>
    <w:rsid w:val="007648AE"/>
    <w:rsid w:val="00764BF8"/>
    <w:rsid w:val="00764E18"/>
    <w:rsid w:val="0076514D"/>
    <w:rsid w:val="00767C4E"/>
    <w:rsid w:val="00772535"/>
    <w:rsid w:val="00772D32"/>
    <w:rsid w:val="00773D59"/>
    <w:rsid w:val="00776DE0"/>
    <w:rsid w:val="00781003"/>
    <w:rsid w:val="007818F5"/>
    <w:rsid w:val="00785E51"/>
    <w:rsid w:val="007871A4"/>
    <w:rsid w:val="007911FD"/>
    <w:rsid w:val="00793930"/>
    <w:rsid w:val="00793DD1"/>
    <w:rsid w:val="00794FEC"/>
    <w:rsid w:val="007955BE"/>
    <w:rsid w:val="007975CD"/>
    <w:rsid w:val="007A003E"/>
    <w:rsid w:val="007A03CC"/>
    <w:rsid w:val="007A1965"/>
    <w:rsid w:val="007A2ED1"/>
    <w:rsid w:val="007A41C6"/>
    <w:rsid w:val="007A4BE6"/>
    <w:rsid w:val="007A5CAD"/>
    <w:rsid w:val="007A5CB9"/>
    <w:rsid w:val="007A7DCD"/>
    <w:rsid w:val="007B0DC6"/>
    <w:rsid w:val="007B1094"/>
    <w:rsid w:val="007B1762"/>
    <w:rsid w:val="007B3320"/>
    <w:rsid w:val="007B3A9B"/>
    <w:rsid w:val="007B5649"/>
    <w:rsid w:val="007B6A32"/>
    <w:rsid w:val="007B774F"/>
    <w:rsid w:val="007C0B6D"/>
    <w:rsid w:val="007C0DF6"/>
    <w:rsid w:val="007C157E"/>
    <w:rsid w:val="007C2D65"/>
    <w:rsid w:val="007C301F"/>
    <w:rsid w:val="007C445D"/>
    <w:rsid w:val="007C4540"/>
    <w:rsid w:val="007C65AF"/>
    <w:rsid w:val="007D135D"/>
    <w:rsid w:val="007D17F3"/>
    <w:rsid w:val="007D2155"/>
    <w:rsid w:val="007D29C0"/>
    <w:rsid w:val="007D3442"/>
    <w:rsid w:val="007D6B4C"/>
    <w:rsid w:val="007D730F"/>
    <w:rsid w:val="007D7CD8"/>
    <w:rsid w:val="007E1243"/>
    <w:rsid w:val="007E3AA7"/>
    <w:rsid w:val="007E4DC9"/>
    <w:rsid w:val="007F052B"/>
    <w:rsid w:val="007F120F"/>
    <w:rsid w:val="007F3A99"/>
    <w:rsid w:val="007F3EA6"/>
    <w:rsid w:val="007F42C6"/>
    <w:rsid w:val="007F53F0"/>
    <w:rsid w:val="007F737D"/>
    <w:rsid w:val="008009CB"/>
    <w:rsid w:val="0080308E"/>
    <w:rsid w:val="00805303"/>
    <w:rsid w:val="00806705"/>
    <w:rsid w:val="00806738"/>
    <w:rsid w:val="00811E59"/>
    <w:rsid w:val="00813A54"/>
    <w:rsid w:val="00814238"/>
    <w:rsid w:val="008153A8"/>
    <w:rsid w:val="008216D5"/>
    <w:rsid w:val="00823D49"/>
    <w:rsid w:val="00824747"/>
    <w:rsid w:val="008249CE"/>
    <w:rsid w:val="00827F71"/>
    <w:rsid w:val="00831A50"/>
    <w:rsid w:val="00831B3C"/>
    <w:rsid w:val="00831C89"/>
    <w:rsid w:val="00832114"/>
    <w:rsid w:val="00834C46"/>
    <w:rsid w:val="0083532E"/>
    <w:rsid w:val="00835D19"/>
    <w:rsid w:val="0084093E"/>
    <w:rsid w:val="00841CE1"/>
    <w:rsid w:val="0084307C"/>
    <w:rsid w:val="00843359"/>
    <w:rsid w:val="008435D0"/>
    <w:rsid w:val="008473D8"/>
    <w:rsid w:val="008528DC"/>
    <w:rsid w:val="00852B8C"/>
    <w:rsid w:val="00853AE1"/>
    <w:rsid w:val="00854941"/>
    <w:rsid w:val="00854981"/>
    <w:rsid w:val="00854B1A"/>
    <w:rsid w:val="00855896"/>
    <w:rsid w:val="0085614B"/>
    <w:rsid w:val="0085667D"/>
    <w:rsid w:val="00863A88"/>
    <w:rsid w:val="00864B2E"/>
    <w:rsid w:val="00865030"/>
    <w:rsid w:val="00865963"/>
    <w:rsid w:val="00865CCD"/>
    <w:rsid w:val="00867C1A"/>
    <w:rsid w:val="00870162"/>
    <w:rsid w:val="00870520"/>
    <w:rsid w:val="00870B8D"/>
    <w:rsid w:val="00870EB4"/>
    <w:rsid w:val="00871C1D"/>
    <w:rsid w:val="0087255A"/>
    <w:rsid w:val="00873043"/>
    <w:rsid w:val="0087450E"/>
    <w:rsid w:val="00875A82"/>
    <w:rsid w:val="00876CA3"/>
    <w:rsid w:val="008772FE"/>
    <w:rsid w:val="008775F1"/>
    <w:rsid w:val="008821AE"/>
    <w:rsid w:val="008838C1"/>
    <w:rsid w:val="00883D3A"/>
    <w:rsid w:val="008844FC"/>
    <w:rsid w:val="008854F7"/>
    <w:rsid w:val="00885A9D"/>
    <w:rsid w:val="00886B00"/>
    <w:rsid w:val="0088782E"/>
    <w:rsid w:val="008929D2"/>
    <w:rsid w:val="00893636"/>
    <w:rsid w:val="00893B94"/>
    <w:rsid w:val="00895189"/>
    <w:rsid w:val="00896E9D"/>
    <w:rsid w:val="00896F11"/>
    <w:rsid w:val="008A1049"/>
    <w:rsid w:val="008A14B0"/>
    <w:rsid w:val="008A1C98"/>
    <w:rsid w:val="008A1E5F"/>
    <w:rsid w:val="008A322D"/>
    <w:rsid w:val="008A4D72"/>
    <w:rsid w:val="008A5D4B"/>
    <w:rsid w:val="008A6285"/>
    <w:rsid w:val="008A63B2"/>
    <w:rsid w:val="008B345D"/>
    <w:rsid w:val="008B35F2"/>
    <w:rsid w:val="008B38FF"/>
    <w:rsid w:val="008B7A31"/>
    <w:rsid w:val="008C14DF"/>
    <w:rsid w:val="008C1FC2"/>
    <w:rsid w:val="008C2980"/>
    <w:rsid w:val="008C4DD6"/>
    <w:rsid w:val="008C5AFB"/>
    <w:rsid w:val="008D07FB"/>
    <w:rsid w:val="008D0C02"/>
    <w:rsid w:val="008D357D"/>
    <w:rsid w:val="008D435A"/>
    <w:rsid w:val="008D6C14"/>
    <w:rsid w:val="008D780F"/>
    <w:rsid w:val="008E119C"/>
    <w:rsid w:val="008E2BEB"/>
    <w:rsid w:val="008E36A8"/>
    <w:rsid w:val="008E381C"/>
    <w:rsid w:val="008E387B"/>
    <w:rsid w:val="008E5363"/>
    <w:rsid w:val="008E5998"/>
    <w:rsid w:val="008E6087"/>
    <w:rsid w:val="008E758D"/>
    <w:rsid w:val="008F03F9"/>
    <w:rsid w:val="008F067F"/>
    <w:rsid w:val="008F0F0E"/>
    <w:rsid w:val="008F10A7"/>
    <w:rsid w:val="008F3BA3"/>
    <w:rsid w:val="008F70BC"/>
    <w:rsid w:val="008F740B"/>
    <w:rsid w:val="008F755D"/>
    <w:rsid w:val="008F7A39"/>
    <w:rsid w:val="009021E8"/>
    <w:rsid w:val="00902CC1"/>
    <w:rsid w:val="00904677"/>
    <w:rsid w:val="00905EE2"/>
    <w:rsid w:val="009103F5"/>
    <w:rsid w:val="00911440"/>
    <w:rsid w:val="00911712"/>
    <w:rsid w:val="00911B27"/>
    <w:rsid w:val="00914EC1"/>
    <w:rsid w:val="009170BE"/>
    <w:rsid w:val="00920B55"/>
    <w:rsid w:val="00921C85"/>
    <w:rsid w:val="009255C2"/>
    <w:rsid w:val="009262C9"/>
    <w:rsid w:val="009267BB"/>
    <w:rsid w:val="00930EB9"/>
    <w:rsid w:val="00933DC7"/>
    <w:rsid w:val="0093710F"/>
    <w:rsid w:val="00937B49"/>
    <w:rsid w:val="009403BC"/>
    <w:rsid w:val="009407E8"/>
    <w:rsid w:val="009418F4"/>
    <w:rsid w:val="00942158"/>
    <w:rsid w:val="00942BBC"/>
    <w:rsid w:val="00944180"/>
    <w:rsid w:val="00944AA0"/>
    <w:rsid w:val="00944C90"/>
    <w:rsid w:val="00947DA2"/>
    <w:rsid w:val="00951177"/>
    <w:rsid w:val="00953241"/>
    <w:rsid w:val="009542B8"/>
    <w:rsid w:val="0095715D"/>
    <w:rsid w:val="00957354"/>
    <w:rsid w:val="00960665"/>
    <w:rsid w:val="009617C8"/>
    <w:rsid w:val="00962378"/>
    <w:rsid w:val="00963881"/>
    <w:rsid w:val="00963A6B"/>
    <w:rsid w:val="0096412D"/>
    <w:rsid w:val="0096420D"/>
    <w:rsid w:val="009673E8"/>
    <w:rsid w:val="00974DB8"/>
    <w:rsid w:val="00975EAC"/>
    <w:rsid w:val="00980661"/>
    <w:rsid w:val="0098093B"/>
    <w:rsid w:val="00981B06"/>
    <w:rsid w:val="00986549"/>
    <w:rsid w:val="009876D4"/>
    <w:rsid w:val="009914A5"/>
    <w:rsid w:val="00992852"/>
    <w:rsid w:val="0099548E"/>
    <w:rsid w:val="00996456"/>
    <w:rsid w:val="00996A12"/>
    <w:rsid w:val="0099747D"/>
    <w:rsid w:val="00997B0F"/>
    <w:rsid w:val="00997BEE"/>
    <w:rsid w:val="009A0C8A"/>
    <w:rsid w:val="009A0CC3"/>
    <w:rsid w:val="009A1882"/>
    <w:rsid w:val="009A1CAD"/>
    <w:rsid w:val="009A3440"/>
    <w:rsid w:val="009A5832"/>
    <w:rsid w:val="009A6276"/>
    <w:rsid w:val="009A6838"/>
    <w:rsid w:val="009A7115"/>
    <w:rsid w:val="009B24B5"/>
    <w:rsid w:val="009B2FAF"/>
    <w:rsid w:val="009B4EBC"/>
    <w:rsid w:val="009B5ABB"/>
    <w:rsid w:val="009B73CE"/>
    <w:rsid w:val="009C1F42"/>
    <w:rsid w:val="009C2150"/>
    <w:rsid w:val="009C2461"/>
    <w:rsid w:val="009C4262"/>
    <w:rsid w:val="009C430B"/>
    <w:rsid w:val="009C4C13"/>
    <w:rsid w:val="009C59C8"/>
    <w:rsid w:val="009C5A15"/>
    <w:rsid w:val="009C6FE2"/>
    <w:rsid w:val="009C7674"/>
    <w:rsid w:val="009C7957"/>
    <w:rsid w:val="009D004A"/>
    <w:rsid w:val="009D117D"/>
    <w:rsid w:val="009D2F0B"/>
    <w:rsid w:val="009D5880"/>
    <w:rsid w:val="009D5A5F"/>
    <w:rsid w:val="009D7C9A"/>
    <w:rsid w:val="009E16F4"/>
    <w:rsid w:val="009E1FD4"/>
    <w:rsid w:val="009E2C63"/>
    <w:rsid w:val="009E3B07"/>
    <w:rsid w:val="009E4154"/>
    <w:rsid w:val="009E51D1"/>
    <w:rsid w:val="009E5531"/>
    <w:rsid w:val="009F0240"/>
    <w:rsid w:val="009F0C04"/>
    <w:rsid w:val="009F1264"/>
    <w:rsid w:val="009F1340"/>
    <w:rsid w:val="009F171E"/>
    <w:rsid w:val="009F1E55"/>
    <w:rsid w:val="009F3D2F"/>
    <w:rsid w:val="009F5D84"/>
    <w:rsid w:val="009F7052"/>
    <w:rsid w:val="009F7343"/>
    <w:rsid w:val="00A00A73"/>
    <w:rsid w:val="00A01BB3"/>
    <w:rsid w:val="00A02668"/>
    <w:rsid w:val="00A02801"/>
    <w:rsid w:val="00A02F32"/>
    <w:rsid w:val="00A03801"/>
    <w:rsid w:val="00A04515"/>
    <w:rsid w:val="00A04F67"/>
    <w:rsid w:val="00A05F61"/>
    <w:rsid w:val="00A06A39"/>
    <w:rsid w:val="00A07F58"/>
    <w:rsid w:val="00A10AD3"/>
    <w:rsid w:val="00A131CB"/>
    <w:rsid w:val="00A14847"/>
    <w:rsid w:val="00A1574A"/>
    <w:rsid w:val="00A16D6D"/>
    <w:rsid w:val="00A21383"/>
    <w:rsid w:val="00A2199F"/>
    <w:rsid w:val="00A21A59"/>
    <w:rsid w:val="00A21B31"/>
    <w:rsid w:val="00A2276A"/>
    <w:rsid w:val="00A22813"/>
    <w:rsid w:val="00A2360E"/>
    <w:rsid w:val="00A23D1D"/>
    <w:rsid w:val="00A2450A"/>
    <w:rsid w:val="00A25FF1"/>
    <w:rsid w:val="00A26E0C"/>
    <w:rsid w:val="00A30645"/>
    <w:rsid w:val="00A318CD"/>
    <w:rsid w:val="00A32D53"/>
    <w:rsid w:val="00A32FCB"/>
    <w:rsid w:val="00A34C25"/>
    <w:rsid w:val="00A3507D"/>
    <w:rsid w:val="00A35461"/>
    <w:rsid w:val="00A36513"/>
    <w:rsid w:val="00A3717A"/>
    <w:rsid w:val="00A4088C"/>
    <w:rsid w:val="00A41FA9"/>
    <w:rsid w:val="00A42AD5"/>
    <w:rsid w:val="00A4456B"/>
    <w:rsid w:val="00A4470C"/>
    <w:rsid w:val="00A448D4"/>
    <w:rsid w:val="00A44E91"/>
    <w:rsid w:val="00A452E0"/>
    <w:rsid w:val="00A46077"/>
    <w:rsid w:val="00A4785F"/>
    <w:rsid w:val="00A47F23"/>
    <w:rsid w:val="00A506DF"/>
    <w:rsid w:val="00A51EA5"/>
    <w:rsid w:val="00A53742"/>
    <w:rsid w:val="00A557A1"/>
    <w:rsid w:val="00A560DE"/>
    <w:rsid w:val="00A56811"/>
    <w:rsid w:val="00A57FBF"/>
    <w:rsid w:val="00A612BF"/>
    <w:rsid w:val="00A61ECD"/>
    <w:rsid w:val="00A63059"/>
    <w:rsid w:val="00A63AE3"/>
    <w:rsid w:val="00A64959"/>
    <w:rsid w:val="00A651A4"/>
    <w:rsid w:val="00A71361"/>
    <w:rsid w:val="00A7162D"/>
    <w:rsid w:val="00A71F7E"/>
    <w:rsid w:val="00A746E2"/>
    <w:rsid w:val="00A755F5"/>
    <w:rsid w:val="00A757AC"/>
    <w:rsid w:val="00A75CF7"/>
    <w:rsid w:val="00A81FF2"/>
    <w:rsid w:val="00A83127"/>
    <w:rsid w:val="00A83904"/>
    <w:rsid w:val="00A85575"/>
    <w:rsid w:val="00A905E0"/>
    <w:rsid w:val="00A90A79"/>
    <w:rsid w:val="00A93048"/>
    <w:rsid w:val="00A95E35"/>
    <w:rsid w:val="00A95E4D"/>
    <w:rsid w:val="00A96B30"/>
    <w:rsid w:val="00AA0064"/>
    <w:rsid w:val="00AA258A"/>
    <w:rsid w:val="00AA442D"/>
    <w:rsid w:val="00AA55DA"/>
    <w:rsid w:val="00AA59B5"/>
    <w:rsid w:val="00AA7777"/>
    <w:rsid w:val="00AA7B84"/>
    <w:rsid w:val="00AB022B"/>
    <w:rsid w:val="00AB282C"/>
    <w:rsid w:val="00AB5022"/>
    <w:rsid w:val="00AB702A"/>
    <w:rsid w:val="00AB7038"/>
    <w:rsid w:val="00AC0B4C"/>
    <w:rsid w:val="00AC0E50"/>
    <w:rsid w:val="00AC1164"/>
    <w:rsid w:val="00AC2296"/>
    <w:rsid w:val="00AC2754"/>
    <w:rsid w:val="00AC3E23"/>
    <w:rsid w:val="00AC48B0"/>
    <w:rsid w:val="00AC4ACD"/>
    <w:rsid w:val="00AC5DFB"/>
    <w:rsid w:val="00AD1325"/>
    <w:rsid w:val="00AD13DC"/>
    <w:rsid w:val="00AD2296"/>
    <w:rsid w:val="00AD6DE2"/>
    <w:rsid w:val="00AD7B77"/>
    <w:rsid w:val="00AE0A40"/>
    <w:rsid w:val="00AE1109"/>
    <w:rsid w:val="00AE1ED4"/>
    <w:rsid w:val="00AE21E1"/>
    <w:rsid w:val="00AE2F8D"/>
    <w:rsid w:val="00AE334A"/>
    <w:rsid w:val="00AE385A"/>
    <w:rsid w:val="00AE3BAE"/>
    <w:rsid w:val="00AE6A21"/>
    <w:rsid w:val="00AE706B"/>
    <w:rsid w:val="00AE73D3"/>
    <w:rsid w:val="00AF1C8F"/>
    <w:rsid w:val="00AF25CB"/>
    <w:rsid w:val="00AF2B68"/>
    <w:rsid w:val="00AF2C92"/>
    <w:rsid w:val="00AF3EC1"/>
    <w:rsid w:val="00AF5025"/>
    <w:rsid w:val="00AF519F"/>
    <w:rsid w:val="00AF5387"/>
    <w:rsid w:val="00AF55F5"/>
    <w:rsid w:val="00AF598D"/>
    <w:rsid w:val="00AF5A20"/>
    <w:rsid w:val="00AF5E1C"/>
    <w:rsid w:val="00AF6743"/>
    <w:rsid w:val="00AF7E86"/>
    <w:rsid w:val="00B01763"/>
    <w:rsid w:val="00B024B9"/>
    <w:rsid w:val="00B03293"/>
    <w:rsid w:val="00B0379E"/>
    <w:rsid w:val="00B03F11"/>
    <w:rsid w:val="00B059A0"/>
    <w:rsid w:val="00B05BB3"/>
    <w:rsid w:val="00B066C4"/>
    <w:rsid w:val="00B077FA"/>
    <w:rsid w:val="00B104B1"/>
    <w:rsid w:val="00B127D7"/>
    <w:rsid w:val="00B13B0C"/>
    <w:rsid w:val="00B14408"/>
    <w:rsid w:val="00B1453A"/>
    <w:rsid w:val="00B15E7A"/>
    <w:rsid w:val="00B168D3"/>
    <w:rsid w:val="00B16C05"/>
    <w:rsid w:val="00B20F82"/>
    <w:rsid w:val="00B2499F"/>
    <w:rsid w:val="00B25BD5"/>
    <w:rsid w:val="00B26F0B"/>
    <w:rsid w:val="00B310EF"/>
    <w:rsid w:val="00B32F72"/>
    <w:rsid w:val="00B33D2D"/>
    <w:rsid w:val="00B34079"/>
    <w:rsid w:val="00B344AA"/>
    <w:rsid w:val="00B35085"/>
    <w:rsid w:val="00B3634A"/>
    <w:rsid w:val="00B3793A"/>
    <w:rsid w:val="00B401BA"/>
    <w:rsid w:val="00B407E4"/>
    <w:rsid w:val="00B40D9D"/>
    <w:rsid w:val="00B425B6"/>
    <w:rsid w:val="00B42A72"/>
    <w:rsid w:val="00B43C04"/>
    <w:rsid w:val="00B441AE"/>
    <w:rsid w:val="00B45A65"/>
    <w:rsid w:val="00B45F33"/>
    <w:rsid w:val="00B46D50"/>
    <w:rsid w:val="00B518EF"/>
    <w:rsid w:val="00B51C61"/>
    <w:rsid w:val="00B53170"/>
    <w:rsid w:val="00B53FF4"/>
    <w:rsid w:val="00B548B9"/>
    <w:rsid w:val="00B56DBE"/>
    <w:rsid w:val="00B60B34"/>
    <w:rsid w:val="00B62999"/>
    <w:rsid w:val="00B63BE3"/>
    <w:rsid w:val="00B64885"/>
    <w:rsid w:val="00B64FA3"/>
    <w:rsid w:val="00B6557A"/>
    <w:rsid w:val="00B66810"/>
    <w:rsid w:val="00B70DCC"/>
    <w:rsid w:val="00B72BE3"/>
    <w:rsid w:val="00B73B80"/>
    <w:rsid w:val="00B75A4F"/>
    <w:rsid w:val="00B75DD7"/>
    <w:rsid w:val="00B770C7"/>
    <w:rsid w:val="00B77E8A"/>
    <w:rsid w:val="00B80013"/>
    <w:rsid w:val="00B80F26"/>
    <w:rsid w:val="00B82018"/>
    <w:rsid w:val="00B822BD"/>
    <w:rsid w:val="00B83439"/>
    <w:rsid w:val="00B83C09"/>
    <w:rsid w:val="00B842F4"/>
    <w:rsid w:val="00B84CDB"/>
    <w:rsid w:val="00B91A7B"/>
    <w:rsid w:val="00B91B71"/>
    <w:rsid w:val="00B91E80"/>
    <w:rsid w:val="00B921AC"/>
    <w:rsid w:val="00B9297F"/>
    <w:rsid w:val="00B929DD"/>
    <w:rsid w:val="00B93AF6"/>
    <w:rsid w:val="00B9532E"/>
    <w:rsid w:val="00B95405"/>
    <w:rsid w:val="00B963F1"/>
    <w:rsid w:val="00B9663A"/>
    <w:rsid w:val="00B969F4"/>
    <w:rsid w:val="00BA020A"/>
    <w:rsid w:val="00BA0472"/>
    <w:rsid w:val="00BA12C6"/>
    <w:rsid w:val="00BA1EC4"/>
    <w:rsid w:val="00BA3B96"/>
    <w:rsid w:val="00BA4FBF"/>
    <w:rsid w:val="00BB025A"/>
    <w:rsid w:val="00BB02A4"/>
    <w:rsid w:val="00BB08EB"/>
    <w:rsid w:val="00BB1270"/>
    <w:rsid w:val="00BB1E44"/>
    <w:rsid w:val="00BB37A6"/>
    <w:rsid w:val="00BB5267"/>
    <w:rsid w:val="00BB52B8"/>
    <w:rsid w:val="00BB53AE"/>
    <w:rsid w:val="00BB53E3"/>
    <w:rsid w:val="00BB59D8"/>
    <w:rsid w:val="00BB7676"/>
    <w:rsid w:val="00BB7E69"/>
    <w:rsid w:val="00BC041B"/>
    <w:rsid w:val="00BC0E51"/>
    <w:rsid w:val="00BC22B0"/>
    <w:rsid w:val="00BC3C1F"/>
    <w:rsid w:val="00BC49E4"/>
    <w:rsid w:val="00BC59BD"/>
    <w:rsid w:val="00BC7CE7"/>
    <w:rsid w:val="00BD295E"/>
    <w:rsid w:val="00BD38A9"/>
    <w:rsid w:val="00BD4664"/>
    <w:rsid w:val="00BD4C34"/>
    <w:rsid w:val="00BD50B4"/>
    <w:rsid w:val="00BD53E0"/>
    <w:rsid w:val="00BE1193"/>
    <w:rsid w:val="00BE3166"/>
    <w:rsid w:val="00BE35D2"/>
    <w:rsid w:val="00BE7202"/>
    <w:rsid w:val="00BF086F"/>
    <w:rsid w:val="00BF1416"/>
    <w:rsid w:val="00BF184F"/>
    <w:rsid w:val="00BF4849"/>
    <w:rsid w:val="00BF4EA7"/>
    <w:rsid w:val="00BF60C0"/>
    <w:rsid w:val="00BF6525"/>
    <w:rsid w:val="00C00EDB"/>
    <w:rsid w:val="00C02863"/>
    <w:rsid w:val="00C02F86"/>
    <w:rsid w:val="00C0383A"/>
    <w:rsid w:val="00C061E0"/>
    <w:rsid w:val="00C067FF"/>
    <w:rsid w:val="00C113A9"/>
    <w:rsid w:val="00C12862"/>
    <w:rsid w:val="00C13A8F"/>
    <w:rsid w:val="00C13D28"/>
    <w:rsid w:val="00C14585"/>
    <w:rsid w:val="00C1542C"/>
    <w:rsid w:val="00C165A0"/>
    <w:rsid w:val="00C176F3"/>
    <w:rsid w:val="00C17B15"/>
    <w:rsid w:val="00C216CE"/>
    <w:rsid w:val="00C2184F"/>
    <w:rsid w:val="00C226DF"/>
    <w:rsid w:val="00C22A78"/>
    <w:rsid w:val="00C23C7E"/>
    <w:rsid w:val="00C246C5"/>
    <w:rsid w:val="00C25A82"/>
    <w:rsid w:val="00C25B5E"/>
    <w:rsid w:val="00C26617"/>
    <w:rsid w:val="00C2744E"/>
    <w:rsid w:val="00C27DB5"/>
    <w:rsid w:val="00C30A2A"/>
    <w:rsid w:val="00C3101C"/>
    <w:rsid w:val="00C311EA"/>
    <w:rsid w:val="00C326FE"/>
    <w:rsid w:val="00C3294C"/>
    <w:rsid w:val="00C33993"/>
    <w:rsid w:val="00C4069E"/>
    <w:rsid w:val="00C41ADC"/>
    <w:rsid w:val="00C42CB7"/>
    <w:rsid w:val="00C44149"/>
    <w:rsid w:val="00C44410"/>
    <w:rsid w:val="00C44A15"/>
    <w:rsid w:val="00C44C2E"/>
    <w:rsid w:val="00C46139"/>
    <w:rsid w:val="00C4630A"/>
    <w:rsid w:val="00C47384"/>
    <w:rsid w:val="00C474BC"/>
    <w:rsid w:val="00C501F2"/>
    <w:rsid w:val="00C519E2"/>
    <w:rsid w:val="00C523F0"/>
    <w:rsid w:val="00C526D2"/>
    <w:rsid w:val="00C538FE"/>
    <w:rsid w:val="00C53A91"/>
    <w:rsid w:val="00C55240"/>
    <w:rsid w:val="00C55F7A"/>
    <w:rsid w:val="00C5794E"/>
    <w:rsid w:val="00C60968"/>
    <w:rsid w:val="00C63D39"/>
    <w:rsid w:val="00C63EDD"/>
    <w:rsid w:val="00C65B36"/>
    <w:rsid w:val="00C7292E"/>
    <w:rsid w:val="00C74E88"/>
    <w:rsid w:val="00C7667F"/>
    <w:rsid w:val="00C776A5"/>
    <w:rsid w:val="00C80924"/>
    <w:rsid w:val="00C80AF9"/>
    <w:rsid w:val="00C8286B"/>
    <w:rsid w:val="00C8401C"/>
    <w:rsid w:val="00C870A0"/>
    <w:rsid w:val="00C912CA"/>
    <w:rsid w:val="00C9403A"/>
    <w:rsid w:val="00C947F8"/>
    <w:rsid w:val="00C9515F"/>
    <w:rsid w:val="00C951AC"/>
    <w:rsid w:val="00C95AA7"/>
    <w:rsid w:val="00C95E33"/>
    <w:rsid w:val="00C963C5"/>
    <w:rsid w:val="00CA030C"/>
    <w:rsid w:val="00CA1F41"/>
    <w:rsid w:val="00CA3252"/>
    <w:rsid w:val="00CA32EE"/>
    <w:rsid w:val="00CA3535"/>
    <w:rsid w:val="00CA5771"/>
    <w:rsid w:val="00CA5AE7"/>
    <w:rsid w:val="00CA6A1A"/>
    <w:rsid w:val="00CB0075"/>
    <w:rsid w:val="00CB05FA"/>
    <w:rsid w:val="00CB54CF"/>
    <w:rsid w:val="00CB55AA"/>
    <w:rsid w:val="00CB642E"/>
    <w:rsid w:val="00CC0E80"/>
    <w:rsid w:val="00CC1E75"/>
    <w:rsid w:val="00CC2E0E"/>
    <w:rsid w:val="00CC361C"/>
    <w:rsid w:val="00CC474B"/>
    <w:rsid w:val="00CC658C"/>
    <w:rsid w:val="00CC67BF"/>
    <w:rsid w:val="00CD052D"/>
    <w:rsid w:val="00CD074C"/>
    <w:rsid w:val="00CD0843"/>
    <w:rsid w:val="00CD4631"/>
    <w:rsid w:val="00CD4E31"/>
    <w:rsid w:val="00CD5A78"/>
    <w:rsid w:val="00CD7345"/>
    <w:rsid w:val="00CD7BF1"/>
    <w:rsid w:val="00CE00AA"/>
    <w:rsid w:val="00CE372E"/>
    <w:rsid w:val="00CE4354"/>
    <w:rsid w:val="00CF0A1B"/>
    <w:rsid w:val="00CF0D23"/>
    <w:rsid w:val="00CF19F6"/>
    <w:rsid w:val="00CF2F4F"/>
    <w:rsid w:val="00CF2F84"/>
    <w:rsid w:val="00CF3164"/>
    <w:rsid w:val="00CF536D"/>
    <w:rsid w:val="00D00CCD"/>
    <w:rsid w:val="00D01B61"/>
    <w:rsid w:val="00D02E9D"/>
    <w:rsid w:val="00D049C4"/>
    <w:rsid w:val="00D061BC"/>
    <w:rsid w:val="00D075EB"/>
    <w:rsid w:val="00D100E4"/>
    <w:rsid w:val="00D10231"/>
    <w:rsid w:val="00D10C0C"/>
    <w:rsid w:val="00D10CB8"/>
    <w:rsid w:val="00D11997"/>
    <w:rsid w:val="00D11CE5"/>
    <w:rsid w:val="00D12806"/>
    <w:rsid w:val="00D12D44"/>
    <w:rsid w:val="00D1388F"/>
    <w:rsid w:val="00D15018"/>
    <w:rsid w:val="00D158AC"/>
    <w:rsid w:val="00D15C07"/>
    <w:rsid w:val="00D16683"/>
    <w:rsid w:val="00D1694C"/>
    <w:rsid w:val="00D1711F"/>
    <w:rsid w:val="00D20F5E"/>
    <w:rsid w:val="00D23B76"/>
    <w:rsid w:val="00D23E6D"/>
    <w:rsid w:val="00D24B4A"/>
    <w:rsid w:val="00D2734B"/>
    <w:rsid w:val="00D326DE"/>
    <w:rsid w:val="00D32AE2"/>
    <w:rsid w:val="00D35BD0"/>
    <w:rsid w:val="00D36EE0"/>
    <w:rsid w:val="00D379A3"/>
    <w:rsid w:val="00D44319"/>
    <w:rsid w:val="00D44D44"/>
    <w:rsid w:val="00D45FF3"/>
    <w:rsid w:val="00D4726A"/>
    <w:rsid w:val="00D512CF"/>
    <w:rsid w:val="00D528B9"/>
    <w:rsid w:val="00D52DFD"/>
    <w:rsid w:val="00D53186"/>
    <w:rsid w:val="00D541C7"/>
    <w:rsid w:val="00D5487D"/>
    <w:rsid w:val="00D55782"/>
    <w:rsid w:val="00D566BA"/>
    <w:rsid w:val="00D56808"/>
    <w:rsid w:val="00D60140"/>
    <w:rsid w:val="00D6024A"/>
    <w:rsid w:val="00D608B5"/>
    <w:rsid w:val="00D60BA6"/>
    <w:rsid w:val="00D61C95"/>
    <w:rsid w:val="00D62B8F"/>
    <w:rsid w:val="00D63B43"/>
    <w:rsid w:val="00D64739"/>
    <w:rsid w:val="00D675A0"/>
    <w:rsid w:val="00D71A83"/>
    <w:rsid w:val="00D71B82"/>
    <w:rsid w:val="00D71DBB"/>
    <w:rsid w:val="00D71F99"/>
    <w:rsid w:val="00D73CA4"/>
    <w:rsid w:val="00D73D71"/>
    <w:rsid w:val="00D74396"/>
    <w:rsid w:val="00D749FD"/>
    <w:rsid w:val="00D74EDF"/>
    <w:rsid w:val="00D757CD"/>
    <w:rsid w:val="00D77D0A"/>
    <w:rsid w:val="00D77F3C"/>
    <w:rsid w:val="00D80284"/>
    <w:rsid w:val="00D8038C"/>
    <w:rsid w:val="00D81F71"/>
    <w:rsid w:val="00D84C9B"/>
    <w:rsid w:val="00D84F2E"/>
    <w:rsid w:val="00D85F23"/>
    <w:rsid w:val="00D8642D"/>
    <w:rsid w:val="00D908DE"/>
    <w:rsid w:val="00D90A5E"/>
    <w:rsid w:val="00D91A68"/>
    <w:rsid w:val="00D95A68"/>
    <w:rsid w:val="00D9688F"/>
    <w:rsid w:val="00DA17C7"/>
    <w:rsid w:val="00DA29CB"/>
    <w:rsid w:val="00DA3C74"/>
    <w:rsid w:val="00DA3D4A"/>
    <w:rsid w:val="00DA4204"/>
    <w:rsid w:val="00DA4D7A"/>
    <w:rsid w:val="00DA4EB7"/>
    <w:rsid w:val="00DA52C4"/>
    <w:rsid w:val="00DA6A9A"/>
    <w:rsid w:val="00DB046D"/>
    <w:rsid w:val="00DB1BD5"/>
    <w:rsid w:val="00DB1EFD"/>
    <w:rsid w:val="00DB26B2"/>
    <w:rsid w:val="00DB2A9D"/>
    <w:rsid w:val="00DB3EAF"/>
    <w:rsid w:val="00DB46C6"/>
    <w:rsid w:val="00DC0CCF"/>
    <w:rsid w:val="00DC2652"/>
    <w:rsid w:val="00DC3203"/>
    <w:rsid w:val="00DC33EA"/>
    <w:rsid w:val="00DC3682"/>
    <w:rsid w:val="00DC3C99"/>
    <w:rsid w:val="00DC52F5"/>
    <w:rsid w:val="00DC54F2"/>
    <w:rsid w:val="00DC5FD0"/>
    <w:rsid w:val="00DD0354"/>
    <w:rsid w:val="00DD23C4"/>
    <w:rsid w:val="00DD27D7"/>
    <w:rsid w:val="00DD42E5"/>
    <w:rsid w:val="00DD458C"/>
    <w:rsid w:val="00DD62FF"/>
    <w:rsid w:val="00DD72E9"/>
    <w:rsid w:val="00DD7605"/>
    <w:rsid w:val="00DD7D2F"/>
    <w:rsid w:val="00DE1E13"/>
    <w:rsid w:val="00DE2020"/>
    <w:rsid w:val="00DE2209"/>
    <w:rsid w:val="00DE3476"/>
    <w:rsid w:val="00DE3A2A"/>
    <w:rsid w:val="00DE55B2"/>
    <w:rsid w:val="00DE5ECB"/>
    <w:rsid w:val="00DE7BEA"/>
    <w:rsid w:val="00DF1BAA"/>
    <w:rsid w:val="00DF3A43"/>
    <w:rsid w:val="00DF58F0"/>
    <w:rsid w:val="00DF5B84"/>
    <w:rsid w:val="00DF6D5B"/>
    <w:rsid w:val="00DF771B"/>
    <w:rsid w:val="00DF7EE2"/>
    <w:rsid w:val="00E003D6"/>
    <w:rsid w:val="00E01BAA"/>
    <w:rsid w:val="00E02018"/>
    <w:rsid w:val="00E0282A"/>
    <w:rsid w:val="00E02F31"/>
    <w:rsid w:val="00E02F9B"/>
    <w:rsid w:val="00E07B25"/>
    <w:rsid w:val="00E07E14"/>
    <w:rsid w:val="00E1242A"/>
    <w:rsid w:val="00E13F3A"/>
    <w:rsid w:val="00E14571"/>
    <w:rsid w:val="00E14F94"/>
    <w:rsid w:val="00E15716"/>
    <w:rsid w:val="00E17336"/>
    <w:rsid w:val="00E17D15"/>
    <w:rsid w:val="00E20034"/>
    <w:rsid w:val="00E20608"/>
    <w:rsid w:val="00E22B95"/>
    <w:rsid w:val="00E2656C"/>
    <w:rsid w:val="00E30331"/>
    <w:rsid w:val="00E30387"/>
    <w:rsid w:val="00E30BB8"/>
    <w:rsid w:val="00E31F9C"/>
    <w:rsid w:val="00E3260A"/>
    <w:rsid w:val="00E40488"/>
    <w:rsid w:val="00E407CA"/>
    <w:rsid w:val="00E43304"/>
    <w:rsid w:val="00E43784"/>
    <w:rsid w:val="00E464C2"/>
    <w:rsid w:val="00E477A6"/>
    <w:rsid w:val="00E50367"/>
    <w:rsid w:val="00E51ABA"/>
    <w:rsid w:val="00E520D9"/>
    <w:rsid w:val="00E524CB"/>
    <w:rsid w:val="00E53904"/>
    <w:rsid w:val="00E56C48"/>
    <w:rsid w:val="00E605F1"/>
    <w:rsid w:val="00E61252"/>
    <w:rsid w:val="00E61D90"/>
    <w:rsid w:val="00E65456"/>
    <w:rsid w:val="00E65A91"/>
    <w:rsid w:val="00E66188"/>
    <w:rsid w:val="00E664FB"/>
    <w:rsid w:val="00E671EF"/>
    <w:rsid w:val="00E672F0"/>
    <w:rsid w:val="00E676D9"/>
    <w:rsid w:val="00E70373"/>
    <w:rsid w:val="00E706FA"/>
    <w:rsid w:val="00E72E40"/>
    <w:rsid w:val="00E73665"/>
    <w:rsid w:val="00E73999"/>
    <w:rsid w:val="00E73BDC"/>
    <w:rsid w:val="00E73E9E"/>
    <w:rsid w:val="00E747D4"/>
    <w:rsid w:val="00E75CF1"/>
    <w:rsid w:val="00E762D9"/>
    <w:rsid w:val="00E7780C"/>
    <w:rsid w:val="00E77EF1"/>
    <w:rsid w:val="00E81660"/>
    <w:rsid w:val="00E84509"/>
    <w:rsid w:val="00E84A32"/>
    <w:rsid w:val="00E854FE"/>
    <w:rsid w:val="00E86E1D"/>
    <w:rsid w:val="00E906CC"/>
    <w:rsid w:val="00E92182"/>
    <w:rsid w:val="00E939A0"/>
    <w:rsid w:val="00E95ED8"/>
    <w:rsid w:val="00E97E4E"/>
    <w:rsid w:val="00EA1CC2"/>
    <w:rsid w:val="00EA2D76"/>
    <w:rsid w:val="00EA4644"/>
    <w:rsid w:val="00EA54FB"/>
    <w:rsid w:val="00EA6121"/>
    <w:rsid w:val="00EA758A"/>
    <w:rsid w:val="00EA77F0"/>
    <w:rsid w:val="00EA7B10"/>
    <w:rsid w:val="00EB061F"/>
    <w:rsid w:val="00EB096F"/>
    <w:rsid w:val="00EB199F"/>
    <w:rsid w:val="00EB21A4"/>
    <w:rsid w:val="00EB27C4"/>
    <w:rsid w:val="00EB35F7"/>
    <w:rsid w:val="00EB377D"/>
    <w:rsid w:val="00EB5351"/>
    <w:rsid w:val="00EB5387"/>
    <w:rsid w:val="00EB5C10"/>
    <w:rsid w:val="00EB65D5"/>
    <w:rsid w:val="00EB7322"/>
    <w:rsid w:val="00EC0FE9"/>
    <w:rsid w:val="00EC198B"/>
    <w:rsid w:val="00EC426D"/>
    <w:rsid w:val="00EC571B"/>
    <w:rsid w:val="00EC57D7"/>
    <w:rsid w:val="00EC6385"/>
    <w:rsid w:val="00ED09E3"/>
    <w:rsid w:val="00ED1DE9"/>
    <w:rsid w:val="00ED23D4"/>
    <w:rsid w:val="00ED24E2"/>
    <w:rsid w:val="00ED2EE1"/>
    <w:rsid w:val="00ED40F2"/>
    <w:rsid w:val="00ED5E0B"/>
    <w:rsid w:val="00ED6264"/>
    <w:rsid w:val="00EE37B6"/>
    <w:rsid w:val="00EE5367"/>
    <w:rsid w:val="00EF0466"/>
    <w:rsid w:val="00EF0F45"/>
    <w:rsid w:val="00EF65E8"/>
    <w:rsid w:val="00EF67EB"/>
    <w:rsid w:val="00EF7463"/>
    <w:rsid w:val="00EF7971"/>
    <w:rsid w:val="00F002EF"/>
    <w:rsid w:val="00F00C8B"/>
    <w:rsid w:val="00F01EE9"/>
    <w:rsid w:val="00F037C3"/>
    <w:rsid w:val="00F038A1"/>
    <w:rsid w:val="00F046E9"/>
    <w:rsid w:val="00F04900"/>
    <w:rsid w:val="00F065A4"/>
    <w:rsid w:val="00F0782F"/>
    <w:rsid w:val="00F1057F"/>
    <w:rsid w:val="00F10A8E"/>
    <w:rsid w:val="00F126B9"/>
    <w:rsid w:val="00F12715"/>
    <w:rsid w:val="00F144D5"/>
    <w:rsid w:val="00F146F0"/>
    <w:rsid w:val="00F149C6"/>
    <w:rsid w:val="00F15039"/>
    <w:rsid w:val="00F17E83"/>
    <w:rsid w:val="00F20FF3"/>
    <w:rsid w:val="00F2190B"/>
    <w:rsid w:val="00F228B5"/>
    <w:rsid w:val="00F237EF"/>
    <w:rsid w:val="00F2389C"/>
    <w:rsid w:val="00F23A7F"/>
    <w:rsid w:val="00F25524"/>
    <w:rsid w:val="00F25C67"/>
    <w:rsid w:val="00F25C84"/>
    <w:rsid w:val="00F26488"/>
    <w:rsid w:val="00F30DFF"/>
    <w:rsid w:val="00F32B80"/>
    <w:rsid w:val="00F340EB"/>
    <w:rsid w:val="00F34C92"/>
    <w:rsid w:val="00F35285"/>
    <w:rsid w:val="00F359D1"/>
    <w:rsid w:val="00F362F7"/>
    <w:rsid w:val="00F40452"/>
    <w:rsid w:val="00F41A53"/>
    <w:rsid w:val="00F43B9D"/>
    <w:rsid w:val="00F44D5E"/>
    <w:rsid w:val="00F47C62"/>
    <w:rsid w:val="00F51EEE"/>
    <w:rsid w:val="00F53A35"/>
    <w:rsid w:val="00F53A59"/>
    <w:rsid w:val="00F53F5B"/>
    <w:rsid w:val="00F55A3D"/>
    <w:rsid w:val="00F5744B"/>
    <w:rsid w:val="00F60B01"/>
    <w:rsid w:val="00F61209"/>
    <w:rsid w:val="00F62346"/>
    <w:rsid w:val="00F6256B"/>
    <w:rsid w:val="00F6259E"/>
    <w:rsid w:val="00F63AB9"/>
    <w:rsid w:val="00F65DD4"/>
    <w:rsid w:val="00F672B2"/>
    <w:rsid w:val="00F702C2"/>
    <w:rsid w:val="00F72067"/>
    <w:rsid w:val="00F72585"/>
    <w:rsid w:val="00F727F6"/>
    <w:rsid w:val="00F7460B"/>
    <w:rsid w:val="00F74CF2"/>
    <w:rsid w:val="00F75657"/>
    <w:rsid w:val="00F76698"/>
    <w:rsid w:val="00F77A9A"/>
    <w:rsid w:val="00F807F5"/>
    <w:rsid w:val="00F81AF2"/>
    <w:rsid w:val="00F83973"/>
    <w:rsid w:val="00F8501C"/>
    <w:rsid w:val="00F85634"/>
    <w:rsid w:val="00F85960"/>
    <w:rsid w:val="00F8718A"/>
    <w:rsid w:val="00F87FA3"/>
    <w:rsid w:val="00F92C10"/>
    <w:rsid w:val="00F93D8C"/>
    <w:rsid w:val="00F95681"/>
    <w:rsid w:val="00F968E4"/>
    <w:rsid w:val="00FA03C3"/>
    <w:rsid w:val="00FA18D9"/>
    <w:rsid w:val="00FA3102"/>
    <w:rsid w:val="00FA48D4"/>
    <w:rsid w:val="00FA54FA"/>
    <w:rsid w:val="00FA6D39"/>
    <w:rsid w:val="00FA72FF"/>
    <w:rsid w:val="00FA7873"/>
    <w:rsid w:val="00FB0B4F"/>
    <w:rsid w:val="00FB227E"/>
    <w:rsid w:val="00FB3D61"/>
    <w:rsid w:val="00FB44CE"/>
    <w:rsid w:val="00FB4D20"/>
    <w:rsid w:val="00FB5009"/>
    <w:rsid w:val="00FB50D7"/>
    <w:rsid w:val="00FB5BAC"/>
    <w:rsid w:val="00FB756F"/>
    <w:rsid w:val="00FB76AB"/>
    <w:rsid w:val="00FC1181"/>
    <w:rsid w:val="00FC3188"/>
    <w:rsid w:val="00FC63FC"/>
    <w:rsid w:val="00FD03FE"/>
    <w:rsid w:val="00FD126E"/>
    <w:rsid w:val="00FD127B"/>
    <w:rsid w:val="00FD3C36"/>
    <w:rsid w:val="00FD4D81"/>
    <w:rsid w:val="00FD5197"/>
    <w:rsid w:val="00FD7498"/>
    <w:rsid w:val="00FD7FB3"/>
    <w:rsid w:val="00FE02AF"/>
    <w:rsid w:val="00FE0F3D"/>
    <w:rsid w:val="00FE2FE8"/>
    <w:rsid w:val="00FE4713"/>
    <w:rsid w:val="00FE6732"/>
    <w:rsid w:val="00FF1F44"/>
    <w:rsid w:val="00FF225E"/>
    <w:rsid w:val="00FF4213"/>
    <w:rsid w:val="00FF5C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DF9F7"/>
  <w14:defaultImageDpi w14:val="330"/>
  <w15:docId w15:val="{8EB083B0-6C5E-45B4-9029-F2884733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28036E"/>
    <w:pPr>
      <w:ind w:left="720" w:hanging="720"/>
    </w:pPr>
  </w:style>
  <w:style w:type="paragraph" w:styleId="Revision">
    <w:name w:val="Revision"/>
    <w:hidden/>
    <w:semiHidden/>
    <w:rsid w:val="002E2A1D"/>
    <w:rPr>
      <w:sz w:val="24"/>
      <w:szCs w:val="24"/>
    </w:rPr>
  </w:style>
  <w:style w:type="character" w:styleId="PlaceholderText">
    <w:name w:val="Placeholder Text"/>
    <w:basedOn w:val="DefaultParagraphFont"/>
    <w:semiHidden/>
    <w:rsid w:val="00CA3252"/>
    <w:rPr>
      <w:color w:val="808080"/>
    </w:rPr>
  </w:style>
  <w:style w:type="table" w:styleId="TableGrid">
    <w:name w:val="Table Grid"/>
    <w:basedOn w:val="TableNormal"/>
    <w:rsid w:val="00A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2944C5"/>
    <w:rPr>
      <w:sz w:val="16"/>
      <w:szCs w:val="16"/>
    </w:rPr>
  </w:style>
  <w:style w:type="paragraph" w:styleId="CommentText">
    <w:name w:val="annotation text"/>
    <w:basedOn w:val="Normal"/>
    <w:link w:val="CommentTextChar"/>
    <w:unhideWhenUsed/>
    <w:rsid w:val="002944C5"/>
    <w:pPr>
      <w:spacing w:line="240" w:lineRule="auto"/>
    </w:pPr>
    <w:rPr>
      <w:sz w:val="20"/>
      <w:szCs w:val="20"/>
    </w:rPr>
  </w:style>
  <w:style w:type="character" w:customStyle="1" w:styleId="CommentTextChar">
    <w:name w:val="Comment Text Char"/>
    <w:basedOn w:val="DefaultParagraphFont"/>
    <w:link w:val="CommentText"/>
    <w:rsid w:val="002944C5"/>
  </w:style>
  <w:style w:type="paragraph" w:styleId="CommentSubject">
    <w:name w:val="annotation subject"/>
    <w:basedOn w:val="CommentText"/>
    <w:next w:val="CommentText"/>
    <w:link w:val="CommentSubjectChar"/>
    <w:semiHidden/>
    <w:unhideWhenUsed/>
    <w:rsid w:val="002944C5"/>
    <w:rPr>
      <w:b/>
      <w:bCs/>
    </w:rPr>
  </w:style>
  <w:style w:type="character" w:customStyle="1" w:styleId="CommentSubjectChar">
    <w:name w:val="Comment Subject Char"/>
    <w:basedOn w:val="CommentTextChar"/>
    <w:link w:val="CommentSubject"/>
    <w:semiHidden/>
    <w:rsid w:val="002944C5"/>
    <w:rPr>
      <w:b/>
      <w:bCs/>
    </w:rPr>
  </w:style>
  <w:style w:type="paragraph" w:styleId="Caption">
    <w:name w:val="caption"/>
    <w:basedOn w:val="Normal"/>
    <w:next w:val="Normal"/>
    <w:unhideWhenUsed/>
    <w:rsid w:val="00403343"/>
    <w:pPr>
      <w:spacing w:after="200" w:line="240" w:lineRule="auto"/>
    </w:pPr>
    <w:rPr>
      <w:i/>
      <w:iCs/>
      <w:color w:val="1F497D" w:themeColor="text2"/>
      <w:sz w:val="18"/>
      <w:szCs w:val="18"/>
    </w:rPr>
  </w:style>
  <w:style w:type="character" w:styleId="Hyperlink">
    <w:name w:val="Hyperlink"/>
    <w:basedOn w:val="DefaultParagraphFont"/>
    <w:unhideWhenUsed/>
    <w:rsid w:val="00EB65D5"/>
    <w:rPr>
      <w:color w:val="0000FF" w:themeColor="hyperlink"/>
      <w:u w:val="single"/>
    </w:rPr>
  </w:style>
  <w:style w:type="character" w:styleId="Emphasis">
    <w:name w:val="Emphasis"/>
    <w:basedOn w:val="DefaultParagraphFont"/>
    <w:uiPriority w:val="20"/>
    <w:qFormat/>
    <w:rsid w:val="006112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hyperlink" Target="https://welcome.oda.sas.com/log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20Zangger\AppData\Roaming\Microsoft\Windows\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0DE41-A65A-4E17-BD95-5E30AB7D5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0</TotalTime>
  <Pages>19</Pages>
  <Words>5821</Words>
  <Characters>33183</Characters>
  <Application>Microsoft Office Word</Application>
  <DocSecurity>0</DocSecurity>
  <Lines>276</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38927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Christoph Zangger</dc:creator>
  <cp:lastModifiedBy>Zangger, Christoph Thomas (SOZ)</cp:lastModifiedBy>
  <cp:revision>1014</cp:revision>
  <cp:lastPrinted>2011-07-22T14:54:00Z</cp:lastPrinted>
  <dcterms:created xsi:type="dcterms:W3CDTF">2021-11-01T19:43:00Z</dcterms:created>
  <dcterms:modified xsi:type="dcterms:W3CDTF">2024-05-17T09:26:00Z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id="ODcTHfGs"/&gt;&lt;style id="http://www.zotero.org/styles/taylor-and-francis-apa"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